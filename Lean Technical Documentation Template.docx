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Pr="00A02770" w:rsidRDefault="007F2FDE">
      <w:pPr>
        <w:pStyle w:val="Title"/>
        <w:rPr>
          <w:color w:val="auto"/>
        </w:rPr>
      </w:pPr>
    </w:p>
    <w:p w14:paraId="109C0C05" w14:textId="77777777" w:rsidR="008A6681" w:rsidRPr="00A02770" w:rsidRDefault="008A6681" w:rsidP="008A6681">
      <w:pPr>
        <w:rPr>
          <w:sz w:val="10"/>
        </w:rPr>
      </w:pPr>
    </w:p>
    <w:p w14:paraId="499F88D9" w14:textId="56D0DCA5" w:rsidR="00EC4E54" w:rsidRPr="00A02770" w:rsidRDefault="00CD6B84" w:rsidP="00EC4E54">
      <w:pPr>
        <w:jc w:val="center"/>
        <w:rPr>
          <w:rFonts w:eastAsiaTheme="majorEastAsia" w:cstheme="majorBidi"/>
          <w:b/>
          <w:spacing w:val="5"/>
          <w:kern w:val="28"/>
          <w:sz w:val="40"/>
          <w:szCs w:val="52"/>
        </w:rPr>
      </w:pPr>
      <w:r w:rsidRPr="00A02770">
        <w:rPr>
          <w:rFonts w:eastAsiaTheme="majorEastAsia" w:cstheme="majorBidi"/>
          <w:b/>
          <w:spacing w:val="5"/>
          <w:kern w:val="28"/>
          <w:sz w:val="40"/>
          <w:szCs w:val="52"/>
        </w:rPr>
        <w:t>PORTFOLIO OF EVIDENCE</w:t>
      </w:r>
    </w:p>
    <w:p w14:paraId="0FE3011A" w14:textId="77777777" w:rsidR="00CD6B84" w:rsidRPr="00A02770" w:rsidRDefault="00CD6B84" w:rsidP="00EC4E54">
      <w:pPr>
        <w:jc w:val="center"/>
        <w:rPr>
          <w:sz w:val="18"/>
        </w:rPr>
      </w:pPr>
    </w:p>
    <w:sdt>
      <w:sdtPr>
        <w:rPr>
          <w:b/>
          <w:sz w:val="36"/>
          <w:szCs w:val="36"/>
        </w:rPr>
        <w:alias w:val="Initial and Surname"/>
        <w:tag w:val="InitialandSurname"/>
        <w:id w:val="-1214123473"/>
        <w:placeholder>
          <w:docPart w:val="14E4D6A5B1874C6CA35A6EA1A5C8229C"/>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EndPr/>
      <w:sdtContent>
        <w:p w14:paraId="5F6F2B94" w14:textId="20C1473D" w:rsidR="007F2FDE" w:rsidRPr="00A02770" w:rsidRDefault="00F85EAD">
          <w:pPr>
            <w:spacing w:after="120" w:line="240" w:lineRule="auto"/>
            <w:jc w:val="center"/>
            <w:rPr>
              <w:b/>
              <w:sz w:val="36"/>
              <w:szCs w:val="36"/>
            </w:rPr>
          </w:pPr>
          <w:r w:rsidRPr="00A02770">
            <w:rPr>
              <w:rStyle w:val="PlaceholderText"/>
              <w:b/>
              <w:bCs/>
              <w:color w:val="auto"/>
              <w:sz w:val="36"/>
              <w:szCs w:val="36"/>
            </w:rPr>
            <w:t>[Initial and Surname]</w:t>
          </w:r>
        </w:p>
      </w:sdtContent>
    </w:sdt>
    <w:sdt>
      <w:sdtPr>
        <w:rPr>
          <w:b/>
          <w:sz w:val="36"/>
          <w:szCs w:val="36"/>
        </w:rPr>
        <w:alias w:val="Student Number"/>
        <w:tag w:val="StudentNumber"/>
        <w:id w:val="1384449726"/>
        <w:placeholder>
          <w:docPart w:val="DF5D5FB5C8C44BEABDC7FB5A1AA0C9E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EndPr/>
      <w:sdtContent>
        <w:p w14:paraId="46E7C6C0" w14:textId="39E2EC44" w:rsidR="007F2FDE" w:rsidRPr="00A02770" w:rsidRDefault="00CD6B84">
          <w:pPr>
            <w:spacing w:after="120" w:line="240" w:lineRule="auto"/>
            <w:jc w:val="center"/>
            <w:rPr>
              <w:b/>
              <w:sz w:val="36"/>
              <w:szCs w:val="36"/>
            </w:rPr>
          </w:pPr>
          <w:r w:rsidRPr="00A02770">
            <w:rPr>
              <w:rStyle w:val="PlaceholderText"/>
              <w:color w:val="auto"/>
              <w:sz w:val="36"/>
              <w:szCs w:val="36"/>
            </w:rPr>
            <w:t>[Student Number]</w:t>
          </w:r>
        </w:p>
      </w:sdtContent>
    </w:sdt>
    <w:p w14:paraId="237553E8" w14:textId="48DCA05B" w:rsidR="00215CED" w:rsidRPr="00A02770" w:rsidRDefault="00CD6B84" w:rsidP="00215CED">
      <w:pPr>
        <w:jc w:val="center"/>
        <w:rPr>
          <w:i/>
          <w:iCs/>
          <w:lang w:val="en-US"/>
        </w:rPr>
      </w:pPr>
      <w:r w:rsidRPr="00A02770">
        <w:rPr>
          <w:i/>
          <w:iCs/>
          <w:lang w:val="en-US"/>
        </w:rPr>
        <w:t xml:space="preserve"> </w:t>
      </w:r>
      <w:sdt>
        <w:sdtPr>
          <w:rPr>
            <w:i/>
            <w:iCs/>
            <w:lang w:val="en-US"/>
          </w:rPr>
          <w:alias w:val="Personality Type"/>
          <w:tag w:val="PersonalityType"/>
          <w:id w:val="-515996396"/>
          <w:placeholder>
            <w:docPart w:val="F756BCCE9A4243E0A48235FD5D358C03"/>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ersonalityType[1]" w:storeItemID="{A3A2649F-51E7-4BAB-97E8-E589016BDBFC}"/>
          <w:text/>
        </w:sdtPr>
        <w:sdtEndPr/>
        <w:sdtContent>
          <w:r w:rsidRPr="00A02770">
            <w:rPr>
              <w:rStyle w:val="PlaceholderText"/>
              <w:i/>
              <w:iCs/>
              <w:color w:val="auto"/>
              <w:szCs w:val="22"/>
            </w:rPr>
            <w:t>[Personality Type]</w:t>
          </w:r>
        </w:sdtContent>
      </w:sdt>
    </w:p>
    <w:p w14:paraId="041268DC" w14:textId="68352001" w:rsidR="008A6681" w:rsidRPr="00A02770" w:rsidRDefault="008A6681" w:rsidP="00656161">
      <w:pPr>
        <w:rPr>
          <w:lang w:val="en-US"/>
        </w:rPr>
      </w:pPr>
    </w:p>
    <w:sdt>
      <w:sdtPr>
        <w:rPr>
          <w:sz w:val="32"/>
        </w:rPr>
        <w:alias w:val="Current Field of Interest"/>
        <w:tag w:val="CurrentFieldofInterest"/>
        <w:id w:val="-2095319695"/>
        <w:placeholder>
          <w:docPart w:val="CFC5B2D66B0B432DAD441DBE83A97FE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urrentFieldofInterest[1]" w:storeItemID="{A3A2649F-51E7-4BAB-97E8-E589016BDBFC}"/>
        <w:text/>
      </w:sdtPr>
      <w:sdtEndPr/>
      <w:sdtContent>
        <w:p w14:paraId="199EBABA" w14:textId="37B65AB5" w:rsidR="00731024" w:rsidRPr="00A02770" w:rsidRDefault="00CD6B84" w:rsidP="00731024">
          <w:pPr>
            <w:pStyle w:val="Dessertation"/>
            <w:rPr>
              <w:sz w:val="32"/>
            </w:rPr>
          </w:pPr>
          <w:r w:rsidRPr="00A02770">
            <w:rPr>
              <w:rStyle w:val="PlaceholderText"/>
              <w:color w:val="auto"/>
              <w:sz w:val="32"/>
              <w:u w:val="single"/>
            </w:rPr>
            <w:t>[Current Field of Interest]</w:t>
          </w:r>
        </w:p>
      </w:sdtContent>
    </w:sdt>
    <w:sdt>
      <w:sdtPr>
        <w:rPr>
          <w:sz w:val="24"/>
          <w:szCs w:val="24"/>
        </w:rPr>
        <w:alias w:val="Field of Interest Description"/>
        <w:tag w:val="FieldofInterestDescription"/>
        <w:id w:val="-702098368"/>
        <w:placeholder>
          <w:docPart w:val="ED0EAA739D134B65B5F09F51B08BB1FE"/>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ieldofInterestDescription[1]" w:storeItemID="{A3A2649F-51E7-4BAB-97E8-E589016BDBFC}"/>
        <w:text/>
      </w:sdtPr>
      <w:sdtEndPr/>
      <w:sdtContent>
        <w:p w14:paraId="285B3EAB" w14:textId="734BAA09" w:rsidR="007F2FDE" w:rsidRPr="00A02770" w:rsidRDefault="00CD6B84">
          <w:pPr>
            <w:pStyle w:val="Dessertation"/>
            <w:rPr>
              <w:sz w:val="24"/>
              <w:szCs w:val="24"/>
            </w:rPr>
          </w:pPr>
          <w:r w:rsidRPr="00A02770">
            <w:rPr>
              <w:rStyle w:val="PlaceholderText"/>
              <w:color w:val="auto"/>
              <w:sz w:val="24"/>
              <w:szCs w:val="24"/>
            </w:rPr>
            <w:t>[Field of Interest Description]</w:t>
          </w:r>
        </w:p>
      </w:sdtContent>
    </w:sdt>
    <w:p w14:paraId="118BF0F2" w14:textId="77777777" w:rsidR="00215CED" w:rsidRPr="00A02770" w:rsidRDefault="00215CED">
      <w:pPr>
        <w:pStyle w:val="Dessertation"/>
        <w:rPr>
          <w:sz w:val="32"/>
        </w:rPr>
      </w:pPr>
    </w:p>
    <w:p w14:paraId="6A350C5C" w14:textId="77777777" w:rsidR="00FA686B" w:rsidRPr="00A02770" w:rsidRDefault="00FA686B">
      <w:pPr>
        <w:pStyle w:val="Dessertation"/>
        <w:rPr>
          <w:sz w:val="32"/>
        </w:rPr>
      </w:pPr>
    </w:p>
    <w:p w14:paraId="68067458" w14:textId="4A594862" w:rsidR="00215CED" w:rsidRPr="00A02770" w:rsidRDefault="00215CED">
      <w:pPr>
        <w:pStyle w:val="Dessertation"/>
        <w:rPr>
          <w:sz w:val="32"/>
          <w:u w:val="single"/>
        </w:rPr>
      </w:pPr>
      <w:r w:rsidRPr="00A02770">
        <w:rPr>
          <w:sz w:val="32"/>
          <w:u w:val="single"/>
        </w:rPr>
        <w:t>Most proficient in:</w:t>
      </w:r>
    </w:p>
    <w:sdt>
      <w:sdtPr>
        <w:rPr>
          <w:sz w:val="24"/>
          <w:szCs w:val="24"/>
        </w:rPr>
        <w:alias w:val="Favourite Programming Language"/>
        <w:tag w:val="FavouriteProgrammingLanguage"/>
        <w:id w:val="-1931116645"/>
        <w:placeholder>
          <w:docPart w:val="E7B8F789B0174D828497974B5B129D4D"/>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avouriteProgrammingLanguage[1]" w:storeItemID="{A3A2649F-51E7-4BAB-97E8-E589016BDBFC}"/>
        <w:text/>
      </w:sdtPr>
      <w:sdtEndPr/>
      <w:sdtContent>
        <w:p w14:paraId="0B827B90" w14:textId="7EA45E60" w:rsidR="00215CED" w:rsidRPr="00A02770" w:rsidRDefault="00CD6B84">
          <w:pPr>
            <w:pStyle w:val="Dessertation"/>
            <w:rPr>
              <w:sz w:val="24"/>
              <w:szCs w:val="24"/>
            </w:rPr>
          </w:pPr>
          <w:r w:rsidRPr="00A02770">
            <w:rPr>
              <w:rStyle w:val="PlaceholderText"/>
              <w:i/>
              <w:iCs/>
              <w:color w:val="auto"/>
              <w:sz w:val="24"/>
              <w:szCs w:val="24"/>
            </w:rPr>
            <w:t>[Favourite Programming Language]</w:t>
          </w:r>
        </w:p>
      </w:sdtContent>
    </w:sdt>
    <w:p w14:paraId="7BE49989" w14:textId="77777777" w:rsidR="007F2FDE" w:rsidRPr="00A02770" w:rsidRDefault="007F2FDE">
      <w:pPr>
        <w:rPr>
          <w:lang w:val="en-US"/>
        </w:rPr>
      </w:pPr>
    </w:p>
    <w:p w14:paraId="776280C4" w14:textId="55AB7DDB" w:rsidR="007F2FDE" w:rsidRPr="00A02770" w:rsidRDefault="007F2FDE">
      <w:pPr>
        <w:pStyle w:val="Month"/>
        <w:rPr>
          <w:sz w:val="32"/>
          <w:szCs w:val="32"/>
        </w:rPr>
      </w:pPr>
    </w:p>
    <w:p w14:paraId="18F2CC60" w14:textId="77777777" w:rsidR="007F2FDE" w:rsidRPr="00A02770" w:rsidRDefault="007F2FDE" w:rsidP="00A02770">
      <w:pPr>
        <w:pStyle w:val="Heading0"/>
        <w:sectPr w:rsidR="007F2FDE" w:rsidRPr="00A02770">
          <w:headerReference w:type="default" r:id="rId11"/>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0" w:name="_Toc322953584"/>
      <w:r w:rsidRPr="00A02770">
        <w:lastRenderedPageBreak/>
        <w:t>Table of contents</w:t>
      </w:r>
      <w:bookmarkEnd w:id="0"/>
    </w:p>
    <w:p w14:paraId="3A9C0941" w14:textId="4430B2DB" w:rsidR="00A02770" w:rsidRDefault="00A02770">
      <w:pPr>
        <w:pStyle w:val="TOC1"/>
        <w:rPr>
          <w:rFonts w:asciiTheme="minorHAnsi" w:eastAsiaTheme="minorEastAsia" w:hAnsiTheme="minorHAnsi" w:cstheme="minorBidi"/>
          <w:b w:val="0"/>
          <w:caps w:val="0"/>
          <w:noProof/>
          <w:kern w:val="2"/>
          <w:lang w:val="en-US"/>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41861538" w:history="1">
        <w:r w:rsidRPr="002033B4">
          <w:rPr>
            <w:rStyle w:val="Hyperlink"/>
            <w:noProof/>
          </w:rPr>
          <w:t>1</w:t>
        </w:r>
        <w:r>
          <w:rPr>
            <w:rFonts w:asciiTheme="minorHAnsi" w:eastAsiaTheme="minorEastAsia" w:hAnsiTheme="minorHAnsi" w:cstheme="minorBidi"/>
            <w:b w:val="0"/>
            <w:caps w:val="0"/>
            <w:noProof/>
            <w:kern w:val="2"/>
            <w:lang w:val="en-US"/>
            <w14:ligatures w14:val="standardContextual"/>
          </w:rPr>
          <w:tab/>
        </w:r>
        <w:r w:rsidRPr="002033B4">
          <w:rPr>
            <w:rStyle w:val="Hyperlink"/>
            <w:noProof/>
          </w:rPr>
          <w:t>MODERATION PREPARATION</w:t>
        </w:r>
        <w:r>
          <w:rPr>
            <w:noProof/>
            <w:webHidden/>
          </w:rPr>
          <w:tab/>
        </w:r>
        <w:r>
          <w:rPr>
            <w:noProof/>
            <w:webHidden/>
          </w:rPr>
          <w:fldChar w:fldCharType="begin"/>
        </w:r>
        <w:r>
          <w:rPr>
            <w:noProof/>
            <w:webHidden/>
          </w:rPr>
          <w:instrText xml:space="preserve"> PAGEREF _Toc141861538 \h </w:instrText>
        </w:r>
        <w:r>
          <w:rPr>
            <w:noProof/>
            <w:webHidden/>
          </w:rPr>
        </w:r>
        <w:r>
          <w:rPr>
            <w:noProof/>
            <w:webHidden/>
          </w:rPr>
          <w:fldChar w:fldCharType="separate"/>
        </w:r>
        <w:r>
          <w:rPr>
            <w:noProof/>
            <w:webHidden/>
          </w:rPr>
          <w:t>1</w:t>
        </w:r>
        <w:r>
          <w:rPr>
            <w:noProof/>
            <w:webHidden/>
          </w:rPr>
          <w:fldChar w:fldCharType="end"/>
        </w:r>
      </w:hyperlink>
    </w:p>
    <w:p w14:paraId="0F1BCDB2" w14:textId="5315C8DA"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39" w:history="1">
        <w:r w:rsidR="00A02770" w:rsidRPr="002033B4">
          <w:rPr>
            <w:rStyle w:val="Hyperlink"/>
            <w:noProof/>
          </w:rPr>
          <w:t>1.1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Introduction</w:t>
        </w:r>
        <w:r w:rsidR="00A02770">
          <w:rPr>
            <w:noProof/>
            <w:webHidden/>
          </w:rPr>
          <w:tab/>
        </w:r>
        <w:r w:rsidR="00A02770">
          <w:rPr>
            <w:noProof/>
            <w:webHidden/>
          </w:rPr>
          <w:fldChar w:fldCharType="begin"/>
        </w:r>
        <w:r w:rsidR="00A02770">
          <w:rPr>
            <w:noProof/>
            <w:webHidden/>
          </w:rPr>
          <w:instrText xml:space="preserve"> PAGEREF _Toc141861539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38AED94A" w14:textId="539AB8FD"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0" w:history="1">
        <w:r w:rsidR="00A02770" w:rsidRPr="002033B4">
          <w:rPr>
            <w:rStyle w:val="Hyperlink"/>
            <w:noProof/>
          </w:rPr>
          <w:t>1.2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Pre-CMPG323 Skillset</w:t>
        </w:r>
        <w:r w:rsidR="00A02770">
          <w:rPr>
            <w:noProof/>
            <w:webHidden/>
          </w:rPr>
          <w:tab/>
        </w:r>
        <w:r w:rsidR="00A02770">
          <w:rPr>
            <w:noProof/>
            <w:webHidden/>
          </w:rPr>
          <w:fldChar w:fldCharType="begin"/>
        </w:r>
        <w:r w:rsidR="00A02770">
          <w:rPr>
            <w:noProof/>
            <w:webHidden/>
          </w:rPr>
          <w:instrText xml:space="preserve"> PAGEREF _Toc141861540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26D2CB7E" w14:textId="03BA50F7" w:rsidR="00A02770" w:rsidRDefault="00141DC5">
      <w:pPr>
        <w:pStyle w:val="TOC3"/>
        <w:rPr>
          <w:rFonts w:asciiTheme="minorHAnsi" w:hAnsiTheme="minorHAnsi" w:cstheme="minorBidi"/>
          <w:kern w:val="2"/>
          <w:sz w:val="22"/>
          <w:szCs w:val="22"/>
          <w:lang w:val="en-US" w:eastAsia="en-US"/>
          <w14:ligatures w14:val="standardContextual"/>
        </w:rPr>
      </w:pPr>
      <w:hyperlink w:anchor="_Toc141861541" w:history="1">
        <w:r w:rsidR="00A02770" w:rsidRPr="002033B4">
          <w:rPr>
            <w:rStyle w:val="Hyperlink"/>
          </w:rPr>
          <w:t>1.2.1</w:t>
        </w:r>
        <w:r w:rsidR="00A02770">
          <w:rPr>
            <w:rFonts w:asciiTheme="minorHAnsi" w:hAnsiTheme="minorHAnsi" w:cstheme="minorBidi"/>
            <w:kern w:val="2"/>
            <w:sz w:val="22"/>
            <w:szCs w:val="22"/>
            <w:lang w:val="en-US" w:eastAsia="en-US"/>
            <w14:ligatures w14:val="standardContextual"/>
          </w:rPr>
          <w:tab/>
        </w:r>
        <w:r w:rsidR="00A02770" w:rsidRPr="002033B4">
          <w:rPr>
            <w:rStyle w:val="Hyperlink"/>
          </w:rPr>
          <w:t>Expectations for CMPG323</w:t>
        </w:r>
        <w:r w:rsidR="00A02770">
          <w:rPr>
            <w:webHidden/>
          </w:rPr>
          <w:tab/>
        </w:r>
        <w:r w:rsidR="00A02770">
          <w:rPr>
            <w:webHidden/>
          </w:rPr>
          <w:fldChar w:fldCharType="begin"/>
        </w:r>
        <w:r w:rsidR="00A02770">
          <w:rPr>
            <w:webHidden/>
          </w:rPr>
          <w:instrText xml:space="preserve"> PAGEREF _Toc141861541 \h </w:instrText>
        </w:r>
        <w:r w:rsidR="00A02770">
          <w:rPr>
            <w:webHidden/>
          </w:rPr>
        </w:r>
        <w:r w:rsidR="00A02770">
          <w:rPr>
            <w:webHidden/>
          </w:rPr>
          <w:fldChar w:fldCharType="separate"/>
        </w:r>
        <w:r w:rsidR="00A02770">
          <w:rPr>
            <w:webHidden/>
          </w:rPr>
          <w:t>2</w:t>
        </w:r>
        <w:r w:rsidR="00A02770">
          <w:rPr>
            <w:webHidden/>
          </w:rPr>
          <w:fldChar w:fldCharType="end"/>
        </w:r>
      </w:hyperlink>
    </w:p>
    <w:p w14:paraId="7FD571EB" w14:textId="75D38C07" w:rsidR="00A02770" w:rsidRDefault="00141DC5">
      <w:pPr>
        <w:pStyle w:val="TOC3"/>
        <w:rPr>
          <w:rFonts w:asciiTheme="minorHAnsi" w:hAnsiTheme="minorHAnsi" w:cstheme="minorBidi"/>
          <w:kern w:val="2"/>
          <w:sz w:val="22"/>
          <w:szCs w:val="22"/>
          <w:lang w:val="en-US" w:eastAsia="en-US"/>
          <w14:ligatures w14:val="standardContextual"/>
        </w:rPr>
      </w:pPr>
      <w:hyperlink w:anchor="_Toc141861542" w:history="1">
        <w:r w:rsidR="00A02770" w:rsidRPr="002033B4">
          <w:rPr>
            <w:rStyle w:val="Hyperlink"/>
          </w:rPr>
          <w:t>1.2.2</w:t>
        </w:r>
        <w:r w:rsidR="00A02770">
          <w:rPr>
            <w:rFonts w:asciiTheme="minorHAnsi" w:hAnsiTheme="minorHAnsi" w:cstheme="minorBidi"/>
            <w:kern w:val="2"/>
            <w:sz w:val="22"/>
            <w:szCs w:val="22"/>
            <w:lang w:val="en-US" w:eastAsia="en-US"/>
            <w14:ligatures w14:val="standardContextual"/>
          </w:rPr>
          <w:tab/>
        </w:r>
        <w:r w:rsidR="00A02770" w:rsidRPr="002033B4">
          <w:rPr>
            <w:rStyle w:val="Hyperlink"/>
          </w:rPr>
          <w:t>Ambitions for CMPG323</w:t>
        </w:r>
        <w:r w:rsidR="00A02770">
          <w:rPr>
            <w:webHidden/>
          </w:rPr>
          <w:tab/>
        </w:r>
        <w:r w:rsidR="00A02770">
          <w:rPr>
            <w:webHidden/>
          </w:rPr>
          <w:fldChar w:fldCharType="begin"/>
        </w:r>
        <w:r w:rsidR="00A02770">
          <w:rPr>
            <w:webHidden/>
          </w:rPr>
          <w:instrText xml:space="preserve"> PAGEREF _Toc141861542 \h </w:instrText>
        </w:r>
        <w:r w:rsidR="00A02770">
          <w:rPr>
            <w:webHidden/>
          </w:rPr>
        </w:r>
        <w:r w:rsidR="00A02770">
          <w:rPr>
            <w:webHidden/>
          </w:rPr>
          <w:fldChar w:fldCharType="separate"/>
        </w:r>
        <w:r w:rsidR="00A02770">
          <w:rPr>
            <w:webHidden/>
          </w:rPr>
          <w:t>2</w:t>
        </w:r>
        <w:r w:rsidR="00A02770">
          <w:rPr>
            <w:webHidden/>
          </w:rPr>
          <w:fldChar w:fldCharType="end"/>
        </w:r>
      </w:hyperlink>
    </w:p>
    <w:p w14:paraId="3A8039B6" w14:textId="52982466"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3" w:history="1">
        <w:r w:rsidR="00A02770" w:rsidRPr="002033B4">
          <w:rPr>
            <w:rStyle w:val="Hyperlink"/>
            <w:noProof/>
          </w:rPr>
          <w:t>1.3</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Career Path</w:t>
        </w:r>
        <w:r w:rsidR="00A02770">
          <w:rPr>
            <w:noProof/>
            <w:webHidden/>
          </w:rPr>
          <w:tab/>
        </w:r>
        <w:r w:rsidR="00A02770">
          <w:rPr>
            <w:noProof/>
            <w:webHidden/>
          </w:rPr>
          <w:fldChar w:fldCharType="begin"/>
        </w:r>
        <w:r w:rsidR="00A02770">
          <w:rPr>
            <w:noProof/>
            <w:webHidden/>
          </w:rPr>
          <w:instrText xml:space="preserve"> PAGEREF _Toc141861543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6432BFF9" w14:textId="6E60AC13"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44" w:history="1">
        <w:r w:rsidR="00A02770" w:rsidRPr="002033B4">
          <w:rPr>
            <w:rStyle w:val="Hyperlink"/>
            <w:noProof/>
          </w:rPr>
          <w:t>2</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Training &amp; Certifications</w:t>
        </w:r>
        <w:r w:rsidR="00A02770">
          <w:rPr>
            <w:noProof/>
            <w:webHidden/>
          </w:rPr>
          <w:tab/>
        </w:r>
        <w:r w:rsidR="00A02770">
          <w:rPr>
            <w:noProof/>
            <w:webHidden/>
          </w:rPr>
          <w:fldChar w:fldCharType="begin"/>
        </w:r>
        <w:r w:rsidR="00A02770">
          <w:rPr>
            <w:noProof/>
            <w:webHidden/>
          </w:rPr>
          <w:instrText xml:space="preserve"> PAGEREF _Toc141861544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09FBB0E4" w14:textId="72E47EC8"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5" w:history="1">
        <w:r w:rsidR="00A02770" w:rsidRPr="002033B4">
          <w:rPr>
            <w:rStyle w:val="Hyperlink"/>
            <w:noProof/>
          </w:rPr>
          <w:t>2.1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Agile &amp; Scrum</w:t>
        </w:r>
        <w:r w:rsidR="00A02770">
          <w:rPr>
            <w:noProof/>
            <w:webHidden/>
          </w:rPr>
          <w:tab/>
        </w:r>
        <w:r w:rsidR="00A02770">
          <w:rPr>
            <w:noProof/>
            <w:webHidden/>
          </w:rPr>
          <w:fldChar w:fldCharType="begin"/>
        </w:r>
        <w:r w:rsidR="00A02770">
          <w:rPr>
            <w:noProof/>
            <w:webHidden/>
          </w:rPr>
          <w:instrText xml:space="preserve"> PAGEREF _Toc141861545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17BDD0DB" w14:textId="114A6B62"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6" w:history="1">
        <w:r w:rsidR="00A02770" w:rsidRPr="002033B4">
          <w:rPr>
            <w:rStyle w:val="Hyperlink"/>
            <w:noProof/>
          </w:rPr>
          <w:t>2.2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Source Control</w:t>
        </w:r>
        <w:r w:rsidR="00A02770">
          <w:rPr>
            <w:noProof/>
            <w:webHidden/>
          </w:rPr>
          <w:tab/>
        </w:r>
        <w:r w:rsidR="00A02770">
          <w:rPr>
            <w:noProof/>
            <w:webHidden/>
          </w:rPr>
          <w:fldChar w:fldCharType="begin"/>
        </w:r>
        <w:r w:rsidR="00A02770">
          <w:rPr>
            <w:noProof/>
            <w:webHidden/>
          </w:rPr>
          <w:instrText xml:space="preserve"> PAGEREF _Toc141861546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6802139C" w14:textId="770B7D38"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7" w:history="1">
        <w:r w:rsidR="00A02770" w:rsidRPr="002033B4">
          <w:rPr>
            <w:rStyle w:val="Hyperlink"/>
            <w:noProof/>
          </w:rPr>
          <w:t>2.3</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Web API</w:t>
        </w:r>
        <w:r w:rsidR="00A02770">
          <w:rPr>
            <w:noProof/>
            <w:webHidden/>
          </w:rPr>
          <w:tab/>
        </w:r>
        <w:r w:rsidR="00A02770">
          <w:rPr>
            <w:noProof/>
            <w:webHidden/>
          </w:rPr>
          <w:fldChar w:fldCharType="begin"/>
        </w:r>
        <w:r w:rsidR="00A02770">
          <w:rPr>
            <w:noProof/>
            <w:webHidden/>
          </w:rPr>
          <w:instrText xml:space="preserve"> PAGEREF _Toc141861547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32B72E66" w14:textId="1C8B1AA7"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8" w:history="1">
        <w:r w:rsidR="00A02770" w:rsidRPr="002033B4">
          <w:rPr>
            <w:rStyle w:val="Hyperlink"/>
            <w:noProof/>
          </w:rPr>
          <w:t>2.4</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Design Patterns &amp; Standards</w:t>
        </w:r>
        <w:r w:rsidR="00A02770">
          <w:rPr>
            <w:noProof/>
            <w:webHidden/>
          </w:rPr>
          <w:tab/>
        </w:r>
        <w:r w:rsidR="00A02770">
          <w:rPr>
            <w:noProof/>
            <w:webHidden/>
          </w:rPr>
          <w:fldChar w:fldCharType="begin"/>
        </w:r>
        <w:r w:rsidR="00A02770">
          <w:rPr>
            <w:noProof/>
            <w:webHidden/>
          </w:rPr>
          <w:instrText xml:space="preserve"> PAGEREF _Toc141861548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387BDA05" w14:textId="4E443575"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49" w:history="1">
        <w:r w:rsidR="00A02770" w:rsidRPr="002033B4">
          <w:rPr>
            <w:rStyle w:val="Hyperlink"/>
            <w:noProof/>
          </w:rPr>
          <w:t>2.5</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UiPath</w:t>
        </w:r>
        <w:r w:rsidR="00A02770">
          <w:rPr>
            <w:noProof/>
            <w:webHidden/>
          </w:rPr>
          <w:tab/>
        </w:r>
        <w:r w:rsidR="00A02770">
          <w:rPr>
            <w:noProof/>
            <w:webHidden/>
          </w:rPr>
          <w:fldChar w:fldCharType="begin"/>
        </w:r>
        <w:r w:rsidR="00A02770">
          <w:rPr>
            <w:noProof/>
            <w:webHidden/>
          </w:rPr>
          <w:instrText xml:space="preserve"> PAGEREF _Toc141861549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0267B8ED" w14:textId="12D11095"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50" w:history="1">
        <w:r w:rsidR="00A02770" w:rsidRPr="002033B4">
          <w:rPr>
            <w:rStyle w:val="Hyperlink"/>
            <w:noProof/>
          </w:rPr>
          <w:t>2.6</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Data Visualisation</w:t>
        </w:r>
        <w:r w:rsidR="00A02770">
          <w:rPr>
            <w:noProof/>
            <w:webHidden/>
          </w:rPr>
          <w:tab/>
        </w:r>
        <w:r w:rsidR="00A02770">
          <w:rPr>
            <w:noProof/>
            <w:webHidden/>
          </w:rPr>
          <w:fldChar w:fldCharType="begin"/>
        </w:r>
        <w:r w:rsidR="00A02770">
          <w:rPr>
            <w:noProof/>
            <w:webHidden/>
          </w:rPr>
          <w:instrText xml:space="preserve"> PAGEREF _Toc141861550 \h </w:instrText>
        </w:r>
        <w:r w:rsidR="00A02770">
          <w:rPr>
            <w:noProof/>
            <w:webHidden/>
          </w:rPr>
        </w:r>
        <w:r w:rsidR="00A02770">
          <w:rPr>
            <w:noProof/>
            <w:webHidden/>
          </w:rPr>
          <w:fldChar w:fldCharType="separate"/>
        </w:r>
        <w:r w:rsidR="00A02770">
          <w:rPr>
            <w:noProof/>
            <w:webHidden/>
          </w:rPr>
          <w:t>5</w:t>
        </w:r>
        <w:r w:rsidR="00A02770">
          <w:rPr>
            <w:noProof/>
            <w:webHidden/>
          </w:rPr>
          <w:fldChar w:fldCharType="end"/>
        </w:r>
      </w:hyperlink>
    </w:p>
    <w:p w14:paraId="602E1E08" w14:textId="6F31A1BC"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51" w:history="1">
        <w:r w:rsidR="00A02770" w:rsidRPr="002033B4">
          <w:rPr>
            <w:rStyle w:val="Hyperlink"/>
            <w:noProof/>
          </w:rPr>
          <w:t>2.7</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Other</w:t>
        </w:r>
        <w:r w:rsidR="00A02770">
          <w:rPr>
            <w:noProof/>
            <w:webHidden/>
          </w:rPr>
          <w:tab/>
        </w:r>
        <w:r w:rsidR="00A02770">
          <w:rPr>
            <w:noProof/>
            <w:webHidden/>
          </w:rPr>
          <w:fldChar w:fldCharType="begin"/>
        </w:r>
        <w:r w:rsidR="00A02770">
          <w:rPr>
            <w:noProof/>
            <w:webHidden/>
          </w:rPr>
          <w:instrText xml:space="preserve"> PAGEREF _Toc141861551 \h </w:instrText>
        </w:r>
        <w:r w:rsidR="00A02770">
          <w:rPr>
            <w:noProof/>
            <w:webHidden/>
          </w:rPr>
        </w:r>
        <w:r w:rsidR="00A02770">
          <w:rPr>
            <w:noProof/>
            <w:webHidden/>
          </w:rPr>
          <w:fldChar w:fldCharType="separate"/>
        </w:r>
        <w:r w:rsidR="00A02770">
          <w:rPr>
            <w:noProof/>
            <w:webHidden/>
          </w:rPr>
          <w:t>6</w:t>
        </w:r>
        <w:r w:rsidR="00A02770">
          <w:rPr>
            <w:noProof/>
            <w:webHidden/>
          </w:rPr>
          <w:fldChar w:fldCharType="end"/>
        </w:r>
      </w:hyperlink>
    </w:p>
    <w:p w14:paraId="6443131D" w14:textId="469665B5"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52" w:history="1">
        <w:r w:rsidR="00A02770" w:rsidRPr="002033B4">
          <w:rPr>
            <w:rStyle w:val="Hyperlink"/>
            <w:noProof/>
          </w:rPr>
          <w:t>3</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Project Results</w:t>
        </w:r>
        <w:r w:rsidR="00A02770">
          <w:rPr>
            <w:noProof/>
            <w:webHidden/>
          </w:rPr>
          <w:tab/>
        </w:r>
        <w:r w:rsidR="00A02770">
          <w:rPr>
            <w:noProof/>
            <w:webHidden/>
          </w:rPr>
          <w:fldChar w:fldCharType="begin"/>
        </w:r>
        <w:r w:rsidR="00A02770">
          <w:rPr>
            <w:noProof/>
            <w:webHidden/>
          </w:rPr>
          <w:instrText xml:space="preserve"> PAGEREF _Toc141861552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7C413A30" w14:textId="707F9341"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53" w:history="1">
        <w:r w:rsidR="00A02770" w:rsidRPr="002033B4">
          <w:rPr>
            <w:rStyle w:val="Hyperlink"/>
            <w:noProof/>
          </w:rPr>
          <w:t>4</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Project Retrospectives</w:t>
        </w:r>
        <w:r w:rsidR="00A02770">
          <w:rPr>
            <w:noProof/>
            <w:webHidden/>
          </w:rPr>
          <w:tab/>
        </w:r>
        <w:r w:rsidR="00A02770">
          <w:rPr>
            <w:noProof/>
            <w:webHidden/>
          </w:rPr>
          <w:fldChar w:fldCharType="begin"/>
        </w:r>
        <w:r w:rsidR="00A02770">
          <w:rPr>
            <w:noProof/>
            <w:webHidden/>
          </w:rPr>
          <w:instrText xml:space="preserve"> PAGEREF _Toc141861553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6D6250E6" w14:textId="0DA225D2"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54" w:history="1">
        <w:r w:rsidR="00A02770" w:rsidRPr="002033B4">
          <w:rPr>
            <w:rStyle w:val="Hyperlink"/>
            <w:noProof/>
          </w:rPr>
          <w:t>5</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Community Engagement</w:t>
        </w:r>
        <w:r w:rsidR="00A02770">
          <w:rPr>
            <w:noProof/>
            <w:webHidden/>
          </w:rPr>
          <w:tab/>
        </w:r>
        <w:r w:rsidR="00A02770">
          <w:rPr>
            <w:noProof/>
            <w:webHidden/>
          </w:rPr>
          <w:fldChar w:fldCharType="begin"/>
        </w:r>
        <w:r w:rsidR="00A02770">
          <w:rPr>
            <w:noProof/>
            <w:webHidden/>
          </w:rPr>
          <w:instrText xml:space="preserve"> PAGEREF _Toc141861554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6FC6855B" w14:textId="51EEF699"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55" w:history="1">
        <w:r w:rsidR="00A02770" w:rsidRPr="002033B4">
          <w:rPr>
            <w:rStyle w:val="Hyperlink"/>
            <w:noProof/>
          </w:rPr>
          <w:t>5.1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Contributing to a Community or Forum</w:t>
        </w:r>
        <w:r w:rsidR="00A02770">
          <w:rPr>
            <w:noProof/>
            <w:webHidden/>
          </w:rPr>
          <w:tab/>
        </w:r>
        <w:r w:rsidR="00A02770">
          <w:rPr>
            <w:noProof/>
            <w:webHidden/>
          </w:rPr>
          <w:fldChar w:fldCharType="begin"/>
        </w:r>
        <w:r w:rsidR="00A02770">
          <w:rPr>
            <w:noProof/>
            <w:webHidden/>
          </w:rPr>
          <w:instrText xml:space="preserve"> PAGEREF _Toc141861555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2DF6F35D" w14:textId="74EE1812" w:rsidR="00A02770" w:rsidRDefault="00141DC5">
      <w:pPr>
        <w:pStyle w:val="TOC2"/>
        <w:rPr>
          <w:rFonts w:asciiTheme="minorHAnsi" w:eastAsiaTheme="minorEastAsia" w:hAnsiTheme="minorHAnsi" w:cstheme="minorBidi"/>
          <w:noProof/>
          <w:kern w:val="2"/>
          <w:szCs w:val="22"/>
          <w:lang w:val="en-US"/>
          <w14:ligatures w14:val="standardContextual"/>
        </w:rPr>
      </w:pPr>
      <w:hyperlink w:anchor="_Toc141861556" w:history="1">
        <w:r w:rsidR="00A02770" w:rsidRPr="002033B4">
          <w:rPr>
            <w:rStyle w:val="Hyperlink"/>
            <w:noProof/>
          </w:rPr>
          <w:t>5.2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Extracting Knowledge from a Community or Forum</w:t>
        </w:r>
        <w:r w:rsidR="00A02770">
          <w:rPr>
            <w:noProof/>
            <w:webHidden/>
          </w:rPr>
          <w:tab/>
        </w:r>
        <w:r w:rsidR="00A02770">
          <w:rPr>
            <w:noProof/>
            <w:webHidden/>
          </w:rPr>
          <w:fldChar w:fldCharType="begin"/>
        </w:r>
        <w:r w:rsidR="00A02770">
          <w:rPr>
            <w:noProof/>
            <w:webHidden/>
          </w:rPr>
          <w:instrText xml:space="preserve"> PAGEREF _Toc141861556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75E301A3" w14:textId="5F382FDA"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57" w:history="1">
        <w:r w:rsidR="00A02770" w:rsidRPr="002033B4">
          <w:rPr>
            <w:rStyle w:val="Hyperlink"/>
            <w:noProof/>
          </w:rPr>
          <w:t>6</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Class Attendance</w:t>
        </w:r>
        <w:r w:rsidR="00A02770">
          <w:rPr>
            <w:noProof/>
            <w:webHidden/>
          </w:rPr>
          <w:tab/>
        </w:r>
        <w:r w:rsidR="00A02770">
          <w:rPr>
            <w:noProof/>
            <w:webHidden/>
          </w:rPr>
          <w:fldChar w:fldCharType="begin"/>
        </w:r>
        <w:r w:rsidR="00A02770">
          <w:rPr>
            <w:noProof/>
            <w:webHidden/>
          </w:rPr>
          <w:instrText xml:space="preserve"> PAGEREF _Toc141861557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20C2B5AA" w14:textId="6F7139AC" w:rsidR="00A02770" w:rsidRDefault="00141DC5">
      <w:pPr>
        <w:pStyle w:val="TOC1"/>
        <w:rPr>
          <w:rFonts w:asciiTheme="minorHAnsi" w:eastAsiaTheme="minorEastAsia" w:hAnsiTheme="minorHAnsi" w:cstheme="minorBidi"/>
          <w:b w:val="0"/>
          <w:caps w:val="0"/>
          <w:noProof/>
          <w:kern w:val="2"/>
          <w:lang w:val="en-US"/>
          <w14:ligatures w14:val="standardContextual"/>
        </w:rPr>
      </w:pPr>
      <w:hyperlink w:anchor="_Toc141861558" w:history="1">
        <w:r w:rsidR="00A02770" w:rsidRPr="002033B4">
          <w:rPr>
            <w:rStyle w:val="Hyperlink"/>
            <w:noProof/>
          </w:rPr>
          <w:t>7</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Class Participation</w:t>
        </w:r>
        <w:r w:rsidR="00A02770">
          <w:rPr>
            <w:noProof/>
            <w:webHidden/>
          </w:rPr>
          <w:tab/>
        </w:r>
        <w:r w:rsidR="00A02770">
          <w:rPr>
            <w:noProof/>
            <w:webHidden/>
          </w:rPr>
          <w:fldChar w:fldCharType="begin"/>
        </w:r>
        <w:r w:rsidR="00A02770">
          <w:rPr>
            <w:noProof/>
            <w:webHidden/>
          </w:rPr>
          <w:instrText xml:space="preserve"> PAGEREF _Toc141861558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667C78D7" w14:textId="68C00084" w:rsidR="007F2FDE" w:rsidRPr="00A02770" w:rsidRDefault="00A02770" w:rsidP="00166063">
      <w:pPr>
        <w:pStyle w:val="TOC8"/>
        <w:sectPr w:rsidR="007F2FDE" w:rsidRPr="00A02770">
          <w:headerReference w:type="default" r:id="rId12"/>
          <w:footerReference w:type="default" r:id="rId13"/>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35982FAE" w14:textId="10539481" w:rsidR="007F2FDE" w:rsidRPr="00A02770" w:rsidRDefault="00514C80" w:rsidP="00514C80">
      <w:pPr>
        <w:pStyle w:val="Heading1"/>
      </w:pPr>
      <w:bookmarkStart w:id="1" w:name="_Toc141861538"/>
      <w:bookmarkStart w:id="2" w:name="_Toc322953587"/>
      <w:r w:rsidRPr="00A02770">
        <w:lastRenderedPageBreak/>
        <w:t>MODERATION PREPARATION</w:t>
      </w:r>
      <w:bookmarkEnd w:id="1"/>
    </w:p>
    <w:p w14:paraId="2A69F590" w14:textId="223346FB" w:rsidR="007F2FDE" w:rsidRPr="00A02770" w:rsidRDefault="0052368E" w:rsidP="009C2BFB">
      <w:pPr>
        <w:pStyle w:val="Heading2"/>
      </w:pPr>
      <w:bookmarkStart w:id="3" w:name="_Toc409686021"/>
      <w:bookmarkStart w:id="4" w:name="_Toc141861539"/>
      <w:bookmarkEnd w:id="2"/>
      <w:r w:rsidRPr="00A02770">
        <w:t>Introduction</w:t>
      </w:r>
      <w:bookmarkEnd w:id="3"/>
      <w:bookmarkEnd w:id="4"/>
    </w:p>
    <w:p w14:paraId="35B2A994" w14:textId="26E04D86" w:rsidR="008A6681" w:rsidRPr="00A02770" w:rsidRDefault="00DD2FBA" w:rsidP="00302338">
      <w:pPr>
        <w:rPr>
          <w:lang w:val="en-US"/>
        </w:rPr>
      </w:pPr>
      <w:bookmarkStart w:id="5" w:name="_Toc409686022"/>
      <w:r w:rsidRPr="00A02770">
        <w:rPr>
          <w:lang w:val="en-US"/>
        </w:rPr>
        <w:t xml:space="preserve">As part of the preparation for this module, </w:t>
      </w:r>
      <w:r w:rsidR="001001F4" w:rsidRPr="00A02770">
        <w:rPr>
          <w:lang w:val="en-US"/>
        </w:rPr>
        <w:t xml:space="preserve">a form was provided to allow </w:t>
      </w:r>
      <w:r w:rsidR="00AC2996" w:rsidRPr="00A02770">
        <w:rPr>
          <w:lang w:val="en-US"/>
        </w:rPr>
        <w:t xml:space="preserve">students </w:t>
      </w:r>
      <w:r w:rsidR="001001F4" w:rsidRPr="00A02770">
        <w:rPr>
          <w:lang w:val="en-US"/>
        </w:rPr>
        <w:t xml:space="preserve">an opportunity to provide details about </w:t>
      </w:r>
      <w:r w:rsidR="00AC2996" w:rsidRPr="00A02770">
        <w:rPr>
          <w:lang w:val="en-US"/>
        </w:rPr>
        <w:t>themselves</w:t>
      </w:r>
      <w:r w:rsidR="001001F4" w:rsidRPr="00A02770">
        <w:rPr>
          <w:lang w:val="en-US"/>
        </w:rPr>
        <w:t>.</w:t>
      </w:r>
      <w:r w:rsidR="00AC2996" w:rsidRPr="00A02770">
        <w:rPr>
          <w:lang w:val="en-US"/>
        </w:rPr>
        <w:t xml:space="preserve"> Based on the responses received, the following basic information details were captured:</w:t>
      </w:r>
      <w:r w:rsidR="001001F4" w:rsidRPr="00A02770">
        <w:rPr>
          <w:lang w:val="en-US"/>
        </w:rPr>
        <w:t xml:space="preserve"> </w:t>
      </w:r>
    </w:p>
    <w:tbl>
      <w:tblPr>
        <w:tblStyle w:val="TableGrid"/>
        <w:tblW w:w="0" w:type="auto"/>
        <w:tblLook w:val="04A0" w:firstRow="1" w:lastRow="0" w:firstColumn="1" w:lastColumn="0" w:noHBand="0" w:noVBand="1"/>
      </w:tblPr>
      <w:tblGrid>
        <w:gridCol w:w="4672"/>
        <w:gridCol w:w="4673"/>
      </w:tblGrid>
      <w:tr w:rsidR="00A02770" w:rsidRPr="00A02770" w14:paraId="0B4411C7" w14:textId="77777777" w:rsidTr="00215CED">
        <w:tc>
          <w:tcPr>
            <w:tcW w:w="4672" w:type="dxa"/>
          </w:tcPr>
          <w:p w14:paraId="48EA92EE" w14:textId="207A302C" w:rsidR="00215CED" w:rsidRPr="00A02770" w:rsidRDefault="00215CED" w:rsidP="00711283">
            <w:pPr>
              <w:spacing w:after="0"/>
              <w:rPr>
                <w:lang w:val="en-US"/>
              </w:rPr>
            </w:pPr>
            <w:r w:rsidRPr="00A02770">
              <w:rPr>
                <w:lang w:val="en-US"/>
              </w:rPr>
              <w:t xml:space="preserve">Student Number </w:t>
            </w:r>
          </w:p>
        </w:tc>
        <w:sdt>
          <w:sdtPr>
            <w:rPr>
              <w:lang w:val="en-US"/>
            </w:rPr>
            <w:alias w:val="Student Number"/>
            <w:tag w:val="StudentNumber"/>
            <w:id w:val="-789058884"/>
            <w:placeholder>
              <w:docPart w:val="04F1D06B49E5485DBB6714A04D0CCEE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EndPr/>
          <w:sdtContent>
            <w:tc>
              <w:tcPr>
                <w:tcW w:w="4673" w:type="dxa"/>
              </w:tcPr>
              <w:p w14:paraId="6A138E39" w14:textId="310D19B5" w:rsidR="00215CED" w:rsidRPr="00A02770" w:rsidRDefault="00711283" w:rsidP="00711283">
                <w:pPr>
                  <w:spacing w:after="0"/>
                  <w:rPr>
                    <w:lang w:val="en-US"/>
                  </w:rPr>
                </w:pPr>
                <w:r w:rsidRPr="00A02770">
                  <w:rPr>
                    <w:rStyle w:val="PlaceholderText"/>
                    <w:color w:val="auto"/>
                  </w:rPr>
                  <w:t>[Student Number]</w:t>
                </w:r>
              </w:p>
            </w:tc>
          </w:sdtContent>
        </w:sdt>
      </w:tr>
      <w:tr w:rsidR="00A02770" w:rsidRPr="00A02770" w14:paraId="3A0B9F31" w14:textId="77777777" w:rsidTr="00215CED">
        <w:tc>
          <w:tcPr>
            <w:tcW w:w="4672" w:type="dxa"/>
          </w:tcPr>
          <w:p w14:paraId="4D6AB671" w14:textId="1AC4E3DA" w:rsidR="00215CED" w:rsidRPr="00A02770" w:rsidRDefault="00215CED" w:rsidP="00711283">
            <w:pPr>
              <w:spacing w:after="0"/>
              <w:rPr>
                <w:lang w:val="en-US"/>
              </w:rPr>
            </w:pPr>
            <w:r w:rsidRPr="00A02770">
              <w:rPr>
                <w:lang w:val="en-US"/>
              </w:rPr>
              <w:t>Initials &amp; Surname</w:t>
            </w:r>
          </w:p>
        </w:tc>
        <w:sdt>
          <w:sdtPr>
            <w:rPr>
              <w:lang w:val="en-US"/>
            </w:rPr>
            <w:alias w:val="Initial and Surname"/>
            <w:tag w:val="InitialandSurname"/>
            <w:id w:val="-449772363"/>
            <w:placeholder>
              <w:docPart w:val="C572F19C0FE746819011CF487A7EDED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EndPr/>
          <w:sdtContent>
            <w:tc>
              <w:tcPr>
                <w:tcW w:w="4673" w:type="dxa"/>
              </w:tcPr>
              <w:p w14:paraId="11E5DAE8" w14:textId="56A65C8A" w:rsidR="00215CED" w:rsidRPr="00A02770" w:rsidRDefault="00711283" w:rsidP="00711283">
                <w:pPr>
                  <w:spacing w:after="0"/>
                  <w:rPr>
                    <w:lang w:val="en-US"/>
                  </w:rPr>
                </w:pPr>
                <w:r w:rsidRPr="00A02770">
                  <w:rPr>
                    <w:rStyle w:val="PlaceholderText"/>
                    <w:color w:val="auto"/>
                  </w:rPr>
                  <w:t>[Initial and Surname]</w:t>
                </w:r>
              </w:p>
            </w:tc>
          </w:sdtContent>
        </w:sdt>
      </w:tr>
      <w:tr w:rsidR="00A02770" w:rsidRPr="00A02770" w14:paraId="46E4EFCD" w14:textId="77777777" w:rsidTr="00215CED">
        <w:tc>
          <w:tcPr>
            <w:tcW w:w="4672" w:type="dxa"/>
          </w:tcPr>
          <w:p w14:paraId="6AE6FB62" w14:textId="5B0C2741" w:rsidR="00215CED" w:rsidRPr="00A02770" w:rsidRDefault="00215CED" w:rsidP="00711283">
            <w:pPr>
              <w:spacing w:after="0"/>
              <w:rPr>
                <w:lang w:val="en-US"/>
              </w:rPr>
            </w:pPr>
            <w:r w:rsidRPr="00A02770">
              <w:rPr>
                <w:lang w:val="en-US"/>
              </w:rPr>
              <w:t>Preferred Name</w:t>
            </w:r>
          </w:p>
        </w:tc>
        <w:sdt>
          <w:sdtPr>
            <w:rPr>
              <w:lang w:val="en-US"/>
            </w:rPr>
            <w:alias w:val="Preferred Name"/>
            <w:tag w:val="PreferredName"/>
            <w:id w:val="1786392852"/>
            <w:placeholder>
              <w:docPart w:val="ACA3E00B6253440E82E03E4E872B709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Name[1]" w:storeItemID="{A3A2649F-51E7-4BAB-97E8-E589016BDBFC}"/>
            <w:text/>
          </w:sdtPr>
          <w:sdtEndPr/>
          <w:sdtContent>
            <w:tc>
              <w:tcPr>
                <w:tcW w:w="4673" w:type="dxa"/>
              </w:tcPr>
              <w:p w14:paraId="3A46BD9C" w14:textId="36937D81" w:rsidR="00215CED" w:rsidRPr="00A02770" w:rsidRDefault="00711283" w:rsidP="00711283">
                <w:pPr>
                  <w:spacing w:after="0"/>
                  <w:rPr>
                    <w:lang w:val="en-US"/>
                  </w:rPr>
                </w:pPr>
                <w:r w:rsidRPr="00A02770">
                  <w:rPr>
                    <w:rStyle w:val="PlaceholderText"/>
                    <w:color w:val="auto"/>
                  </w:rPr>
                  <w:t>[Preferred Name]</w:t>
                </w:r>
              </w:p>
            </w:tc>
          </w:sdtContent>
        </w:sdt>
      </w:tr>
      <w:tr w:rsidR="00A02770" w:rsidRPr="00A02770" w14:paraId="50406669" w14:textId="77777777" w:rsidTr="00215CED">
        <w:tc>
          <w:tcPr>
            <w:tcW w:w="4672" w:type="dxa"/>
          </w:tcPr>
          <w:p w14:paraId="57D0550D" w14:textId="506B639A" w:rsidR="00215CED" w:rsidRPr="00A02770" w:rsidRDefault="00215CED" w:rsidP="00711283">
            <w:pPr>
              <w:spacing w:after="0"/>
              <w:rPr>
                <w:lang w:val="en-US"/>
              </w:rPr>
            </w:pPr>
            <w:r w:rsidRPr="00A02770">
              <w:rPr>
                <w:lang w:val="en-US"/>
              </w:rPr>
              <w:t>Preferred Email Address</w:t>
            </w:r>
          </w:p>
        </w:tc>
        <w:sdt>
          <w:sdtPr>
            <w:rPr>
              <w:lang w:val="en-US"/>
            </w:rPr>
            <w:alias w:val="Preferred Email Address"/>
            <w:tag w:val="PreferredEmailAddress"/>
            <w:id w:val="-1648976213"/>
            <w:placeholder>
              <w:docPart w:val="350B799DC5B141DDAEE9324F8A1E02D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EmailAddress[1]" w:storeItemID="{A3A2649F-51E7-4BAB-97E8-E589016BDBFC}"/>
            <w:text/>
          </w:sdtPr>
          <w:sdtEndPr/>
          <w:sdtContent>
            <w:tc>
              <w:tcPr>
                <w:tcW w:w="4673" w:type="dxa"/>
              </w:tcPr>
              <w:p w14:paraId="6E5BBBCC" w14:textId="4113FD13" w:rsidR="00215CED" w:rsidRPr="00A02770" w:rsidRDefault="00711283" w:rsidP="00711283">
                <w:pPr>
                  <w:spacing w:after="0"/>
                  <w:rPr>
                    <w:lang w:val="en-US"/>
                  </w:rPr>
                </w:pPr>
                <w:r w:rsidRPr="00A02770">
                  <w:rPr>
                    <w:rStyle w:val="PlaceholderText"/>
                    <w:color w:val="auto"/>
                  </w:rPr>
                  <w:t>[Preferred Email Address]</w:t>
                </w:r>
              </w:p>
            </w:tc>
          </w:sdtContent>
        </w:sdt>
      </w:tr>
      <w:tr w:rsidR="00A02770" w:rsidRPr="00A02770" w14:paraId="135CB690" w14:textId="77777777" w:rsidTr="00215CED">
        <w:tc>
          <w:tcPr>
            <w:tcW w:w="4672" w:type="dxa"/>
          </w:tcPr>
          <w:p w14:paraId="4A2ABAA4" w14:textId="2ED6D941" w:rsidR="00215CED" w:rsidRPr="00A02770" w:rsidRDefault="00215CED" w:rsidP="00711283">
            <w:pPr>
              <w:spacing w:after="0"/>
              <w:rPr>
                <w:lang w:val="en-US"/>
              </w:rPr>
            </w:pPr>
            <w:r w:rsidRPr="00A02770">
              <w:rPr>
                <w:lang w:val="en-US"/>
              </w:rPr>
              <w:t>Date of Birth</w:t>
            </w:r>
          </w:p>
        </w:tc>
        <w:sdt>
          <w:sdtPr>
            <w:rPr>
              <w:lang w:val="en-US"/>
            </w:rPr>
            <w:alias w:val="Date of Birth"/>
            <w:tag w:val="DateofBirth"/>
            <w:id w:val="1448894158"/>
            <w:placeholder>
              <w:docPart w:val="661B0C81216C4B5FA0CECF0FE2D85FFF"/>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ateofBirth[1]" w:storeItemID="{A3A2649F-51E7-4BAB-97E8-E589016BDBFC}"/>
            <w:text/>
          </w:sdtPr>
          <w:sdtEndPr/>
          <w:sdtContent>
            <w:tc>
              <w:tcPr>
                <w:tcW w:w="4673" w:type="dxa"/>
              </w:tcPr>
              <w:p w14:paraId="64470376" w14:textId="7F451405" w:rsidR="00215CED" w:rsidRPr="00A02770" w:rsidRDefault="00711283" w:rsidP="00711283">
                <w:pPr>
                  <w:spacing w:after="0"/>
                  <w:rPr>
                    <w:lang w:val="en-US"/>
                  </w:rPr>
                </w:pPr>
                <w:r w:rsidRPr="00A02770">
                  <w:rPr>
                    <w:rStyle w:val="PlaceholderText"/>
                    <w:color w:val="auto"/>
                  </w:rPr>
                  <w:t>[Date of Birth]</w:t>
                </w:r>
              </w:p>
            </w:tc>
          </w:sdtContent>
        </w:sdt>
      </w:tr>
      <w:tr w:rsidR="00A02770" w:rsidRPr="00A02770" w14:paraId="32319B94" w14:textId="77777777" w:rsidTr="00215CED">
        <w:tc>
          <w:tcPr>
            <w:tcW w:w="4672" w:type="dxa"/>
          </w:tcPr>
          <w:p w14:paraId="43C38B04" w14:textId="2B0789C1" w:rsidR="00215CED" w:rsidRPr="00A02770" w:rsidRDefault="00215CED" w:rsidP="00711283">
            <w:pPr>
              <w:spacing w:after="0"/>
              <w:rPr>
                <w:lang w:val="en-US"/>
              </w:rPr>
            </w:pPr>
            <w:r w:rsidRPr="00A02770">
              <w:rPr>
                <w:lang w:val="en-US"/>
              </w:rPr>
              <w:t>Campus &amp; Delivery Method</w:t>
            </w:r>
          </w:p>
        </w:tc>
        <w:sdt>
          <w:sdtPr>
            <w:rPr>
              <w:lang w:val="en-US"/>
            </w:rPr>
            <w:alias w:val="Campus Delivery Method"/>
            <w:tag w:val="CampusDeliveryMethod"/>
            <w:id w:val="-1385165553"/>
            <w:placeholder>
              <w:docPart w:val="ED2CA0B445C640578E375C0170A87239"/>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ampusDeliveryMethod[1]" w:storeItemID="{A3A2649F-51E7-4BAB-97E8-E589016BDBFC}"/>
            <w:text/>
          </w:sdtPr>
          <w:sdtEndPr/>
          <w:sdtContent>
            <w:tc>
              <w:tcPr>
                <w:tcW w:w="4673" w:type="dxa"/>
              </w:tcPr>
              <w:p w14:paraId="3FB8DE36" w14:textId="23A993AB" w:rsidR="00215CED" w:rsidRPr="00A02770" w:rsidRDefault="00711283" w:rsidP="00711283">
                <w:pPr>
                  <w:spacing w:after="0"/>
                  <w:rPr>
                    <w:lang w:val="en-US"/>
                  </w:rPr>
                </w:pPr>
                <w:r w:rsidRPr="00A02770">
                  <w:rPr>
                    <w:rStyle w:val="PlaceholderText"/>
                    <w:color w:val="auto"/>
                  </w:rPr>
                  <w:t>[Campus Delivery Method]</w:t>
                </w:r>
              </w:p>
            </w:tc>
          </w:sdtContent>
        </w:sdt>
      </w:tr>
      <w:tr w:rsidR="00A02770" w:rsidRPr="00A02770" w14:paraId="3DAA7922" w14:textId="77777777" w:rsidTr="00215CED">
        <w:tc>
          <w:tcPr>
            <w:tcW w:w="4672" w:type="dxa"/>
          </w:tcPr>
          <w:p w14:paraId="7248170C" w14:textId="50AF3AC3" w:rsidR="00215CED" w:rsidRPr="00A02770" w:rsidRDefault="00215CED" w:rsidP="00711283">
            <w:pPr>
              <w:spacing w:after="0"/>
              <w:rPr>
                <w:lang w:val="en-US"/>
              </w:rPr>
            </w:pPr>
            <w:r w:rsidRPr="00A02770">
              <w:rPr>
                <w:lang w:val="en-US"/>
              </w:rPr>
              <w:t>LinkedIn Profile</w:t>
            </w:r>
          </w:p>
        </w:tc>
        <w:sdt>
          <w:sdtPr>
            <w:rPr>
              <w:lang w:val="en-US"/>
            </w:rPr>
            <w:alias w:val="LinkedIn Profile URL"/>
            <w:tag w:val="LinkedInProfileURL"/>
            <w:id w:val="-1514226857"/>
            <w:placeholder>
              <w:docPart w:val="6AD9170EA7B743F29B6D283BCDB4F6A9"/>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LinkedInProfileURL[1]" w:storeItemID="{A3A2649F-51E7-4BAB-97E8-E589016BDBFC}"/>
            <w:text/>
          </w:sdtPr>
          <w:sdtEndPr/>
          <w:sdtContent>
            <w:tc>
              <w:tcPr>
                <w:tcW w:w="4673" w:type="dxa"/>
              </w:tcPr>
              <w:p w14:paraId="52A922D7" w14:textId="23AD3D96" w:rsidR="00215CED" w:rsidRPr="00A02770" w:rsidRDefault="00711283" w:rsidP="00711283">
                <w:pPr>
                  <w:spacing w:after="0"/>
                  <w:rPr>
                    <w:lang w:val="en-US"/>
                  </w:rPr>
                </w:pPr>
                <w:r w:rsidRPr="00A02770">
                  <w:rPr>
                    <w:rStyle w:val="PlaceholderText"/>
                    <w:color w:val="auto"/>
                  </w:rPr>
                  <w:t>[LinkedIn Profile URL]</w:t>
                </w:r>
              </w:p>
            </w:tc>
          </w:sdtContent>
        </w:sdt>
      </w:tr>
      <w:tr w:rsidR="00A02770" w:rsidRPr="00A02770" w14:paraId="1AFED5A4" w14:textId="77777777" w:rsidTr="00215CED">
        <w:tc>
          <w:tcPr>
            <w:tcW w:w="4672" w:type="dxa"/>
          </w:tcPr>
          <w:p w14:paraId="687A63F5" w14:textId="58A98926" w:rsidR="00215CED" w:rsidRPr="00A02770" w:rsidRDefault="00215CED" w:rsidP="00711283">
            <w:pPr>
              <w:spacing w:after="0"/>
              <w:rPr>
                <w:lang w:val="en-US"/>
              </w:rPr>
            </w:pPr>
            <w:r w:rsidRPr="00A02770">
              <w:rPr>
                <w:lang w:val="en-US"/>
              </w:rPr>
              <w:t>GitHub Profile</w:t>
            </w:r>
          </w:p>
        </w:tc>
        <w:sdt>
          <w:sdtPr>
            <w:rPr>
              <w:lang w:val="en-US"/>
            </w:rPr>
            <w:alias w:val="GitHub Profile URL"/>
            <w:tag w:val="GitHubProfileURL"/>
            <w:id w:val="1824845566"/>
            <w:placeholder>
              <w:docPart w:val="02F4F5CEA9414174B6B42B8CA1F58CD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GitHubProfileURL[1]" w:storeItemID="{A3A2649F-51E7-4BAB-97E8-E589016BDBFC}"/>
            <w:text/>
          </w:sdtPr>
          <w:sdtEndPr/>
          <w:sdtContent>
            <w:tc>
              <w:tcPr>
                <w:tcW w:w="4673" w:type="dxa"/>
              </w:tcPr>
              <w:p w14:paraId="3A599D93" w14:textId="063FFBAE" w:rsidR="00215CED" w:rsidRPr="00A02770" w:rsidRDefault="00711283" w:rsidP="00711283">
                <w:pPr>
                  <w:spacing w:after="0"/>
                  <w:rPr>
                    <w:lang w:val="en-US"/>
                  </w:rPr>
                </w:pPr>
                <w:r w:rsidRPr="00A02770">
                  <w:rPr>
                    <w:rStyle w:val="PlaceholderText"/>
                    <w:color w:val="auto"/>
                  </w:rPr>
                  <w:t>[GitHub Profile URL]</w:t>
                </w:r>
              </w:p>
            </w:tc>
          </w:sdtContent>
        </w:sdt>
      </w:tr>
      <w:tr w:rsidR="00A02770" w:rsidRPr="00A02770" w14:paraId="578F1CFD" w14:textId="77777777" w:rsidTr="00215CED">
        <w:tc>
          <w:tcPr>
            <w:tcW w:w="4672" w:type="dxa"/>
          </w:tcPr>
          <w:p w14:paraId="4240C0AF" w14:textId="470C65A7" w:rsidR="00215CED" w:rsidRPr="00A02770" w:rsidRDefault="00215CED" w:rsidP="00711283">
            <w:pPr>
              <w:spacing w:after="0"/>
              <w:rPr>
                <w:lang w:val="en-US"/>
              </w:rPr>
            </w:pPr>
            <w:r w:rsidRPr="00A02770">
              <w:rPr>
                <w:lang w:val="en-US"/>
              </w:rPr>
              <w:t>Stack Overflow Profile</w:t>
            </w:r>
          </w:p>
        </w:tc>
        <w:sdt>
          <w:sdtPr>
            <w:rPr>
              <w:lang w:val="en-US"/>
            </w:rPr>
            <w:alias w:val="Stack Overflow Profile URL"/>
            <w:tag w:val="StackOverflowProfileURL"/>
            <w:id w:val="1130442184"/>
            <w:placeholder>
              <w:docPart w:val="585B23F76BC14C87BC33352395B97D9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ackOverflowProfileURL[1]" w:storeItemID="{A3A2649F-51E7-4BAB-97E8-E589016BDBFC}"/>
            <w:text/>
          </w:sdtPr>
          <w:sdtEndPr/>
          <w:sdtContent>
            <w:tc>
              <w:tcPr>
                <w:tcW w:w="4673" w:type="dxa"/>
              </w:tcPr>
              <w:p w14:paraId="492CD25D" w14:textId="204DC0DF" w:rsidR="00215CED" w:rsidRPr="00A02770" w:rsidRDefault="00711283" w:rsidP="00711283">
                <w:pPr>
                  <w:keepNext/>
                  <w:spacing w:after="0"/>
                  <w:rPr>
                    <w:lang w:val="en-US"/>
                  </w:rPr>
                </w:pPr>
                <w:r w:rsidRPr="00A02770">
                  <w:rPr>
                    <w:rStyle w:val="PlaceholderText"/>
                    <w:color w:val="auto"/>
                  </w:rPr>
                  <w:t>[Stack Overflow Profile URL]</w:t>
                </w:r>
              </w:p>
            </w:tc>
          </w:sdtContent>
        </w:sdt>
      </w:tr>
    </w:tbl>
    <w:p w14:paraId="29E1504C" w14:textId="183454A4" w:rsidR="00FA686B" w:rsidRPr="00A02770" w:rsidRDefault="00AC2996" w:rsidP="00FA686B">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Basic Student Information</w:t>
      </w:r>
    </w:p>
    <w:p w14:paraId="61494763" w14:textId="4EA94C5F" w:rsidR="007F2FDE" w:rsidRPr="00A02770" w:rsidRDefault="00B03995" w:rsidP="009C2BFB">
      <w:pPr>
        <w:pStyle w:val="Heading2"/>
      </w:pPr>
      <w:bookmarkStart w:id="6" w:name="_Toc141861540"/>
      <w:bookmarkEnd w:id="5"/>
      <w:r w:rsidRPr="00A02770">
        <w:t>Pre-</w:t>
      </w:r>
      <w:r w:rsidR="00D72C38" w:rsidRPr="00A02770">
        <w:t>CMPG323</w:t>
      </w:r>
      <w:r w:rsidR="009C2BFB" w:rsidRPr="00A02770">
        <w:t xml:space="preserve"> Skillset</w:t>
      </w:r>
      <w:bookmarkEnd w:id="6"/>
    </w:p>
    <w:p w14:paraId="0E7E4848" w14:textId="59E81C98" w:rsidR="001A415A" w:rsidRPr="00A02770" w:rsidRDefault="00F44327" w:rsidP="00302338">
      <w:r w:rsidRPr="00A02770">
        <w:t>Prior to the commencement of work, students were prompted to provide their current rating of specific skill</w:t>
      </w:r>
      <w:r w:rsidR="00711283" w:rsidRPr="00A02770">
        <w:t xml:space="preserve"> </w:t>
      </w:r>
      <w:r w:rsidRPr="00A02770">
        <w:t xml:space="preserve">sets which would be focused on and enhanced throughout the semester. </w:t>
      </w:r>
      <w:r w:rsidR="00B021D1" w:rsidRPr="00A02770">
        <w:t>Each skill has been rated as follows:</w:t>
      </w:r>
    </w:p>
    <w:tbl>
      <w:tblPr>
        <w:tblStyle w:val="TableGrid"/>
        <w:tblW w:w="0" w:type="auto"/>
        <w:tblLook w:val="04A0" w:firstRow="1" w:lastRow="0" w:firstColumn="1" w:lastColumn="0" w:noHBand="0" w:noVBand="1"/>
      </w:tblPr>
      <w:tblGrid>
        <w:gridCol w:w="4957"/>
        <w:gridCol w:w="4388"/>
      </w:tblGrid>
      <w:tr w:rsidR="00A02770" w:rsidRPr="00A02770" w14:paraId="652A5350" w14:textId="77777777" w:rsidTr="00302338">
        <w:tc>
          <w:tcPr>
            <w:tcW w:w="4957" w:type="dxa"/>
          </w:tcPr>
          <w:p w14:paraId="38BC04A6" w14:textId="12FDE429" w:rsidR="003328F7" w:rsidRPr="00A02770" w:rsidRDefault="003328F7" w:rsidP="00711283">
            <w:pPr>
              <w:spacing w:after="0"/>
              <w:rPr>
                <w:b/>
                <w:bCs/>
              </w:rPr>
            </w:pPr>
            <w:r w:rsidRPr="00A02770">
              <w:rPr>
                <w:b/>
                <w:bCs/>
              </w:rPr>
              <w:t>Skill</w:t>
            </w:r>
          </w:p>
        </w:tc>
        <w:tc>
          <w:tcPr>
            <w:tcW w:w="4388" w:type="dxa"/>
          </w:tcPr>
          <w:p w14:paraId="200B1B7D" w14:textId="7CFC8C4F" w:rsidR="003328F7" w:rsidRPr="00A02770" w:rsidRDefault="003328F7" w:rsidP="00711283">
            <w:pPr>
              <w:spacing w:after="0"/>
              <w:rPr>
                <w:b/>
                <w:bCs/>
              </w:rPr>
            </w:pPr>
            <w:r w:rsidRPr="00A02770">
              <w:rPr>
                <w:b/>
                <w:bCs/>
              </w:rPr>
              <w:t>Rating</w:t>
            </w:r>
          </w:p>
        </w:tc>
      </w:tr>
      <w:tr w:rsidR="00A02770" w:rsidRPr="00A02770" w14:paraId="25B46307" w14:textId="77777777" w:rsidTr="00302338">
        <w:tc>
          <w:tcPr>
            <w:tcW w:w="4957" w:type="dxa"/>
          </w:tcPr>
          <w:p w14:paraId="23CB1A27" w14:textId="09243573" w:rsidR="003328F7" w:rsidRPr="00A02770" w:rsidRDefault="00C76AA2" w:rsidP="00711283">
            <w:pPr>
              <w:spacing w:after="0"/>
            </w:pPr>
            <w:r w:rsidRPr="00A02770">
              <w:t>Agile &amp; Scrum Implementation</w:t>
            </w:r>
          </w:p>
        </w:tc>
        <w:sdt>
          <w:sdtPr>
            <w:alias w:val="Agile Knowledge"/>
            <w:tag w:val="AgileKnowledge"/>
            <w:id w:val="778608899"/>
            <w:placeholder>
              <w:docPart w:val="02590EDB1F28423FB5668B1AB098E8A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gileKnowledge[1]" w:storeItemID="{A3A2649F-51E7-4BAB-97E8-E589016BDBFC}"/>
            <w:text/>
          </w:sdtPr>
          <w:sdtEndPr/>
          <w:sdtContent>
            <w:tc>
              <w:tcPr>
                <w:tcW w:w="4388" w:type="dxa"/>
              </w:tcPr>
              <w:p w14:paraId="41B707D6" w14:textId="544977A3" w:rsidR="003328F7" w:rsidRPr="00A02770" w:rsidRDefault="00711283" w:rsidP="00711283">
                <w:pPr>
                  <w:spacing w:after="0"/>
                </w:pPr>
                <w:r w:rsidRPr="00A02770">
                  <w:rPr>
                    <w:rStyle w:val="PlaceholderText"/>
                    <w:color w:val="auto"/>
                  </w:rPr>
                  <w:t>[Agile Knowledge]</w:t>
                </w:r>
              </w:p>
            </w:tc>
          </w:sdtContent>
        </w:sdt>
      </w:tr>
      <w:tr w:rsidR="00A02770" w:rsidRPr="00A02770" w14:paraId="6B592F96" w14:textId="77777777" w:rsidTr="00302338">
        <w:tc>
          <w:tcPr>
            <w:tcW w:w="4957" w:type="dxa"/>
          </w:tcPr>
          <w:p w14:paraId="1447C58F" w14:textId="325AC25A" w:rsidR="003328F7" w:rsidRPr="00A02770" w:rsidRDefault="00C76AA2" w:rsidP="00711283">
            <w:pPr>
              <w:spacing w:after="0"/>
            </w:pPr>
            <w:r w:rsidRPr="00A02770">
              <w:t>API Development</w:t>
            </w:r>
          </w:p>
        </w:tc>
        <w:sdt>
          <w:sdtPr>
            <w:alias w:val="API Development Knowledge"/>
            <w:tag w:val="APIDevelopmentKnowledge"/>
            <w:id w:val="1109696305"/>
            <w:placeholder>
              <w:docPart w:val="B884647786B942338F5F4D4B858E993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PIDevelopmentKnowledge[1]" w:storeItemID="{A3A2649F-51E7-4BAB-97E8-E589016BDBFC}"/>
            <w:text/>
          </w:sdtPr>
          <w:sdtEndPr/>
          <w:sdtContent>
            <w:tc>
              <w:tcPr>
                <w:tcW w:w="4388" w:type="dxa"/>
              </w:tcPr>
              <w:p w14:paraId="2072B367" w14:textId="70A6AAC5" w:rsidR="003328F7" w:rsidRPr="00A02770" w:rsidRDefault="00711283" w:rsidP="00711283">
                <w:pPr>
                  <w:spacing w:after="0"/>
                </w:pPr>
                <w:r w:rsidRPr="00A02770">
                  <w:rPr>
                    <w:rStyle w:val="PlaceholderText"/>
                    <w:color w:val="auto"/>
                  </w:rPr>
                  <w:t>[API Development Knowledge]</w:t>
                </w:r>
              </w:p>
            </w:tc>
          </w:sdtContent>
        </w:sdt>
      </w:tr>
      <w:tr w:rsidR="00A02770" w:rsidRPr="00A02770" w14:paraId="56128439" w14:textId="77777777" w:rsidTr="00302338">
        <w:tc>
          <w:tcPr>
            <w:tcW w:w="4957" w:type="dxa"/>
          </w:tcPr>
          <w:p w14:paraId="57837E09" w14:textId="384019A9" w:rsidR="003328F7" w:rsidRPr="00A02770" w:rsidRDefault="00C76AA2" w:rsidP="00711283">
            <w:pPr>
              <w:spacing w:after="0"/>
            </w:pPr>
            <w:r w:rsidRPr="00A02770">
              <w:t>Design &amp; Architectural Patterns Implementation</w:t>
            </w:r>
          </w:p>
        </w:tc>
        <w:sdt>
          <w:sdtPr>
            <w:alias w:val="Web Development Patterns Knowledge"/>
            <w:tag w:val="WebDevelopmentPatternsKnowledge"/>
            <w:id w:val="739838958"/>
            <w:placeholder>
              <w:docPart w:val="75B007B312F84B19A7582440307D7F68"/>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WebDevelopmentPatternsKnowledge[1]" w:storeItemID="{A3A2649F-51E7-4BAB-97E8-E589016BDBFC}"/>
            <w:text/>
          </w:sdtPr>
          <w:sdtEndPr/>
          <w:sdtContent>
            <w:tc>
              <w:tcPr>
                <w:tcW w:w="4388" w:type="dxa"/>
              </w:tcPr>
              <w:p w14:paraId="6A86F283" w14:textId="5D71559F" w:rsidR="003328F7" w:rsidRPr="00A02770" w:rsidRDefault="00711283" w:rsidP="00711283">
                <w:pPr>
                  <w:spacing w:after="0"/>
                </w:pPr>
                <w:r w:rsidRPr="00A02770">
                  <w:rPr>
                    <w:rStyle w:val="PlaceholderText"/>
                    <w:color w:val="auto"/>
                  </w:rPr>
                  <w:t>[Web Development Patterns Knowledge]</w:t>
                </w:r>
              </w:p>
            </w:tc>
          </w:sdtContent>
        </w:sdt>
      </w:tr>
      <w:tr w:rsidR="00A02770" w:rsidRPr="00A02770" w14:paraId="70F5EA15" w14:textId="77777777" w:rsidTr="00302338">
        <w:tc>
          <w:tcPr>
            <w:tcW w:w="4957" w:type="dxa"/>
          </w:tcPr>
          <w:p w14:paraId="1F67697B" w14:textId="6C3D3C44" w:rsidR="003328F7" w:rsidRPr="00A02770" w:rsidRDefault="00C76AA2" w:rsidP="00711283">
            <w:pPr>
              <w:spacing w:after="0"/>
            </w:pPr>
            <w:r w:rsidRPr="00A02770">
              <w:t>Testing Approach Implementation</w:t>
            </w:r>
          </w:p>
        </w:tc>
        <w:sdt>
          <w:sdtPr>
            <w:alias w:val="Testing Knowledge"/>
            <w:tag w:val="TestingKnowledge"/>
            <w:id w:val="1157030321"/>
            <w:placeholder>
              <w:docPart w:val="AB799DEE50064BC28DEA04FB14B9332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TestingKnowledge[1]" w:storeItemID="{A3A2649F-51E7-4BAB-97E8-E589016BDBFC}"/>
            <w:text/>
          </w:sdtPr>
          <w:sdtEndPr/>
          <w:sdtContent>
            <w:tc>
              <w:tcPr>
                <w:tcW w:w="4388" w:type="dxa"/>
              </w:tcPr>
              <w:p w14:paraId="5D46674D" w14:textId="59AD33C2" w:rsidR="003328F7" w:rsidRPr="00A02770" w:rsidRDefault="00711283" w:rsidP="00711283">
                <w:pPr>
                  <w:spacing w:after="0"/>
                </w:pPr>
                <w:r w:rsidRPr="00A02770">
                  <w:rPr>
                    <w:rStyle w:val="PlaceholderText"/>
                    <w:color w:val="auto"/>
                  </w:rPr>
                  <w:t>[Testing Knowledge]</w:t>
                </w:r>
              </w:p>
            </w:tc>
          </w:sdtContent>
        </w:sdt>
      </w:tr>
      <w:tr w:rsidR="00A02770" w:rsidRPr="00A02770" w14:paraId="7A848F35" w14:textId="77777777" w:rsidTr="00302338">
        <w:tc>
          <w:tcPr>
            <w:tcW w:w="4957" w:type="dxa"/>
          </w:tcPr>
          <w:p w14:paraId="25222429" w14:textId="019EDF62" w:rsidR="003328F7" w:rsidRPr="00A02770" w:rsidRDefault="00C76AA2" w:rsidP="00711283">
            <w:pPr>
              <w:spacing w:after="0"/>
            </w:pPr>
            <w:r w:rsidRPr="00A02770">
              <w:t xml:space="preserve">Robotic Process Automation Implementation </w:t>
            </w:r>
          </w:p>
        </w:tc>
        <w:sdt>
          <w:sdtPr>
            <w:alias w:val="RPA Knowledge"/>
            <w:tag w:val="RPAKnowledge"/>
            <w:id w:val="340433616"/>
            <w:placeholder>
              <w:docPart w:val="023084BB3F44452BA4679F19F78A705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RPAKnowledge[1]" w:storeItemID="{A3A2649F-51E7-4BAB-97E8-E589016BDBFC}"/>
            <w:text/>
          </w:sdtPr>
          <w:sdtEndPr/>
          <w:sdtContent>
            <w:tc>
              <w:tcPr>
                <w:tcW w:w="4388" w:type="dxa"/>
              </w:tcPr>
              <w:p w14:paraId="29D20E8A" w14:textId="72B31473" w:rsidR="003328F7" w:rsidRPr="00A02770" w:rsidRDefault="00711283" w:rsidP="00711283">
                <w:pPr>
                  <w:spacing w:after="0"/>
                </w:pPr>
                <w:r w:rsidRPr="00A02770">
                  <w:rPr>
                    <w:rStyle w:val="PlaceholderText"/>
                    <w:color w:val="auto"/>
                  </w:rPr>
                  <w:t>[RPA Knowledge]</w:t>
                </w:r>
              </w:p>
            </w:tc>
          </w:sdtContent>
        </w:sdt>
      </w:tr>
      <w:tr w:rsidR="00A02770" w:rsidRPr="00A02770" w14:paraId="0C7357F5" w14:textId="77777777" w:rsidTr="00302338">
        <w:tc>
          <w:tcPr>
            <w:tcW w:w="4957" w:type="dxa"/>
          </w:tcPr>
          <w:p w14:paraId="7C055036" w14:textId="1FDB6B48" w:rsidR="00C76AA2" w:rsidRPr="00A02770" w:rsidRDefault="00C76AA2" w:rsidP="00711283">
            <w:pPr>
              <w:spacing w:after="0"/>
            </w:pPr>
            <w:r w:rsidRPr="00A02770">
              <w:t>Data Visualisation Implementation</w:t>
            </w:r>
          </w:p>
        </w:tc>
        <w:sdt>
          <w:sdtPr>
            <w:alias w:val="Power BI Knowledge"/>
            <w:tag w:val="PowerBIKnowledge"/>
            <w:id w:val="1627128997"/>
            <w:placeholder>
              <w:docPart w:val="F6FDD611678C47BBB2FE0C694244609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owerBIKnowledge[1]" w:storeItemID="{A3A2649F-51E7-4BAB-97E8-E589016BDBFC}"/>
            <w:text/>
          </w:sdtPr>
          <w:sdtEndPr/>
          <w:sdtContent>
            <w:tc>
              <w:tcPr>
                <w:tcW w:w="4388" w:type="dxa"/>
              </w:tcPr>
              <w:p w14:paraId="72E31396" w14:textId="73C81924" w:rsidR="00C76AA2" w:rsidRPr="00A02770" w:rsidRDefault="00711283" w:rsidP="00711283">
                <w:pPr>
                  <w:keepNext/>
                  <w:spacing w:after="0"/>
                </w:pPr>
                <w:r w:rsidRPr="00A02770">
                  <w:rPr>
                    <w:rStyle w:val="PlaceholderText"/>
                    <w:color w:val="auto"/>
                  </w:rPr>
                  <w:t>[Power BI Knowledge]</w:t>
                </w:r>
              </w:p>
            </w:tc>
          </w:sdtContent>
        </w:sdt>
      </w:tr>
    </w:tbl>
    <w:p w14:paraId="561155CD" w14:textId="392D2D93" w:rsidR="009C2BFB" w:rsidRPr="00A02770" w:rsidRDefault="00B021D1" w:rsidP="00B021D1">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2</w:t>
      </w:r>
      <w:r w:rsidR="00FA686B" w:rsidRPr="00A02770">
        <w:rPr>
          <w:color w:val="auto"/>
        </w:rPr>
        <w:fldChar w:fldCharType="end"/>
      </w:r>
      <w:r w:rsidRPr="00A02770">
        <w:rPr>
          <w:color w:val="auto"/>
        </w:rPr>
        <w:t>: Skills Rating</w:t>
      </w:r>
    </w:p>
    <w:p w14:paraId="72AF7380" w14:textId="51485926" w:rsidR="00B021D1" w:rsidRPr="00A02770" w:rsidRDefault="006D5517" w:rsidP="00B021D1">
      <w:r w:rsidRPr="00A02770">
        <w:t>The above table is subject to the following rating</w:t>
      </w:r>
      <w:r w:rsidR="004356E8" w:rsidRPr="00A02770">
        <w:t xml:space="preserve"> description</w:t>
      </w:r>
      <w:r w:rsidRPr="00A02770">
        <w:t>s:</w:t>
      </w:r>
    </w:p>
    <w:p w14:paraId="5F34D594" w14:textId="7B1AB4E6" w:rsidR="004356E8" w:rsidRPr="00A02770" w:rsidRDefault="004356E8" w:rsidP="004356E8">
      <w:pPr>
        <w:pStyle w:val="ListParagraph"/>
        <w:numPr>
          <w:ilvl w:val="0"/>
          <w:numId w:val="30"/>
        </w:numPr>
        <w:rPr>
          <w:rFonts w:cs="Arial"/>
        </w:rPr>
      </w:pPr>
      <w:r w:rsidRPr="00A02770">
        <w:rPr>
          <w:rFonts w:cs="Arial"/>
          <w:sz w:val="21"/>
          <w:szCs w:val="21"/>
        </w:rPr>
        <w:t>No prior knowledge/experience with implementation</w:t>
      </w:r>
    </w:p>
    <w:p w14:paraId="18CBC9A5" w14:textId="0DCA327F" w:rsidR="004356E8" w:rsidRPr="00A02770" w:rsidRDefault="004356E8" w:rsidP="004356E8">
      <w:pPr>
        <w:pStyle w:val="ListParagraph"/>
        <w:numPr>
          <w:ilvl w:val="0"/>
          <w:numId w:val="30"/>
        </w:numPr>
        <w:rPr>
          <w:rFonts w:cs="Arial"/>
        </w:rPr>
      </w:pPr>
      <w:r w:rsidRPr="00A02770">
        <w:rPr>
          <w:rFonts w:cs="Arial"/>
          <w:sz w:val="21"/>
          <w:szCs w:val="21"/>
        </w:rPr>
        <w:t>Some knowledge but no experience with implementation</w:t>
      </w:r>
    </w:p>
    <w:p w14:paraId="65D35790" w14:textId="136EF157" w:rsidR="004356E8" w:rsidRPr="00A02770" w:rsidRDefault="004356E8" w:rsidP="004356E8">
      <w:pPr>
        <w:pStyle w:val="ListParagraph"/>
        <w:numPr>
          <w:ilvl w:val="0"/>
          <w:numId w:val="30"/>
        </w:numPr>
        <w:rPr>
          <w:rFonts w:cs="Arial"/>
        </w:rPr>
      </w:pPr>
      <w:r w:rsidRPr="00A02770">
        <w:rPr>
          <w:rFonts w:cs="Arial"/>
          <w:sz w:val="21"/>
          <w:szCs w:val="21"/>
        </w:rPr>
        <w:t>Some knowledge and experience with implementation</w:t>
      </w:r>
    </w:p>
    <w:p w14:paraId="7E24B1D5" w14:textId="150767E0" w:rsidR="006D5517" w:rsidRPr="00A02770" w:rsidRDefault="004356E8" w:rsidP="004356E8">
      <w:pPr>
        <w:pStyle w:val="ListParagraph"/>
        <w:numPr>
          <w:ilvl w:val="0"/>
          <w:numId w:val="30"/>
        </w:numPr>
        <w:rPr>
          <w:rFonts w:cs="Arial"/>
        </w:rPr>
      </w:pPr>
      <w:r w:rsidRPr="00A02770">
        <w:rPr>
          <w:rFonts w:cs="Arial"/>
          <w:sz w:val="21"/>
          <w:szCs w:val="21"/>
        </w:rPr>
        <w:t>Advanced knowledge and experience with implementation</w:t>
      </w:r>
    </w:p>
    <w:p w14:paraId="385938B9" w14:textId="7ED5FFC0" w:rsidR="001A415A" w:rsidRPr="00A02770" w:rsidRDefault="001A415A" w:rsidP="001A415A">
      <w:pPr>
        <w:pStyle w:val="Heading3"/>
      </w:pPr>
      <w:bookmarkStart w:id="7" w:name="_Toc141861541"/>
      <w:r w:rsidRPr="00A02770">
        <w:lastRenderedPageBreak/>
        <w:t>Expectations for CMPG323</w:t>
      </w:r>
      <w:bookmarkEnd w:id="7"/>
    </w:p>
    <w:sdt>
      <w:sdtPr>
        <w:alias w:val="Module Expectations"/>
        <w:tag w:val="ModuleExpectations"/>
        <w:id w:val="-1683736389"/>
        <w:placeholder>
          <w:docPart w:val="7461D2CCF3B04BA39536489CC8C0214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ModuleExpectations[1]" w:storeItemID="{A3A2649F-51E7-4BAB-97E8-E589016BDBFC}"/>
        <w:text/>
      </w:sdtPr>
      <w:sdtEndPr/>
      <w:sdtContent>
        <w:p w14:paraId="7F743AF0" w14:textId="40C6208F" w:rsidR="001A415A" w:rsidRPr="00A02770" w:rsidRDefault="00302338" w:rsidP="001A415A">
          <w:r w:rsidRPr="00A02770">
            <w:rPr>
              <w:rStyle w:val="PlaceholderText"/>
              <w:color w:val="auto"/>
            </w:rPr>
            <w:t>[Module Expectations]</w:t>
          </w:r>
        </w:p>
      </w:sdtContent>
    </w:sdt>
    <w:p w14:paraId="60C281A8" w14:textId="77777777" w:rsidR="00215CED" w:rsidRPr="00A02770" w:rsidRDefault="00215CED" w:rsidP="001A415A"/>
    <w:p w14:paraId="2698FA98" w14:textId="19D212C4" w:rsidR="00785A26" w:rsidRPr="00A02770" w:rsidRDefault="00785A26" w:rsidP="00D337C3">
      <w:pPr>
        <w:pStyle w:val="Heading3"/>
      </w:pPr>
      <w:bookmarkStart w:id="8" w:name="_Toc141861542"/>
      <w:r w:rsidRPr="00A02770">
        <w:t xml:space="preserve">Ambitions </w:t>
      </w:r>
      <w:r w:rsidR="00D337C3" w:rsidRPr="00A02770">
        <w:t>for CMPG323</w:t>
      </w:r>
      <w:bookmarkEnd w:id="8"/>
    </w:p>
    <w:sdt>
      <w:sdtPr>
        <w:alias w:val="Skills to be Acquired"/>
        <w:tag w:val="SkillstobeAcquired"/>
        <w:id w:val="-1548672489"/>
        <w:placeholder>
          <w:docPart w:val="929596CE53064EE4A5E6EFAFB026F29B"/>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killstobeAcquired[1]" w:storeItemID="{A3A2649F-51E7-4BAB-97E8-E589016BDBFC}"/>
        <w:text/>
      </w:sdtPr>
      <w:sdtEndPr/>
      <w:sdtContent>
        <w:p w14:paraId="032792F5" w14:textId="125AF07B" w:rsidR="00D337C3" w:rsidRPr="00A02770" w:rsidRDefault="00302338" w:rsidP="00D337C3">
          <w:r w:rsidRPr="00A02770">
            <w:rPr>
              <w:rStyle w:val="PlaceholderText"/>
              <w:color w:val="auto"/>
            </w:rPr>
            <w:t>[Skills to be Acquired]</w:t>
          </w:r>
        </w:p>
      </w:sdtContent>
    </w:sdt>
    <w:p w14:paraId="7D186230" w14:textId="77777777" w:rsidR="00D337C3" w:rsidRPr="00A02770" w:rsidRDefault="00D337C3" w:rsidP="00D337C3"/>
    <w:p w14:paraId="4876965C" w14:textId="3B08F6EC" w:rsidR="00D337C3" w:rsidRPr="00A02770" w:rsidRDefault="00D337C3" w:rsidP="00D337C3">
      <w:pPr>
        <w:pStyle w:val="Heading2"/>
      </w:pPr>
      <w:bookmarkStart w:id="9" w:name="_Toc141861543"/>
      <w:r w:rsidRPr="00A02770">
        <w:t>Career Path</w:t>
      </w:r>
      <w:bookmarkEnd w:id="9"/>
    </w:p>
    <w:p w14:paraId="2E400159" w14:textId="2F4569B1" w:rsidR="002F2668" w:rsidRPr="00A02770" w:rsidRDefault="002F2668" w:rsidP="002F2668">
      <w:proofErr w:type="gramStart"/>
      <w:r w:rsidRPr="00A02770">
        <w:t>A number of</w:t>
      </w:r>
      <w:proofErr w:type="gramEnd"/>
      <w:r w:rsidRPr="00A02770">
        <w:t xml:space="preserve"> questions were posed to students to prompt their</w:t>
      </w:r>
      <w:r w:rsidR="006D5517" w:rsidRPr="00A02770">
        <w:t xml:space="preserve"> investigation into different professions to decide which they would like to pursue. The following responses were captured for each question:</w:t>
      </w:r>
    </w:p>
    <w:tbl>
      <w:tblPr>
        <w:tblStyle w:val="TableGrid"/>
        <w:tblW w:w="0" w:type="auto"/>
        <w:tblLook w:val="04A0" w:firstRow="1" w:lastRow="0" w:firstColumn="1" w:lastColumn="0" w:noHBand="0" w:noVBand="1"/>
      </w:tblPr>
      <w:tblGrid>
        <w:gridCol w:w="4672"/>
        <w:gridCol w:w="4673"/>
      </w:tblGrid>
      <w:tr w:rsidR="00A02770" w:rsidRPr="00A02770" w14:paraId="05BDE951" w14:textId="77777777" w:rsidTr="00F64DB0">
        <w:tc>
          <w:tcPr>
            <w:tcW w:w="4672" w:type="dxa"/>
          </w:tcPr>
          <w:p w14:paraId="52477E66" w14:textId="5A7F2643" w:rsidR="005C155F" w:rsidRPr="00A02770" w:rsidRDefault="005C155F" w:rsidP="00302338">
            <w:pPr>
              <w:spacing w:after="0"/>
              <w:rPr>
                <w:b/>
                <w:bCs/>
              </w:rPr>
            </w:pPr>
            <w:r w:rsidRPr="00A02770">
              <w:rPr>
                <w:b/>
                <w:bCs/>
              </w:rPr>
              <w:t>Career Options</w:t>
            </w:r>
          </w:p>
        </w:tc>
        <w:tc>
          <w:tcPr>
            <w:tcW w:w="4673" w:type="dxa"/>
          </w:tcPr>
          <w:p w14:paraId="1BC8E9CC" w14:textId="7D130FB7" w:rsidR="005C155F" w:rsidRPr="00A02770" w:rsidRDefault="005C155F" w:rsidP="00302338">
            <w:pPr>
              <w:spacing w:after="0"/>
              <w:rPr>
                <w:b/>
                <w:bCs/>
              </w:rPr>
            </w:pPr>
            <w:r w:rsidRPr="00A02770">
              <w:rPr>
                <w:b/>
                <w:bCs/>
              </w:rPr>
              <w:t>Response</w:t>
            </w:r>
          </w:p>
        </w:tc>
      </w:tr>
      <w:tr w:rsidR="00A02770" w:rsidRPr="00A02770" w14:paraId="7BB8AD14" w14:textId="77777777" w:rsidTr="00F64DB0">
        <w:tc>
          <w:tcPr>
            <w:tcW w:w="4672" w:type="dxa"/>
          </w:tcPr>
          <w:p w14:paraId="61AC705C" w14:textId="306B2BBD" w:rsidR="005C155F" w:rsidRPr="00A02770" w:rsidRDefault="005C155F" w:rsidP="00302338">
            <w:pPr>
              <w:spacing w:after="0"/>
            </w:pPr>
            <w:r w:rsidRPr="00A02770">
              <w:t>Entrepreneurship</w:t>
            </w:r>
          </w:p>
        </w:tc>
        <w:sdt>
          <w:sdtPr>
            <w:alias w:val="Entrepreneur Ambition"/>
            <w:tag w:val="EntrepreneurAmbition"/>
            <w:id w:val="1621647521"/>
            <w:placeholder>
              <w:docPart w:val="F5185F1391044320A583E5604D00F79E"/>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EntrepreneurAmbition[1]" w:storeItemID="{A3A2649F-51E7-4BAB-97E8-E589016BDBFC}"/>
            <w:text/>
          </w:sdtPr>
          <w:sdtEndPr/>
          <w:sdtContent>
            <w:tc>
              <w:tcPr>
                <w:tcW w:w="4673" w:type="dxa"/>
              </w:tcPr>
              <w:p w14:paraId="2F5F7282" w14:textId="7D93E3C9" w:rsidR="005C155F" w:rsidRPr="00A02770" w:rsidRDefault="00302338" w:rsidP="00302338">
                <w:pPr>
                  <w:spacing w:after="0"/>
                </w:pPr>
                <w:r w:rsidRPr="00A02770">
                  <w:rPr>
                    <w:rStyle w:val="PlaceholderText"/>
                    <w:color w:val="auto"/>
                  </w:rPr>
                  <w:t>[Entrepreneur Ambition]</w:t>
                </w:r>
              </w:p>
            </w:tc>
          </w:sdtContent>
        </w:sdt>
      </w:tr>
      <w:tr w:rsidR="00A02770" w:rsidRPr="00A02770" w14:paraId="458BCE16" w14:textId="77777777" w:rsidTr="00F64DB0">
        <w:tc>
          <w:tcPr>
            <w:tcW w:w="4672" w:type="dxa"/>
          </w:tcPr>
          <w:p w14:paraId="76D4DFE2" w14:textId="0E7B77A0" w:rsidR="005C155F" w:rsidRPr="00A02770" w:rsidRDefault="005C155F" w:rsidP="00302338">
            <w:pPr>
              <w:spacing w:after="0"/>
            </w:pPr>
            <w:r w:rsidRPr="00A02770">
              <w:t>Non-IT Role</w:t>
            </w:r>
          </w:p>
        </w:tc>
        <w:sdt>
          <w:sdtPr>
            <w:alias w:val="Non-IT Ambition"/>
            <w:tag w:val="Non_x002d_ITAmbition"/>
            <w:id w:val="329649869"/>
            <w:placeholder>
              <w:docPart w:val="897D0DDEFC9941A7AABE2AA61440087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Non_x002d_ITAmbition[1]" w:storeItemID="{A3A2649F-51E7-4BAB-97E8-E589016BDBFC}"/>
            <w:text/>
          </w:sdtPr>
          <w:sdtEndPr/>
          <w:sdtContent>
            <w:tc>
              <w:tcPr>
                <w:tcW w:w="4673" w:type="dxa"/>
              </w:tcPr>
              <w:p w14:paraId="5F9DD89C" w14:textId="4D3B42BA" w:rsidR="005C155F" w:rsidRPr="00A02770" w:rsidRDefault="00302338" w:rsidP="00302338">
                <w:pPr>
                  <w:spacing w:after="0"/>
                </w:pPr>
                <w:r w:rsidRPr="00A02770">
                  <w:rPr>
                    <w:rStyle w:val="PlaceholderText"/>
                    <w:color w:val="auto"/>
                  </w:rPr>
                  <w:t>[Non-IT Ambition]</w:t>
                </w:r>
              </w:p>
            </w:tc>
          </w:sdtContent>
        </w:sdt>
      </w:tr>
      <w:tr w:rsidR="00A02770" w:rsidRPr="00A02770" w14:paraId="590A5AC7" w14:textId="77777777" w:rsidTr="00F64DB0">
        <w:tc>
          <w:tcPr>
            <w:tcW w:w="4672" w:type="dxa"/>
          </w:tcPr>
          <w:p w14:paraId="1F6DEDAC" w14:textId="408D2AC0" w:rsidR="005C155F" w:rsidRPr="00A02770" w:rsidRDefault="00DD2FBA" w:rsidP="00302338">
            <w:pPr>
              <w:spacing w:after="0"/>
            </w:pPr>
            <w:r w:rsidRPr="00A02770">
              <w:t>Application for Roles</w:t>
            </w:r>
          </w:p>
        </w:tc>
        <w:sdt>
          <w:sdtPr>
            <w:alias w:val="IT Roles"/>
            <w:tag w:val="ITRoles"/>
            <w:id w:val="224417124"/>
            <w:placeholder>
              <w:docPart w:val="4CB1B61B9AF3431783E91A037C52AA9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TRoles[1]" w:storeItemID="{A3A2649F-51E7-4BAB-97E8-E589016BDBFC}"/>
            <w:text/>
          </w:sdtPr>
          <w:sdtEndPr/>
          <w:sdtContent>
            <w:tc>
              <w:tcPr>
                <w:tcW w:w="4673" w:type="dxa"/>
              </w:tcPr>
              <w:p w14:paraId="5743A47E" w14:textId="432921D0" w:rsidR="005C155F" w:rsidRPr="00A02770" w:rsidRDefault="00816D0B" w:rsidP="00302338">
                <w:pPr>
                  <w:spacing w:after="0"/>
                </w:pPr>
                <w:r w:rsidRPr="00A02770">
                  <w:rPr>
                    <w:rStyle w:val="PlaceholderText"/>
                    <w:color w:val="auto"/>
                  </w:rPr>
                  <w:t>[IT Roles]</w:t>
                </w:r>
              </w:p>
            </w:tc>
          </w:sdtContent>
        </w:sdt>
      </w:tr>
      <w:tr w:rsidR="00A02770" w:rsidRPr="00A02770" w14:paraId="07652008" w14:textId="77777777" w:rsidTr="00F64DB0">
        <w:tc>
          <w:tcPr>
            <w:tcW w:w="4672" w:type="dxa"/>
          </w:tcPr>
          <w:p w14:paraId="7D49586F" w14:textId="4819FDF0" w:rsidR="005C155F" w:rsidRPr="00A02770" w:rsidRDefault="00DD2FBA" w:rsidP="00302338">
            <w:pPr>
              <w:spacing w:after="0"/>
            </w:pPr>
            <w:r w:rsidRPr="00A02770">
              <w:t>Desired Job Role</w:t>
            </w:r>
          </w:p>
        </w:tc>
        <w:sdt>
          <w:sdtPr>
            <w:alias w:val="Desired Role Description"/>
            <w:tag w:val="DesiredRoleDescription"/>
            <w:id w:val="-1702547094"/>
            <w:placeholder>
              <w:docPart w:val="B0ADE1EB01D54AF88A930B0BD3ED881D"/>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esiredRoleDescription[1]" w:storeItemID="{A3A2649F-51E7-4BAB-97E8-E589016BDBFC}"/>
            <w:text/>
          </w:sdtPr>
          <w:sdtEndPr/>
          <w:sdtContent>
            <w:tc>
              <w:tcPr>
                <w:tcW w:w="4673" w:type="dxa"/>
              </w:tcPr>
              <w:p w14:paraId="01D299DB" w14:textId="19F760E1" w:rsidR="005C155F" w:rsidRPr="00A02770" w:rsidRDefault="00A07D39" w:rsidP="00302338">
                <w:pPr>
                  <w:spacing w:after="0"/>
                </w:pPr>
                <w:r w:rsidRPr="00A02770">
                  <w:rPr>
                    <w:rStyle w:val="PlaceholderText"/>
                    <w:color w:val="auto"/>
                  </w:rPr>
                  <w:t>[Desired Role Description]</w:t>
                </w:r>
              </w:p>
            </w:tc>
          </w:sdtContent>
        </w:sdt>
      </w:tr>
      <w:tr w:rsidR="00A02770" w:rsidRPr="00A02770" w14:paraId="38CEDDB6" w14:textId="77777777" w:rsidTr="00F64DB0">
        <w:tc>
          <w:tcPr>
            <w:tcW w:w="4672" w:type="dxa"/>
          </w:tcPr>
          <w:p w14:paraId="597451D7" w14:textId="1F775F9C" w:rsidR="00DD2FBA" w:rsidRPr="00A02770" w:rsidRDefault="00DD2FBA" w:rsidP="00302338">
            <w:pPr>
              <w:spacing w:after="0"/>
            </w:pPr>
            <w:r w:rsidRPr="00A02770">
              <w:t xml:space="preserve">Desired Company &amp; Profession </w:t>
            </w:r>
          </w:p>
        </w:tc>
        <w:sdt>
          <w:sdtPr>
            <w:alias w:val="Company and Position"/>
            <w:tag w:val="CompanyandPosition"/>
            <w:id w:val="1695339915"/>
            <w:placeholder>
              <w:docPart w:val="5D68BCABD7D049A1B7C23C8BE4C69B4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ompanyandPosition[1]" w:storeItemID="{A3A2649F-51E7-4BAB-97E8-E589016BDBFC}"/>
            <w:text/>
          </w:sdtPr>
          <w:sdtEndPr/>
          <w:sdtContent>
            <w:tc>
              <w:tcPr>
                <w:tcW w:w="4673" w:type="dxa"/>
              </w:tcPr>
              <w:p w14:paraId="5E749040" w14:textId="6AC088A3" w:rsidR="00DD2FBA" w:rsidRPr="00A02770" w:rsidRDefault="00816D0B" w:rsidP="00302338">
                <w:pPr>
                  <w:keepNext/>
                  <w:spacing w:after="0"/>
                </w:pPr>
                <w:r w:rsidRPr="00A02770">
                  <w:rPr>
                    <w:rStyle w:val="PlaceholderText"/>
                    <w:color w:val="auto"/>
                  </w:rPr>
                  <w:t>[Company and Position]</w:t>
                </w:r>
              </w:p>
            </w:tc>
          </w:sdtContent>
        </w:sdt>
      </w:tr>
    </w:tbl>
    <w:p w14:paraId="2674EEB2" w14:textId="5A568713" w:rsidR="00D337C3" w:rsidRPr="00A02770" w:rsidRDefault="006D5517" w:rsidP="006D5517">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3</w:t>
      </w:r>
      <w:r w:rsidR="00FA686B" w:rsidRPr="00A02770">
        <w:rPr>
          <w:color w:val="auto"/>
        </w:rPr>
        <w:fldChar w:fldCharType="end"/>
      </w:r>
      <w:r w:rsidRPr="00A02770">
        <w:rPr>
          <w:color w:val="auto"/>
        </w:rPr>
        <w:t>: Career Ambitions</w:t>
      </w:r>
    </w:p>
    <w:p w14:paraId="7AD1D311" w14:textId="77777777" w:rsidR="00007B34" w:rsidRPr="00A02770" w:rsidRDefault="00007B34" w:rsidP="00007B34"/>
    <w:p w14:paraId="0D3DFC65" w14:textId="77777777" w:rsidR="00A02770" w:rsidRPr="00A02770" w:rsidRDefault="00A02770" w:rsidP="00007B34">
      <w:pPr>
        <w:pStyle w:val="Heading1"/>
        <w:sectPr w:rsidR="00A02770" w:rsidRPr="00A02770">
          <w:footerReference w:type="default" r:id="rId14"/>
          <w:pgSz w:w="11907" w:h="16840" w:code="9"/>
          <w:pgMar w:top="1134" w:right="1134" w:bottom="1418" w:left="1418" w:header="851" w:footer="1134" w:gutter="0"/>
          <w:pgNumType w:start="1"/>
          <w:cols w:space="708"/>
          <w:docGrid w:linePitch="360"/>
        </w:sectPr>
      </w:pPr>
    </w:p>
    <w:p w14:paraId="1ACDB74A" w14:textId="5E9B2C8F" w:rsidR="00C91889" w:rsidRPr="00A02770" w:rsidRDefault="00007B34" w:rsidP="00007B34">
      <w:pPr>
        <w:pStyle w:val="Heading1"/>
      </w:pPr>
      <w:bookmarkStart w:id="10" w:name="_Toc141861544"/>
      <w:r w:rsidRPr="00A02770">
        <w:lastRenderedPageBreak/>
        <w:t>Training &amp; Certifications</w:t>
      </w:r>
      <w:bookmarkEnd w:id="10"/>
    </w:p>
    <w:p w14:paraId="282B820C" w14:textId="632E8848" w:rsidR="00007B34" w:rsidRPr="00A02770" w:rsidRDefault="00007B34" w:rsidP="00007B34">
      <w:pPr>
        <w:pStyle w:val="Heading2"/>
      </w:pPr>
      <w:bookmarkStart w:id="11" w:name="_Toc141861545"/>
      <w:r w:rsidRPr="00A02770">
        <w:t>Agile &amp; Scrum</w:t>
      </w:r>
      <w:bookmarkEnd w:id="11"/>
      <w:r w:rsidRPr="00A02770">
        <w:t xml:space="preserve"> </w:t>
      </w:r>
    </w:p>
    <w:p w14:paraId="48AB8EEB" w14:textId="63063B85" w:rsidR="00652103" w:rsidRPr="00A02770"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2C68A2" w:rsidRPr="00A02770" w14:paraId="5289B34D" w14:textId="77777777" w:rsidTr="002C68A2">
        <w:tc>
          <w:tcPr>
            <w:tcW w:w="964" w:type="pct"/>
          </w:tcPr>
          <w:p w14:paraId="10DB3E83" w14:textId="15CDE260" w:rsidR="002C68A2" w:rsidRPr="00A02770" w:rsidRDefault="002C68A2" w:rsidP="00652103">
            <w:pPr>
              <w:rPr>
                <w:b/>
                <w:bCs/>
              </w:rPr>
            </w:pPr>
            <w:r w:rsidRPr="00A02770">
              <w:rPr>
                <w:b/>
                <w:bCs/>
              </w:rPr>
              <w:t>Achievement</w:t>
            </w:r>
          </w:p>
        </w:tc>
        <w:tc>
          <w:tcPr>
            <w:tcW w:w="644" w:type="pct"/>
          </w:tcPr>
          <w:p w14:paraId="45F9F1D8" w14:textId="36350BD9" w:rsidR="002C68A2" w:rsidRPr="00A02770" w:rsidRDefault="002C68A2" w:rsidP="00652103">
            <w:pPr>
              <w:rPr>
                <w:b/>
                <w:bCs/>
              </w:rPr>
            </w:pPr>
            <w:r w:rsidRPr="00A02770">
              <w:rPr>
                <w:b/>
                <w:bCs/>
              </w:rPr>
              <w:t>Type</w:t>
            </w:r>
          </w:p>
        </w:tc>
        <w:tc>
          <w:tcPr>
            <w:tcW w:w="901" w:type="pct"/>
          </w:tcPr>
          <w:p w14:paraId="20BFC589" w14:textId="56055016" w:rsidR="002C68A2" w:rsidRPr="00A02770" w:rsidRDefault="002C68A2" w:rsidP="00652103">
            <w:pPr>
              <w:rPr>
                <w:b/>
                <w:bCs/>
              </w:rPr>
            </w:pPr>
            <w:r w:rsidRPr="00A02770">
              <w:rPr>
                <w:b/>
                <w:bCs/>
              </w:rPr>
              <w:t>Provider</w:t>
            </w:r>
          </w:p>
        </w:tc>
        <w:tc>
          <w:tcPr>
            <w:tcW w:w="452" w:type="pct"/>
          </w:tcPr>
          <w:p w14:paraId="7809D8FB" w14:textId="554CC7DD" w:rsidR="002C68A2" w:rsidRPr="00A02770" w:rsidRDefault="002C68A2" w:rsidP="00652103">
            <w:pPr>
              <w:rPr>
                <w:b/>
                <w:bCs/>
              </w:rPr>
            </w:pPr>
            <w:r w:rsidRPr="00A02770">
              <w:rPr>
                <w:b/>
                <w:bCs/>
              </w:rPr>
              <w:t xml:space="preserve">Date </w:t>
            </w:r>
          </w:p>
        </w:tc>
        <w:tc>
          <w:tcPr>
            <w:tcW w:w="2039" w:type="pct"/>
          </w:tcPr>
          <w:p w14:paraId="2A13BEC1" w14:textId="0D29F313" w:rsidR="002C68A2" w:rsidRPr="00A02770" w:rsidRDefault="002C68A2" w:rsidP="00652103">
            <w:pPr>
              <w:rPr>
                <w:b/>
                <w:bCs/>
              </w:rPr>
            </w:pPr>
            <w:r w:rsidRPr="00A02770">
              <w:rPr>
                <w:b/>
                <w:bCs/>
              </w:rPr>
              <w:t>Reflection</w:t>
            </w:r>
          </w:p>
        </w:tc>
      </w:tr>
      <w:sdt>
        <w:sdtPr>
          <w:alias w:val="Agile Achievements"/>
          <w:tag w:val="Agile Achievements"/>
          <w:id w:val="1134300067"/>
          <w15:repeatingSection/>
        </w:sdtPr>
        <w:sdtEndPr/>
        <w:sdtContent>
          <w:sdt>
            <w:sdtPr>
              <w:id w:val="-1594312646"/>
              <w:placeholder>
                <w:docPart w:val="052FB2795171415F8EAEF7FB6BC1B323"/>
              </w:placeholder>
              <w15:repeatingSectionItem/>
            </w:sdtPr>
            <w:sdtEndPr/>
            <w:sdtContent>
              <w:tr w:rsidR="002C68A2" w:rsidRPr="00A02770" w14:paraId="20BE371B" w14:textId="77777777" w:rsidTr="002C68A2">
                <w:tc>
                  <w:tcPr>
                    <w:tcW w:w="964" w:type="pct"/>
                  </w:tcPr>
                  <w:p w14:paraId="59E740EC" w14:textId="7C280663" w:rsidR="002C68A2" w:rsidRPr="00A02770" w:rsidRDefault="00141DC5" w:rsidP="00652103">
                    <w:sdt>
                      <w:sdtPr>
                        <w:alias w:val="Achievement Name"/>
                        <w:tag w:val="Achievement Name"/>
                        <w:id w:val="-852568016"/>
                        <w:placeholder>
                          <w:docPart w:val="BFE1AE1374444CDBBDC35609666B919A"/>
                        </w:placeholder>
                        <w:showingPlcHdr/>
                        <w:text/>
                      </w:sdtPr>
                      <w:sdtEndPr/>
                      <w:sdtContent>
                        <w:r w:rsidR="002C68A2" w:rsidRPr="00A02770">
                          <w:rPr>
                            <w:rStyle w:val="PlaceholderText"/>
                            <w:color w:val="auto"/>
                          </w:rPr>
                          <w:t>Click or tap here to enter text.</w:t>
                        </w:r>
                      </w:sdtContent>
                    </w:sdt>
                  </w:p>
                </w:tc>
                <w:sdt>
                  <w:sdtPr>
                    <w:alias w:val="Achievement Type"/>
                    <w:tag w:val="Achievement Type"/>
                    <w:id w:val="815466228"/>
                    <w:placeholder>
                      <w:docPart w:val="2B34580D67FB462FABB2BD1024868FE9"/>
                    </w:placeholder>
                    <w:showingPlcHdr/>
                    <w:text/>
                  </w:sdtPr>
                  <w:sdtEndPr/>
                  <w:sdtContent>
                    <w:tc>
                      <w:tcPr>
                        <w:tcW w:w="644" w:type="pct"/>
                      </w:tcPr>
                      <w:p w14:paraId="17B27434" w14:textId="073CB610" w:rsidR="002C68A2" w:rsidRPr="00A02770" w:rsidRDefault="002C68A2" w:rsidP="00652103">
                        <w:r w:rsidRPr="00A02770">
                          <w:rPr>
                            <w:rStyle w:val="PlaceholderText"/>
                            <w:color w:val="auto"/>
                          </w:rPr>
                          <w:t>Click or tap here to enter text.</w:t>
                        </w:r>
                      </w:p>
                    </w:tc>
                  </w:sdtContent>
                </w:sdt>
                <w:sdt>
                  <w:sdtPr>
                    <w:alias w:val="Achievement Provider"/>
                    <w:tag w:val="Achievement Provider"/>
                    <w:id w:val="-1810709361"/>
                    <w:placeholder>
                      <w:docPart w:val="3C9E73A9D97B4FB68838B838C8545D4F"/>
                    </w:placeholder>
                    <w:showingPlcHdr/>
                    <w:text/>
                  </w:sdtPr>
                  <w:sdtEndPr/>
                  <w:sdtContent>
                    <w:tc>
                      <w:tcPr>
                        <w:tcW w:w="901" w:type="pct"/>
                      </w:tcPr>
                      <w:p w14:paraId="3420B9E5" w14:textId="7B78E884" w:rsidR="002C68A2" w:rsidRPr="00A02770" w:rsidRDefault="002C68A2" w:rsidP="00652103">
                        <w:r w:rsidRPr="00A02770">
                          <w:rPr>
                            <w:rStyle w:val="PlaceholderText"/>
                            <w:color w:val="auto"/>
                          </w:rPr>
                          <w:t>Click or tap here to enter text.</w:t>
                        </w:r>
                      </w:p>
                    </w:tc>
                  </w:sdtContent>
                </w:sdt>
                <w:sdt>
                  <w:sdtPr>
                    <w:alias w:val="Achievement Date"/>
                    <w:tag w:val="Achievement Date"/>
                    <w:id w:val="-2066486544"/>
                    <w:placeholder>
                      <w:docPart w:val="F7A3BA498F4A4AC78A810AF4D663E698"/>
                    </w:placeholder>
                    <w:showingPlcHdr/>
                    <w:text/>
                  </w:sdtPr>
                  <w:sdtEndPr/>
                  <w:sdtContent>
                    <w:tc>
                      <w:tcPr>
                        <w:tcW w:w="452" w:type="pct"/>
                      </w:tcPr>
                      <w:p w14:paraId="66885936" w14:textId="3AD80FCF" w:rsidR="002C68A2" w:rsidRPr="00A02770" w:rsidRDefault="002C68A2" w:rsidP="00652103">
                        <w:r w:rsidRPr="00A02770">
                          <w:rPr>
                            <w:rStyle w:val="PlaceholderText"/>
                            <w:color w:val="auto"/>
                          </w:rPr>
                          <w:t>Click or tap here to enter text.</w:t>
                        </w:r>
                      </w:p>
                    </w:tc>
                  </w:sdtContent>
                </w:sdt>
                <w:sdt>
                  <w:sdtPr>
                    <w:alias w:val="Achievement Reflection"/>
                    <w:tag w:val="Achievement Reflection"/>
                    <w:id w:val="-1073813532"/>
                    <w:placeholder>
                      <w:docPart w:val="F7A3BA498F4A4AC78A810AF4D663E698"/>
                    </w:placeholder>
                    <w:showingPlcHdr/>
                    <w:text/>
                  </w:sdtPr>
                  <w:sdtEndPr/>
                  <w:sdtContent>
                    <w:tc>
                      <w:tcPr>
                        <w:tcW w:w="2039" w:type="pct"/>
                      </w:tcPr>
                      <w:p w14:paraId="17D35059" w14:textId="1B930E7A" w:rsidR="002C68A2" w:rsidRPr="00A02770" w:rsidRDefault="00F37ADA" w:rsidP="00652103">
                        <w:r w:rsidRPr="00A02770">
                          <w:rPr>
                            <w:rStyle w:val="PlaceholderText"/>
                            <w:color w:val="auto"/>
                          </w:rPr>
                          <w:t>Click or tap here to enter text.</w:t>
                        </w:r>
                      </w:p>
                    </w:tc>
                  </w:sdtContent>
                </w:sdt>
              </w:tr>
            </w:sdtContent>
          </w:sdt>
        </w:sdtContent>
      </w:sdt>
    </w:tbl>
    <w:p w14:paraId="4A81BC17" w14:textId="77777777" w:rsidR="00652103" w:rsidRPr="00A02770" w:rsidRDefault="00652103" w:rsidP="00652103"/>
    <w:p w14:paraId="2C75278D" w14:textId="2E93A624" w:rsidR="00007B34" w:rsidRPr="00A02770" w:rsidRDefault="00007B34" w:rsidP="00007B34">
      <w:pPr>
        <w:pStyle w:val="Heading2"/>
      </w:pPr>
      <w:bookmarkStart w:id="12" w:name="_Toc141861546"/>
      <w:r w:rsidRPr="00A02770">
        <w:t>Source Control</w:t>
      </w:r>
      <w:bookmarkEnd w:id="12"/>
      <w:r w:rsidRPr="00A02770">
        <w:t xml:space="preserve"> </w:t>
      </w:r>
    </w:p>
    <w:p w14:paraId="313CA013"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28D485BC" w14:textId="77777777" w:rsidTr="001A4FEF">
        <w:tc>
          <w:tcPr>
            <w:tcW w:w="964" w:type="pct"/>
          </w:tcPr>
          <w:p w14:paraId="07C2F49A" w14:textId="77777777" w:rsidR="00CD2D15" w:rsidRPr="00A02770" w:rsidRDefault="00CD2D15" w:rsidP="001A4FEF">
            <w:pPr>
              <w:rPr>
                <w:b/>
                <w:bCs/>
              </w:rPr>
            </w:pPr>
            <w:r w:rsidRPr="00A02770">
              <w:rPr>
                <w:b/>
                <w:bCs/>
              </w:rPr>
              <w:t>Achievement</w:t>
            </w:r>
          </w:p>
        </w:tc>
        <w:tc>
          <w:tcPr>
            <w:tcW w:w="644" w:type="pct"/>
          </w:tcPr>
          <w:p w14:paraId="5D2E7CCE" w14:textId="77777777" w:rsidR="00CD2D15" w:rsidRPr="00A02770" w:rsidRDefault="00CD2D15" w:rsidP="001A4FEF">
            <w:pPr>
              <w:rPr>
                <w:b/>
                <w:bCs/>
              </w:rPr>
            </w:pPr>
            <w:r w:rsidRPr="00A02770">
              <w:rPr>
                <w:b/>
                <w:bCs/>
              </w:rPr>
              <w:t>Type</w:t>
            </w:r>
          </w:p>
        </w:tc>
        <w:tc>
          <w:tcPr>
            <w:tcW w:w="901" w:type="pct"/>
          </w:tcPr>
          <w:p w14:paraId="5B76CD67" w14:textId="77777777" w:rsidR="00CD2D15" w:rsidRPr="00A02770" w:rsidRDefault="00CD2D15" w:rsidP="001A4FEF">
            <w:pPr>
              <w:rPr>
                <w:b/>
                <w:bCs/>
              </w:rPr>
            </w:pPr>
            <w:r w:rsidRPr="00A02770">
              <w:rPr>
                <w:b/>
                <w:bCs/>
              </w:rPr>
              <w:t>Provider</w:t>
            </w:r>
          </w:p>
        </w:tc>
        <w:tc>
          <w:tcPr>
            <w:tcW w:w="452" w:type="pct"/>
          </w:tcPr>
          <w:p w14:paraId="77B2D36A" w14:textId="77777777" w:rsidR="00CD2D15" w:rsidRPr="00A02770" w:rsidRDefault="00CD2D15" w:rsidP="001A4FEF">
            <w:pPr>
              <w:rPr>
                <w:b/>
                <w:bCs/>
              </w:rPr>
            </w:pPr>
            <w:r w:rsidRPr="00A02770">
              <w:rPr>
                <w:b/>
                <w:bCs/>
              </w:rPr>
              <w:t xml:space="preserve">Date </w:t>
            </w:r>
          </w:p>
        </w:tc>
        <w:tc>
          <w:tcPr>
            <w:tcW w:w="2039" w:type="pct"/>
          </w:tcPr>
          <w:p w14:paraId="22657209" w14:textId="77777777" w:rsidR="00CD2D15" w:rsidRPr="00A02770" w:rsidRDefault="00CD2D15" w:rsidP="001A4FEF">
            <w:pPr>
              <w:rPr>
                <w:b/>
                <w:bCs/>
              </w:rPr>
            </w:pPr>
            <w:r w:rsidRPr="00A02770">
              <w:rPr>
                <w:b/>
                <w:bCs/>
              </w:rPr>
              <w:t>Reflection</w:t>
            </w:r>
          </w:p>
        </w:tc>
      </w:tr>
      <w:sdt>
        <w:sdtPr>
          <w:alias w:val="Source Control Achievements"/>
          <w:tag w:val="Source Control Achievements"/>
          <w:id w:val="1921679581"/>
          <w15:repeatingSection/>
        </w:sdtPr>
        <w:sdtEndPr/>
        <w:sdtContent>
          <w:sdt>
            <w:sdtPr>
              <w:id w:val="-1781339675"/>
              <w:placeholder>
                <w:docPart w:val="DefaultPlaceholder_-1854013435"/>
              </w:placeholder>
              <w15:repeatingSectionItem/>
            </w:sdtPr>
            <w:sdtEndPr/>
            <w:sdtContent>
              <w:tr w:rsidR="00CD2D15" w:rsidRPr="00A02770" w14:paraId="59CB3FFE" w14:textId="77777777" w:rsidTr="001A4FEF">
                <w:tc>
                  <w:tcPr>
                    <w:tcW w:w="964" w:type="pct"/>
                  </w:tcPr>
                  <w:p w14:paraId="7C1B3531" w14:textId="0FCCA795" w:rsidR="00CD2D15" w:rsidRPr="00A02770" w:rsidRDefault="00141DC5" w:rsidP="001A4FEF">
                    <w:sdt>
                      <w:sdtPr>
                        <w:alias w:val="SC Achievement Name"/>
                        <w:tag w:val="SC Achievement Name"/>
                        <w:id w:val="-931667541"/>
                        <w:placeholder>
                          <w:docPart w:val="261F92ED5F604F47999F4E84B7868F03"/>
                        </w:placeholder>
                        <w:showingPlcHdr/>
                        <w:text/>
                      </w:sdtPr>
                      <w:sdtEndPr/>
                      <w:sdtContent>
                        <w:r w:rsidR="003E6AC5" w:rsidRPr="00A02770">
                          <w:rPr>
                            <w:rStyle w:val="PlaceholderText"/>
                            <w:color w:val="auto"/>
                          </w:rPr>
                          <w:t>Click or tap here to enter text.</w:t>
                        </w:r>
                      </w:sdtContent>
                    </w:sdt>
                  </w:p>
                </w:tc>
                <w:sdt>
                  <w:sdtPr>
                    <w:alias w:val="SC Achievement Type"/>
                    <w:tag w:val="SC Achievement Type"/>
                    <w:id w:val="1557740621"/>
                    <w:placeholder>
                      <w:docPart w:val="A705320CF6DB44A693C37C782F066198"/>
                    </w:placeholder>
                    <w:showingPlcHdr/>
                    <w:text/>
                  </w:sdtPr>
                  <w:sdtEndPr/>
                  <w:sdtContent>
                    <w:tc>
                      <w:tcPr>
                        <w:tcW w:w="644" w:type="pct"/>
                      </w:tcPr>
                      <w:p w14:paraId="3AD485F9" w14:textId="5936472C" w:rsidR="00CD2D15" w:rsidRPr="00A02770" w:rsidRDefault="003E6AC5" w:rsidP="001A4FEF">
                        <w:r w:rsidRPr="00A02770">
                          <w:rPr>
                            <w:rStyle w:val="PlaceholderText"/>
                            <w:color w:val="auto"/>
                          </w:rPr>
                          <w:t>Click or tap here to enter text.</w:t>
                        </w:r>
                      </w:p>
                    </w:tc>
                  </w:sdtContent>
                </w:sdt>
                <w:sdt>
                  <w:sdtPr>
                    <w:alias w:val="SC Achievement Provider"/>
                    <w:tag w:val="SC Achievement Provider"/>
                    <w:id w:val="-1090157688"/>
                    <w:placeholder>
                      <w:docPart w:val="C0E961D4E63C4DD7AE555112E4CB55E1"/>
                    </w:placeholder>
                    <w:showingPlcHdr/>
                    <w:text/>
                  </w:sdtPr>
                  <w:sdtEndPr/>
                  <w:sdtContent>
                    <w:tc>
                      <w:tcPr>
                        <w:tcW w:w="901" w:type="pct"/>
                      </w:tcPr>
                      <w:p w14:paraId="06246DF6" w14:textId="227BAA90" w:rsidR="00CD2D15" w:rsidRPr="00A02770" w:rsidRDefault="003E6AC5" w:rsidP="001A4FEF">
                        <w:r w:rsidRPr="00A02770">
                          <w:rPr>
                            <w:rStyle w:val="PlaceholderText"/>
                            <w:color w:val="auto"/>
                          </w:rPr>
                          <w:t>Click or tap here to enter text.</w:t>
                        </w:r>
                      </w:p>
                    </w:tc>
                  </w:sdtContent>
                </w:sdt>
                <w:sdt>
                  <w:sdtPr>
                    <w:alias w:val="SC Achievement Date"/>
                    <w:tag w:val="SC Achievement Date"/>
                    <w:id w:val="-220445450"/>
                    <w:placeholder>
                      <w:docPart w:val="1B9AC3246D8649579398809D970BC3AB"/>
                    </w:placeholder>
                    <w:showingPlcHdr/>
                    <w:text/>
                  </w:sdtPr>
                  <w:sdtEndPr/>
                  <w:sdtContent>
                    <w:tc>
                      <w:tcPr>
                        <w:tcW w:w="452" w:type="pct"/>
                      </w:tcPr>
                      <w:p w14:paraId="3E9B3B4D" w14:textId="6A7722A3" w:rsidR="00CD2D15" w:rsidRPr="00A02770" w:rsidRDefault="003E6AC5" w:rsidP="001A4FEF">
                        <w:r w:rsidRPr="00A02770">
                          <w:rPr>
                            <w:rStyle w:val="PlaceholderText"/>
                            <w:color w:val="auto"/>
                          </w:rPr>
                          <w:t xml:space="preserve">Click or tap here to </w:t>
                        </w:r>
                        <w:r w:rsidRPr="00A02770">
                          <w:rPr>
                            <w:rStyle w:val="PlaceholderText"/>
                            <w:color w:val="auto"/>
                          </w:rPr>
                          <w:lastRenderedPageBreak/>
                          <w:t>enter text.</w:t>
                        </w:r>
                      </w:p>
                    </w:tc>
                  </w:sdtContent>
                </w:sdt>
                <w:sdt>
                  <w:sdtPr>
                    <w:alias w:val="SC Achievement Reflection"/>
                    <w:tag w:val="SC Achievement Reflection"/>
                    <w:id w:val="1626967209"/>
                    <w:placeholder>
                      <w:docPart w:val="5FB34BBBCE4E48A3BCE63AE3A8F276D1"/>
                    </w:placeholder>
                    <w:showingPlcHdr/>
                    <w:text/>
                  </w:sdtPr>
                  <w:sdtEndPr/>
                  <w:sdtContent>
                    <w:tc>
                      <w:tcPr>
                        <w:tcW w:w="2039" w:type="pct"/>
                      </w:tcPr>
                      <w:p w14:paraId="643ED701" w14:textId="2B023C36" w:rsidR="00CD2D15" w:rsidRPr="00A02770" w:rsidRDefault="003E6AC5" w:rsidP="001A4FEF">
                        <w:r w:rsidRPr="00A02770">
                          <w:rPr>
                            <w:rStyle w:val="PlaceholderText"/>
                            <w:color w:val="auto"/>
                          </w:rPr>
                          <w:t>Click or tap here to enter text.</w:t>
                        </w:r>
                      </w:p>
                    </w:tc>
                  </w:sdtContent>
                </w:sdt>
              </w:tr>
            </w:sdtContent>
          </w:sdt>
        </w:sdtContent>
      </w:sdt>
    </w:tbl>
    <w:p w14:paraId="67DD5617" w14:textId="77777777" w:rsidR="00652103" w:rsidRPr="00A02770" w:rsidRDefault="00652103" w:rsidP="00652103"/>
    <w:p w14:paraId="0EA8FCC9" w14:textId="373D852E" w:rsidR="00007B34" w:rsidRPr="00A02770" w:rsidRDefault="00007B34" w:rsidP="00007B34">
      <w:pPr>
        <w:pStyle w:val="Heading2"/>
      </w:pPr>
      <w:bookmarkStart w:id="13" w:name="_Toc141861547"/>
      <w:r w:rsidRPr="00A02770">
        <w:t>Web API</w:t>
      </w:r>
      <w:bookmarkEnd w:id="13"/>
    </w:p>
    <w:p w14:paraId="76770755"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3E50F211" w14:textId="77777777" w:rsidTr="001A4FEF">
        <w:tc>
          <w:tcPr>
            <w:tcW w:w="964" w:type="pct"/>
          </w:tcPr>
          <w:p w14:paraId="04CBDBDA" w14:textId="77777777" w:rsidR="00CD2D15" w:rsidRPr="00A02770" w:rsidRDefault="00CD2D15" w:rsidP="001A4FEF">
            <w:pPr>
              <w:rPr>
                <w:b/>
                <w:bCs/>
              </w:rPr>
            </w:pPr>
            <w:r w:rsidRPr="00A02770">
              <w:rPr>
                <w:b/>
                <w:bCs/>
              </w:rPr>
              <w:t>Achievement</w:t>
            </w:r>
          </w:p>
        </w:tc>
        <w:tc>
          <w:tcPr>
            <w:tcW w:w="644" w:type="pct"/>
          </w:tcPr>
          <w:p w14:paraId="1BBDF491" w14:textId="77777777" w:rsidR="00CD2D15" w:rsidRPr="00A02770" w:rsidRDefault="00CD2D15" w:rsidP="001A4FEF">
            <w:pPr>
              <w:rPr>
                <w:b/>
                <w:bCs/>
              </w:rPr>
            </w:pPr>
            <w:r w:rsidRPr="00A02770">
              <w:rPr>
                <w:b/>
                <w:bCs/>
              </w:rPr>
              <w:t>Type</w:t>
            </w:r>
          </w:p>
        </w:tc>
        <w:tc>
          <w:tcPr>
            <w:tcW w:w="901" w:type="pct"/>
          </w:tcPr>
          <w:p w14:paraId="615C2542" w14:textId="77777777" w:rsidR="00CD2D15" w:rsidRPr="00A02770" w:rsidRDefault="00CD2D15" w:rsidP="001A4FEF">
            <w:pPr>
              <w:rPr>
                <w:b/>
                <w:bCs/>
              </w:rPr>
            </w:pPr>
            <w:r w:rsidRPr="00A02770">
              <w:rPr>
                <w:b/>
                <w:bCs/>
              </w:rPr>
              <w:t>Provider</w:t>
            </w:r>
          </w:p>
        </w:tc>
        <w:tc>
          <w:tcPr>
            <w:tcW w:w="452" w:type="pct"/>
          </w:tcPr>
          <w:p w14:paraId="270E32DD" w14:textId="77777777" w:rsidR="00CD2D15" w:rsidRPr="00A02770" w:rsidRDefault="00CD2D15" w:rsidP="001A4FEF">
            <w:pPr>
              <w:rPr>
                <w:b/>
                <w:bCs/>
              </w:rPr>
            </w:pPr>
            <w:r w:rsidRPr="00A02770">
              <w:rPr>
                <w:b/>
                <w:bCs/>
              </w:rPr>
              <w:t xml:space="preserve">Date </w:t>
            </w:r>
          </w:p>
        </w:tc>
        <w:tc>
          <w:tcPr>
            <w:tcW w:w="2039" w:type="pct"/>
          </w:tcPr>
          <w:p w14:paraId="66C2129D" w14:textId="77777777" w:rsidR="00CD2D15" w:rsidRPr="00A02770" w:rsidRDefault="00CD2D15" w:rsidP="001A4FEF">
            <w:pPr>
              <w:rPr>
                <w:b/>
                <w:bCs/>
              </w:rPr>
            </w:pPr>
            <w:r w:rsidRPr="00A02770">
              <w:rPr>
                <w:b/>
                <w:bCs/>
              </w:rPr>
              <w:t>Reflection</w:t>
            </w:r>
          </w:p>
        </w:tc>
      </w:tr>
      <w:sdt>
        <w:sdtPr>
          <w:alias w:val="Web API Achievements"/>
          <w:tag w:val="Web API Achievements"/>
          <w:id w:val="760807904"/>
          <w15:repeatingSection/>
        </w:sdtPr>
        <w:sdtEndPr/>
        <w:sdtContent>
          <w:sdt>
            <w:sdtPr>
              <w:id w:val="1222716792"/>
              <w:placeholder>
                <w:docPart w:val="A384CE3C183C4E5AB35DE1575E42E2A9"/>
              </w:placeholder>
              <w15:repeatingSectionItem/>
            </w:sdtPr>
            <w:sdtEndPr/>
            <w:sdtContent>
              <w:tr w:rsidR="00CD2D15" w:rsidRPr="00A02770" w14:paraId="2EB806F3" w14:textId="77777777" w:rsidTr="001A4FEF">
                <w:tc>
                  <w:tcPr>
                    <w:tcW w:w="964" w:type="pct"/>
                  </w:tcPr>
                  <w:p w14:paraId="426358A2" w14:textId="77777777" w:rsidR="00CD2D15" w:rsidRPr="00A02770" w:rsidRDefault="00141DC5" w:rsidP="001A4FEF">
                    <w:sdt>
                      <w:sdtPr>
                        <w:alias w:val="WA Achievement Name"/>
                        <w:tag w:val="WA Achievement Name"/>
                        <w:id w:val="-1413089112"/>
                        <w:placeholder>
                          <w:docPart w:val="A43639452FD04E7EB775E45634651085"/>
                        </w:placeholder>
                        <w:showingPlcHdr/>
                        <w:text/>
                      </w:sdtPr>
                      <w:sdtEndPr/>
                      <w:sdtContent>
                        <w:r w:rsidR="00CD2D15" w:rsidRPr="00A02770">
                          <w:rPr>
                            <w:rStyle w:val="PlaceholderText"/>
                            <w:color w:val="auto"/>
                          </w:rPr>
                          <w:t>Click or tap here to enter text.</w:t>
                        </w:r>
                      </w:sdtContent>
                    </w:sdt>
                  </w:p>
                </w:tc>
                <w:sdt>
                  <w:sdtPr>
                    <w:alias w:val="WA Achievement Type"/>
                    <w:tag w:val="WA Achievement Type"/>
                    <w:id w:val="-1425261201"/>
                    <w:placeholder>
                      <w:docPart w:val="5E1F565169D1486BABCA6D4F427EC41B"/>
                    </w:placeholder>
                    <w:showingPlcHdr/>
                    <w:text/>
                  </w:sdtPr>
                  <w:sdtEndPr/>
                  <w:sdtContent>
                    <w:tc>
                      <w:tcPr>
                        <w:tcW w:w="644" w:type="pct"/>
                      </w:tcPr>
                      <w:p w14:paraId="784C0C40" w14:textId="77777777" w:rsidR="00CD2D15" w:rsidRPr="00A02770" w:rsidRDefault="00CD2D15" w:rsidP="001A4FEF">
                        <w:r w:rsidRPr="00A02770">
                          <w:rPr>
                            <w:rStyle w:val="PlaceholderText"/>
                            <w:color w:val="auto"/>
                          </w:rPr>
                          <w:t>Click or tap here to enter text.</w:t>
                        </w:r>
                      </w:p>
                    </w:tc>
                  </w:sdtContent>
                </w:sdt>
                <w:sdt>
                  <w:sdtPr>
                    <w:alias w:val="WA Achievement Provider"/>
                    <w:tag w:val="WA Achievement Provider"/>
                    <w:id w:val="447821690"/>
                    <w:placeholder>
                      <w:docPart w:val="0D7E913E8E7A4041BC6E3270A8022B41"/>
                    </w:placeholder>
                    <w:showingPlcHdr/>
                    <w:text/>
                  </w:sdtPr>
                  <w:sdtEndPr/>
                  <w:sdtContent>
                    <w:tc>
                      <w:tcPr>
                        <w:tcW w:w="901" w:type="pct"/>
                      </w:tcPr>
                      <w:p w14:paraId="187EE572" w14:textId="77777777" w:rsidR="00CD2D15" w:rsidRPr="00A02770" w:rsidRDefault="00CD2D15" w:rsidP="001A4FEF">
                        <w:r w:rsidRPr="00A02770">
                          <w:rPr>
                            <w:rStyle w:val="PlaceholderText"/>
                            <w:color w:val="auto"/>
                          </w:rPr>
                          <w:t>Click or tap here to enter text.</w:t>
                        </w:r>
                      </w:p>
                    </w:tc>
                  </w:sdtContent>
                </w:sdt>
                <w:sdt>
                  <w:sdtPr>
                    <w:alias w:val="WA Achievement Date"/>
                    <w:tag w:val="WA Achievement Date"/>
                    <w:id w:val="-2045595566"/>
                    <w:placeholder>
                      <w:docPart w:val="E6C406EF422649B8B26A71B58DA8E449"/>
                    </w:placeholder>
                    <w:showingPlcHdr/>
                    <w:text/>
                  </w:sdtPr>
                  <w:sdtEndPr/>
                  <w:sdtContent>
                    <w:tc>
                      <w:tcPr>
                        <w:tcW w:w="452" w:type="pct"/>
                      </w:tcPr>
                      <w:p w14:paraId="5734F2FF" w14:textId="77777777" w:rsidR="00CD2D15" w:rsidRPr="00A02770" w:rsidRDefault="00CD2D15" w:rsidP="001A4FEF">
                        <w:r w:rsidRPr="00A02770">
                          <w:rPr>
                            <w:rStyle w:val="PlaceholderText"/>
                            <w:color w:val="auto"/>
                          </w:rPr>
                          <w:t>Click or tap here to enter text.</w:t>
                        </w:r>
                      </w:p>
                    </w:tc>
                  </w:sdtContent>
                </w:sdt>
                <w:sdt>
                  <w:sdtPr>
                    <w:alias w:val="WA Achievement Reflection"/>
                    <w:tag w:val="WA Achievement Reflection"/>
                    <w:id w:val="-1743635343"/>
                    <w:placeholder>
                      <w:docPart w:val="E6C406EF422649B8B26A71B58DA8E449"/>
                    </w:placeholder>
                    <w:showingPlcHdr/>
                    <w:text/>
                  </w:sdtPr>
                  <w:sdtEndPr/>
                  <w:sdtContent>
                    <w:tc>
                      <w:tcPr>
                        <w:tcW w:w="2039" w:type="pct"/>
                      </w:tcPr>
                      <w:p w14:paraId="255AFD66" w14:textId="2CE0E3BD" w:rsidR="00CD2D15" w:rsidRPr="00A02770" w:rsidRDefault="00F37ADA" w:rsidP="001A4FEF">
                        <w:r w:rsidRPr="00A02770">
                          <w:rPr>
                            <w:rStyle w:val="PlaceholderText"/>
                            <w:color w:val="auto"/>
                          </w:rPr>
                          <w:t>Click or tap here to enter text.</w:t>
                        </w:r>
                      </w:p>
                    </w:tc>
                  </w:sdtContent>
                </w:sdt>
              </w:tr>
            </w:sdtContent>
          </w:sdt>
        </w:sdtContent>
      </w:sdt>
    </w:tbl>
    <w:p w14:paraId="3B98049B" w14:textId="5A9BE13F" w:rsidR="00A02770" w:rsidRPr="00A02770" w:rsidRDefault="00A02770" w:rsidP="00652103"/>
    <w:p w14:paraId="63CCD3BB" w14:textId="05ECF0D8" w:rsidR="00007B34" w:rsidRPr="00A02770" w:rsidRDefault="00007B34" w:rsidP="00007B34">
      <w:pPr>
        <w:pStyle w:val="Heading2"/>
      </w:pPr>
      <w:bookmarkStart w:id="14" w:name="_Toc141861548"/>
      <w:r w:rsidRPr="00A02770">
        <w:t>Design Patterns &amp; Standards</w:t>
      </w:r>
      <w:bookmarkEnd w:id="14"/>
    </w:p>
    <w:p w14:paraId="7507CA9C"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0ED3A95B" w14:textId="77777777" w:rsidTr="001A4FEF">
        <w:tc>
          <w:tcPr>
            <w:tcW w:w="964" w:type="pct"/>
          </w:tcPr>
          <w:p w14:paraId="76671A61" w14:textId="77777777" w:rsidR="00CD2D15" w:rsidRPr="00A02770" w:rsidRDefault="00CD2D15" w:rsidP="001A4FEF">
            <w:pPr>
              <w:rPr>
                <w:b/>
                <w:bCs/>
              </w:rPr>
            </w:pPr>
            <w:r w:rsidRPr="00A02770">
              <w:rPr>
                <w:b/>
                <w:bCs/>
              </w:rPr>
              <w:t>Achievement</w:t>
            </w:r>
          </w:p>
        </w:tc>
        <w:tc>
          <w:tcPr>
            <w:tcW w:w="644" w:type="pct"/>
          </w:tcPr>
          <w:p w14:paraId="6C6BE808" w14:textId="77777777" w:rsidR="00CD2D15" w:rsidRPr="00A02770" w:rsidRDefault="00CD2D15" w:rsidP="001A4FEF">
            <w:pPr>
              <w:rPr>
                <w:b/>
                <w:bCs/>
              </w:rPr>
            </w:pPr>
            <w:r w:rsidRPr="00A02770">
              <w:rPr>
                <w:b/>
                <w:bCs/>
              </w:rPr>
              <w:t>Type</w:t>
            </w:r>
          </w:p>
        </w:tc>
        <w:tc>
          <w:tcPr>
            <w:tcW w:w="901" w:type="pct"/>
          </w:tcPr>
          <w:p w14:paraId="02B17139" w14:textId="77777777" w:rsidR="00CD2D15" w:rsidRPr="00A02770" w:rsidRDefault="00CD2D15" w:rsidP="001A4FEF">
            <w:pPr>
              <w:rPr>
                <w:b/>
                <w:bCs/>
              </w:rPr>
            </w:pPr>
            <w:r w:rsidRPr="00A02770">
              <w:rPr>
                <w:b/>
                <w:bCs/>
              </w:rPr>
              <w:t>Provider</w:t>
            </w:r>
          </w:p>
        </w:tc>
        <w:tc>
          <w:tcPr>
            <w:tcW w:w="452" w:type="pct"/>
          </w:tcPr>
          <w:p w14:paraId="6C5143FD" w14:textId="77777777" w:rsidR="00CD2D15" w:rsidRPr="00A02770" w:rsidRDefault="00CD2D15" w:rsidP="001A4FEF">
            <w:pPr>
              <w:rPr>
                <w:b/>
                <w:bCs/>
              </w:rPr>
            </w:pPr>
            <w:r w:rsidRPr="00A02770">
              <w:rPr>
                <w:b/>
                <w:bCs/>
              </w:rPr>
              <w:t xml:space="preserve">Date </w:t>
            </w:r>
          </w:p>
        </w:tc>
        <w:tc>
          <w:tcPr>
            <w:tcW w:w="2039" w:type="pct"/>
          </w:tcPr>
          <w:p w14:paraId="04AA282B" w14:textId="77777777" w:rsidR="00CD2D15" w:rsidRPr="00A02770" w:rsidRDefault="00CD2D15" w:rsidP="001A4FEF">
            <w:pPr>
              <w:rPr>
                <w:b/>
                <w:bCs/>
              </w:rPr>
            </w:pPr>
            <w:r w:rsidRPr="00A02770">
              <w:rPr>
                <w:b/>
                <w:bCs/>
              </w:rPr>
              <w:t>Reflection</w:t>
            </w:r>
          </w:p>
        </w:tc>
      </w:tr>
      <w:sdt>
        <w:sdtPr>
          <w:alias w:val="Design Pattern Achievements"/>
          <w:tag w:val="Design Pattern Achievements"/>
          <w:id w:val="-1198774226"/>
          <w15:repeatingSection/>
        </w:sdtPr>
        <w:sdtEndPr/>
        <w:sdtContent>
          <w:sdt>
            <w:sdtPr>
              <w:id w:val="-1329213480"/>
              <w:placeholder>
                <w:docPart w:val="46692BFADE694A448AA1ABBF119F7A63"/>
              </w:placeholder>
              <w15:repeatingSectionItem/>
            </w:sdtPr>
            <w:sdtEndPr/>
            <w:sdtContent>
              <w:tr w:rsidR="00CD2D15" w:rsidRPr="00A02770" w14:paraId="6B12B7F6" w14:textId="77777777" w:rsidTr="001A4FEF">
                <w:tc>
                  <w:tcPr>
                    <w:tcW w:w="964" w:type="pct"/>
                  </w:tcPr>
                  <w:p w14:paraId="6914B038" w14:textId="77777777" w:rsidR="00CD2D15" w:rsidRPr="00A02770" w:rsidRDefault="00141DC5" w:rsidP="001A4FEF">
                    <w:sdt>
                      <w:sdtPr>
                        <w:alias w:val="DP Achievement Name"/>
                        <w:tag w:val="DP Achievement Name"/>
                        <w:id w:val="-67120545"/>
                        <w:placeholder>
                          <w:docPart w:val="1FD8B894A08F46B09DDA737C70B7172A"/>
                        </w:placeholder>
                        <w:showingPlcHdr/>
                        <w:text/>
                      </w:sdtPr>
                      <w:sdtEndPr/>
                      <w:sdtContent>
                        <w:r w:rsidR="00CD2D15" w:rsidRPr="00A02770">
                          <w:rPr>
                            <w:rStyle w:val="PlaceholderText"/>
                            <w:color w:val="auto"/>
                          </w:rPr>
                          <w:t>Click or tap here to enter text.</w:t>
                        </w:r>
                      </w:sdtContent>
                    </w:sdt>
                  </w:p>
                </w:tc>
                <w:sdt>
                  <w:sdtPr>
                    <w:alias w:val="DP Achievement Type"/>
                    <w:tag w:val="DP Achievement Type"/>
                    <w:id w:val="-207412456"/>
                    <w:placeholder>
                      <w:docPart w:val="8C9CB19DACDB4EEBB9F0C3CF75BD7D61"/>
                    </w:placeholder>
                    <w:showingPlcHdr/>
                    <w:text/>
                  </w:sdtPr>
                  <w:sdtEndPr/>
                  <w:sdtContent>
                    <w:tc>
                      <w:tcPr>
                        <w:tcW w:w="644" w:type="pct"/>
                      </w:tcPr>
                      <w:p w14:paraId="59B93BF8" w14:textId="77777777" w:rsidR="00CD2D15" w:rsidRPr="00A02770" w:rsidRDefault="00CD2D15" w:rsidP="001A4FEF">
                        <w:r w:rsidRPr="00A02770">
                          <w:rPr>
                            <w:rStyle w:val="PlaceholderText"/>
                            <w:color w:val="auto"/>
                          </w:rPr>
                          <w:t>Click or tap here to enter text.</w:t>
                        </w:r>
                      </w:p>
                    </w:tc>
                  </w:sdtContent>
                </w:sdt>
                <w:sdt>
                  <w:sdtPr>
                    <w:alias w:val="DP Achievement Provider"/>
                    <w:tag w:val="DP Achievement Provider"/>
                    <w:id w:val="-1534256303"/>
                    <w:placeholder>
                      <w:docPart w:val="CD770A71709A42B7957E5D48702449F9"/>
                    </w:placeholder>
                    <w:showingPlcHdr/>
                    <w:text/>
                  </w:sdtPr>
                  <w:sdtEndPr/>
                  <w:sdtContent>
                    <w:tc>
                      <w:tcPr>
                        <w:tcW w:w="901" w:type="pct"/>
                      </w:tcPr>
                      <w:p w14:paraId="323E7AF4" w14:textId="77777777" w:rsidR="00CD2D15" w:rsidRPr="00A02770" w:rsidRDefault="00CD2D15" w:rsidP="001A4FEF">
                        <w:r w:rsidRPr="00A02770">
                          <w:rPr>
                            <w:rStyle w:val="PlaceholderText"/>
                            <w:color w:val="auto"/>
                          </w:rPr>
                          <w:t>Click or tap here to enter text.</w:t>
                        </w:r>
                      </w:p>
                    </w:tc>
                  </w:sdtContent>
                </w:sdt>
                <w:sdt>
                  <w:sdtPr>
                    <w:alias w:val="DP Achievement Date"/>
                    <w:tag w:val="DP Achievement Date"/>
                    <w:id w:val="1105543498"/>
                    <w:placeholder>
                      <w:docPart w:val="FB28C06167234779A81BD82312A71B46"/>
                    </w:placeholder>
                    <w:showingPlcHdr/>
                    <w:text/>
                  </w:sdtPr>
                  <w:sdtEndPr/>
                  <w:sdtContent>
                    <w:tc>
                      <w:tcPr>
                        <w:tcW w:w="452" w:type="pct"/>
                      </w:tcPr>
                      <w:p w14:paraId="21FF9EA9" w14:textId="77777777" w:rsidR="00CD2D15" w:rsidRPr="00A02770" w:rsidRDefault="00CD2D15" w:rsidP="001A4FEF">
                        <w:r w:rsidRPr="00A02770">
                          <w:rPr>
                            <w:rStyle w:val="PlaceholderText"/>
                            <w:color w:val="auto"/>
                          </w:rPr>
                          <w:t>Click or tap here to enter text.</w:t>
                        </w:r>
                      </w:p>
                    </w:tc>
                  </w:sdtContent>
                </w:sdt>
                <w:sdt>
                  <w:sdtPr>
                    <w:alias w:val="DP Achievement Reflection"/>
                    <w:tag w:val="DP Achievement Reflection"/>
                    <w:id w:val="150343519"/>
                    <w:placeholder>
                      <w:docPart w:val="FB28C06167234779A81BD82312A71B46"/>
                    </w:placeholder>
                    <w:showingPlcHdr/>
                    <w:text/>
                  </w:sdtPr>
                  <w:sdtEndPr/>
                  <w:sdtContent>
                    <w:tc>
                      <w:tcPr>
                        <w:tcW w:w="2039" w:type="pct"/>
                      </w:tcPr>
                      <w:p w14:paraId="66767FD3" w14:textId="7A09D1D0" w:rsidR="00CD2D15" w:rsidRPr="00A02770" w:rsidRDefault="00F37ADA" w:rsidP="001A4FEF">
                        <w:r w:rsidRPr="00A02770">
                          <w:rPr>
                            <w:rStyle w:val="PlaceholderText"/>
                            <w:color w:val="auto"/>
                          </w:rPr>
                          <w:t>Click or tap here to enter text.</w:t>
                        </w:r>
                      </w:p>
                    </w:tc>
                  </w:sdtContent>
                </w:sdt>
              </w:tr>
            </w:sdtContent>
          </w:sdt>
        </w:sdtContent>
      </w:sdt>
    </w:tbl>
    <w:p w14:paraId="24C539A3" w14:textId="77777777" w:rsidR="00CD2D15" w:rsidRDefault="00CD2D15" w:rsidP="00652103"/>
    <w:p w14:paraId="4D7467ED" w14:textId="5599C1E9" w:rsidR="00007B34" w:rsidRPr="00A02770" w:rsidRDefault="00007B34" w:rsidP="00007B34">
      <w:pPr>
        <w:pStyle w:val="Heading2"/>
      </w:pPr>
      <w:bookmarkStart w:id="15" w:name="_Toc141861549"/>
      <w:r w:rsidRPr="00A02770">
        <w:t>UiPath</w:t>
      </w:r>
      <w:bookmarkEnd w:id="15"/>
    </w:p>
    <w:p w14:paraId="3B1B81B3"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529A21A7" w14:textId="77777777" w:rsidTr="001A4FEF">
        <w:tc>
          <w:tcPr>
            <w:tcW w:w="964" w:type="pct"/>
          </w:tcPr>
          <w:p w14:paraId="37B4150F" w14:textId="77777777" w:rsidR="00CD2D15" w:rsidRPr="00A02770" w:rsidRDefault="00CD2D15" w:rsidP="001A4FEF">
            <w:pPr>
              <w:rPr>
                <w:b/>
                <w:bCs/>
              </w:rPr>
            </w:pPr>
            <w:r w:rsidRPr="00A02770">
              <w:rPr>
                <w:b/>
                <w:bCs/>
              </w:rPr>
              <w:t>Achievement</w:t>
            </w:r>
          </w:p>
        </w:tc>
        <w:tc>
          <w:tcPr>
            <w:tcW w:w="644" w:type="pct"/>
          </w:tcPr>
          <w:p w14:paraId="1298A0D1" w14:textId="77777777" w:rsidR="00CD2D15" w:rsidRPr="00A02770" w:rsidRDefault="00CD2D15" w:rsidP="001A4FEF">
            <w:pPr>
              <w:rPr>
                <w:b/>
                <w:bCs/>
              </w:rPr>
            </w:pPr>
            <w:r w:rsidRPr="00A02770">
              <w:rPr>
                <w:b/>
                <w:bCs/>
              </w:rPr>
              <w:t>Type</w:t>
            </w:r>
          </w:p>
        </w:tc>
        <w:tc>
          <w:tcPr>
            <w:tcW w:w="901" w:type="pct"/>
          </w:tcPr>
          <w:p w14:paraId="045E2688" w14:textId="77777777" w:rsidR="00CD2D15" w:rsidRPr="00A02770" w:rsidRDefault="00CD2D15" w:rsidP="001A4FEF">
            <w:pPr>
              <w:rPr>
                <w:b/>
                <w:bCs/>
              </w:rPr>
            </w:pPr>
            <w:r w:rsidRPr="00A02770">
              <w:rPr>
                <w:b/>
                <w:bCs/>
              </w:rPr>
              <w:t>Provider</w:t>
            </w:r>
          </w:p>
        </w:tc>
        <w:tc>
          <w:tcPr>
            <w:tcW w:w="452" w:type="pct"/>
          </w:tcPr>
          <w:p w14:paraId="2AF8D027" w14:textId="77777777" w:rsidR="00CD2D15" w:rsidRPr="00A02770" w:rsidRDefault="00CD2D15" w:rsidP="001A4FEF">
            <w:pPr>
              <w:rPr>
                <w:b/>
                <w:bCs/>
              </w:rPr>
            </w:pPr>
            <w:r w:rsidRPr="00A02770">
              <w:rPr>
                <w:b/>
                <w:bCs/>
              </w:rPr>
              <w:t xml:space="preserve">Date </w:t>
            </w:r>
          </w:p>
        </w:tc>
        <w:tc>
          <w:tcPr>
            <w:tcW w:w="2039" w:type="pct"/>
          </w:tcPr>
          <w:p w14:paraId="26562A1B" w14:textId="77777777" w:rsidR="00CD2D15" w:rsidRPr="00A02770" w:rsidRDefault="00CD2D15" w:rsidP="001A4FEF">
            <w:pPr>
              <w:rPr>
                <w:b/>
                <w:bCs/>
              </w:rPr>
            </w:pPr>
            <w:r w:rsidRPr="00A02770">
              <w:rPr>
                <w:b/>
                <w:bCs/>
              </w:rPr>
              <w:t>Reflection</w:t>
            </w:r>
          </w:p>
        </w:tc>
      </w:tr>
      <w:sdt>
        <w:sdtPr>
          <w:alias w:val="UiPath Achievements"/>
          <w:tag w:val="UiPath Achievements"/>
          <w:id w:val="329804550"/>
          <w15:repeatingSection/>
        </w:sdtPr>
        <w:sdtEndPr/>
        <w:sdtContent>
          <w:sdt>
            <w:sdtPr>
              <w:id w:val="720788772"/>
              <w:placeholder>
                <w:docPart w:val="1D20033D78BE41ADA010022BE5BCF6A2"/>
              </w:placeholder>
              <w15:repeatingSectionItem/>
            </w:sdtPr>
            <w:sdtEndPr/>
            <w:sdtContent>
              <w:tr w:rsidR="00CD2D15" w:rsidRPr="00A02770" w14:paraId="6B260B4D" w14:textId="77777777" w:rsidTr="001A4FEF">
                <w:tc>
                  <w:tcPr>
                    <w:tcW w:w="964" w:type="pct"/>
                  </w:tcPr>
                  <w:p w14:paraId="7E09E752" w14:textId="77777777" w:rsidR="00CD2D15" w:rsidRPr="00A02770" w:rsidRDefault="00141DC5" w:rsidP="001A4FEF">
                    <w:sdt>
                      <w:sdtPr>
                        <w:alias w:val="U Achievement Name"/>
                        <w:tag w:val="U Achievement Name"/>
                        <w:id w:val="2087263282"/>
                        <w:placeholder>
                          <w:docPart w:val="47EE70B942254212B5199CF7E7CD34D9"/>
                        </w:placeholder>
                        <w:showingPlcHdr/>
                        <w:text/>
                      </w:sdtPr>
                      <w:sdtEndPr/>
                      <w:sdtContent>
                        <w:r w:rsidR="00CD2D15" w:rsidRPr="00A02770">
                          <w:rPr>
                            <w:rStyle w:val="PlaceholderText"/>
                            <w:color w:val="auto"/>
                          </w:rPr>
                          <w:t>Click or tap here to enter text.</w:t>
                        </w:r>
                      </w:sdtContent>
                    </w:sdt>
                  </w:p>
                </w:tc>
                <w:sdt>
                  <w:sdtPr>
                    <w:alias w:val="U Achievement Type"/>
                    <w:tag w:val="U Achievement Type"/>
                    <w:id w:val="-352654873"/>
                    <w:placeholder>
                      <w:docPart w:val="89C3A4E35C2C4F84BC76032AD5FE42AA"/>
                    </w:placeholder>
                    <w:showingPlcHdr/>
                    <w:text/>
                  </w:sdtPr>
                  <w:sdtEndPr/>
                  <w:sdtContent>
                    <w:tc>
                      <w:tcPr>
                        <w:tcW w:w="644" w:type="pct"/>
                      </w:tcPr>
                      <w:p w14:paraId="5CFC24F5" w14:textId="77777777" w:rsidR="00CD2D15" w:rsidRPr="00A02770" w:rsidRDefault="00CD2D15" w:rsidP="001A4FEF">
                        <w:r w:rsidRPr="00A02770">
                          <w:rPr>
                            <w:rStyle w:val="PlaceholderText"/>
                            <w:color w:val="auto"/>
                          </w:rPr>
                          <w:t>Click or tap here to enter text.</w:t>
                        </w:r>
                      </w:p>
                    </w:tc>
                  </w:sdtContent>
                </w:sdt>
                <w:sdt>
                  <w:sdtPr>
                    <w:alias w:val="U Achievement Provider"/>
                    <w:tag w:val="U Achievement Provider"/>
                    <w:id w:val="-1529026948"/>
                    <w:placeholder>
                      <w:docPart w:val="31959A6F25544E5A9C38827D7B3F2860"/>
                    </w:placeholder>
                    <w:showingPlcHdr/>
                    <w:text/>
                  </w:sdtPr>
                  <w:sdtEndPr/>
                  <w:sdtContent>
                    <w:tc>
                      <w:tcPr>
                        <w:tcW w:w="901" w:type="pct"/>
                      </w:tcPr>
                      <w:p w14:paraId="5022A1B2" w14:textId="77777777" w:rsidR="00CD2D15" w:rsidRPr="00A02770" w:rsidRDefault="00CD2D15" w:rsidP="001A4FEF">
                        <w:r w:rsidRPr="00A02770">
                          <w:rPr>
                            <w:rStyle w:val="PlaceholderText"/>
                            <w:color w:val="auto"/>
                          </w:rPr>
                          <w:t>Click or tap here to enter text.</w:t>
                        </w:r>
                      </w:p>
                    </w:tc>
                  </w:sdtContent>
                </w:sdt>
                <w:sdt>
                  <w:sdtPr>
                    <w:alias w:val="U Achievement Date"/>
                    <w:tag w:val="U Achievement Date"/>
                    <w:id w:val="-2001032811"/>
                    <w:placeholder>
                      <w:docPart w:val="4827293384FA4EA8A1DF79AB746C4AD6"/>
                    </w:placeholder>
                    <w:showingPlcHdr/>
                    <w:text/>
                  </w:sdtPr>
                  <w:sdtEndPr/>
                  <w:sdtContent>
                    <w:tc>
                      <w:tcPr>
                        <w:tcW w:w="452" w:type="pct"/>
                      </w:tcPr>
                      <w:p w14:paraId="5BA20992" w14:textId="77777777" w:rsidR="00CD2D15" w:rsidRPr="00A02770" w:rsidRDefault="00CD2D15" w:rsidP="001A4FEF">
                        <w:r w:rsidRPr="00A02770">
                          <w:rPr>
                            <w:rStyle w:val="PlaceholderText"/>
                            <w:color w:val="auto"/>
                          </w:rPr>
                          <w:t>Click or tap here to enter text.</w:t>
                        </w:r>
                      </w:p>
                    </w:tc>
                  </w:sdtContent>
                </w:sdt>
                <w:sdt>
                  <w:sdtPr>
                    <w:alias w:val="U Achievement Reflection"/>
                    <w:tag w:val="U Achievement Reflection"/>
                    <w:id w:val="604931860"/>
                    <w:placeholder>
                      <w:docPart w:val="4827293384FA4EA8A1DF79AB746C4AD6"/>
                    </w:placeholder>
                    <w:showingPlcHdr/>
                    <w:text/>
                  </w:sdtPr>
                  <w:sdtEndPr/>
                  <w:sdtContent>
                    <w:tc>
                      <w:tcPr>
                        <w:tcW w:w="2039" w:type="pct"/>
                      </w:tcPr>
                      <w:p w14:paraId="7256130F" w14:textId="33AEFE82" w:rsidR="00CD2D15" w:rsidRPr="00A02770" w:rsidRDefault="00F37ADA" w:rsidP="001A4FEF">
                        <w:r w:rsidRPr="00A02770">
                          <w:rPr>
                            <w:rStyle w:val="PlaceholderText"/>
                            <w:color w:val="auto"/>
                          </w:rPr>
                          <w:t>Click or tap here to enter text.</w:t>
                        </w:r>
                      </w:p>
                    </w:tc>
                  </w:sdtContent>
                </w:sdt>
              </w:tr>
            </w:sdtContent>
          </w:sdt>
        </w:sdtContent>
      </w:sdt>
    </w:tbl>
    <w:p w14:paraId="4E94BCCA" w14:textId="77777777" w:rsidR="00652103" w:rsidRPr="00A02770" w:rsidRDefault="00652103" w:rsidP="00652103"/>
    <w:p w14:paraId="4A2ECA93" w14:textId="0CE44452" w:rsidR="00007B34" w:rsidRPr="00A02770" w:rsidRDefault="00A02770" w:rsidP="00007B34">
      <w:pPr>
        <w:pStyle w:val="Heading2"/>
      </w:pPr>
      <w:bookmarkStart w:id="16" w:name="_Toc141861550"/>
      <w:r w:rsidRPr="00A02770">
        <w:t>Data Visualisation</w:t>
      </w:r>
      <w:bookmarkEnd w:id="16"/>
    </w:p>
    <w:p w14:paraId="64541805"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131C16E6" w14:textId="77777777" w:rsidTr="001A4FEF">
        <w:tc>
          <w:tcPr>
            <w:tcW w:w="964" w:type="pct"/>
          </w:tcPr>
          <w:p w14:paraId="28BDC2A7" w14:textId="77777777" w:rsidR="00CD2D15" w:rsidRPr="00A02770" w:rsidRDefault="00CD2D15" w:rsidP="001A4FEF">
            <w:pPr>
              <w:rPr>
                <w:b/>
                <w:bCs/>
              </w:rPr>
            </w:pPr>
            <w:r w:rsidRPr="00A02770">
              <w:rPr>
                <w:b/>
                <w:bCs/>
              </w:rPr>
              <w:lastRenderedPageBreak/>
              <w:t>Achievement</w:t>
            </w:r>
          </w:p>
        </w:tc>
        <w:tc>
          <w:tcPr>
            <w:tcW w:w="644" w:type="pct"/>
          </w:tcPr>
          <w:p w14:paraId="12E1550A" w14:textId="77777777" w:rsidR="00CD2D15" w:rsidRPr="00A02770" w:rsidRDefault="00CD2D15" w:rsidP="001A4FEF">
            <w:pPr>
              <w:rPr>
                <w:b/>
                <w:bCs/>
              </w:rPr>
            </w:pPr>
            <w:r w:rsidRPr="00A02770">
              <w:rPr>
                <w:b/>
                <w:bCs/>
              </w:rPr>
              <w:t>Type</w:t>
            </w:r>
          </w:p>
        </w:tc>
        <w:tc>
          <w:tcPr>
            <w:tcW w:w="901" w:type="pct"/>
          </w:tcPr>
          <w:p w14:paraId="69882856" w14:textId="77777777" w:rsidR="00CD2D15" w:rsidRPr="00A02770" w:rsidRDefault="00CD2D15" w:rsidP="001A4FEF">
            <w:pPr>
              <w:rPr>
                <w:b/>
                <w:bCs/>
              </w:rPr>
            </w:pPr>
            <w:r w:rsidRPr="00A02770">
              <w:rPr>
                <w:b/>
                <w:bCs/>
              </w:rPr>
              <w:t>Provider</w:t>
            </w:r>
          </w:p>
        </w:tc>
        <w:tc>
          <w:tcPr>
            <w:tcW w:w="452" w:type="pct"/>
          </w:tcPr>
          <w:p w14:paraId="278064ED" w14:textId="77777777" w:rsidR="00CD2D15" w:rsidRPr="00A02770" w:rsidRDefault="00CD2D15" w:rsidP="001A4FEF">
            <w:pPr>
              <w:rPr>
                <w:b/>
                <w:bCs/>
              </w:rPr>
            </w:pPr>
            <w:r w:rsidRPr="00A02770">
              <w:rPr>
                <w:b/>
                <w:bCs/>
              </w:rPr>
              <w:t xml:space="preserve">Date </w:t>
            </w:r>
          </w:p>
        </w:tc>
        <w:tc>
          <w:tcPr>
            <w:tcW w:w="2039" w:type="pct"/>
          </w:tcPr>
          <w:p w14:paraId="03ACB157" w14:textId="77777777" w:rsidR="00CD2D15" w:rsidRPr="00A02770" w:rsidRDefault="00CD2D15" w:rsidP="001A4FEF">
            <w:pPr>
              <w:rPr>
                <w:b/>
                <w:bCs/>
              </w:rPr>
            </w:pPr>
            <w:r w:rsidRPr="00A02770">
              <w:rPr>
                <w:b/>
                <w:bCs/>
              </w:rPr>
              <w:t>Reflection</w:t>
            </w:r>
          </w:p>
        </w:tc>
      </w:tr>
      <w:sdt>
        <w:sdtPr>
          <w:alias w:val="Data Visualisation Achievements"/>
          <w:tag w:val="Data Visualisation Achievements"/>
          <w:id w:val="1485516642"/>
          <w15:repeatingSection/>
        </w:sdtPr>
        <w:sdtEndPr/>
        <w:sdtContent>
          <w:sdt>
            <w:sdtPr>
              <w:id w:val="222729068"/>
              <w:placeholder>
                <w:docPart w:val="C02159E1AC8B40EDAD5608000E3BF80D"/>
              </w:placeholder>
              <w15:repeatingSectionItem/>
            </w:sdtPr>
            <w:sdtEndPr/>
            <w:sdtContent>
              <w:tr w:rsidR="00CD2D15" w:rsidRPr="00A02770" w14:paraId="01866EB6" w14:textId="77777777" w:rsidTr="001A4FEF">
                <w:tc>
                  <w:tcPr>
                    <w:tcW w:w="964" w:type="pct"/>
                  </w:tcPr>
                  <w:p w14:paraId="37A72330" w14:textId="77777777" w:rsidR="00CD2D15" w:rsidRPr="00A02770" w:rsidRDefault="00141DC5" w:rsidP="001A4FEF">
                    <w:sdt>
                      <w:sdtPr>
                        <w:alias w:val="DV Achievement Name"/>
                        <w:tag w:val="DV Achievement Name"/>
                        <w:id w:val="-297528312"/>
                        <w:placeholder>
                          <w:docPart w:val="5FCEFCA2AD6D47179470DB7E2D73A7B4"/>
                        </w:placeholder>
                        <w:showingPlcHdr/>
                        <w:text/>
                      </w:sdtPr>
                      <w:sdtEndPr/>
                      <w:sdtContent>
                        <w:r w:rsidR="00CD2D15" w:rsidRPr="00A02770">
                          <w:rPr>
                            <w:rStyle w:val="PlaceholderText"/>
                            <w:color w:val="auto"/>
                          </w:rPr>
                          <w:t>Click or tap here to enter text.</w:t>
                        </w:r>
                      </w:sdtContent>
                    </w:sdt>
                  </w:p>
                </w:tc>
                <w:sdt>
                  <w:sdtPr>
                    <w:alias w:val="DV Achievement Type"/>
                    <w:tag w:val="DV Achievement Type"/>
                    <w:id w:val="-912472897"/>
                    <w:placeholder>
                      <w:docPart w:val="4AE9BCA5612B4DA7A9896DD6D2430229"/>
                    </w:placeholder>
                    <w:showingPlcHdr/>
                    <w:text/>
                  </w:sdtPr>
                  <w:sdtEndPr/>
                  <w:sdtContent>
                    <w:tc>
                      <w:tcPr>
                        <w:tcW w:w="644" w:type="pct"/>
                      </w:tcPr>
                      <w:p w14:paraId="21FDB3AB" w14:textId="77777777" w:rsidR="00CD2D15" w:rsidRPr="00A02770" w:rsidRDefault="00CD2D15" w:rsidP="001A4FEF">
                        <w:r w:rsidRPr="00A02770">
                          <w:rPr>
                            <w:rStyle w:val="PlaceholderText"/>
                            <w:color w:val="auto"/>
                          </w:rPr>
                          <w:t>Click or tap here to enter text.</w:t>
                        </w:r>
                      </w:p>
                    </w:tc>
                  </w:sdtContent>
                </w:sdt>
                <w:sdt>
                  <w:sdtPr>
                    <w:alias w:val="DV Achievement Provider"/>
                    <w:tag w:val="DV Achievement Provider"/>
                    <w:id w:val="1217550578"/>
                    <w:placeholder>
                      <w:docPart w:val="5BC85A486738442CBD725FCE52FBF194"/>
                    </w:placeholder>
                    <w:showingPlcHdr/>
                    <w:text/>
                  </w:sdtPr>
                  <w:sdtEndPr/>
                  <w:sdtContent>
                    <w:tc>
                      <w:tcPr>
                        <w:tcW w:w="901" w:type="pct"/>
                      </w:tcPr>
                      <w:p w14:paraId="1CE268B0" w14:textId="77777777" w:rsidR="00CD2D15" w:rsidRPr="00A02770" w:rsidRDefault="00CD2D15" w:rsidP="001A4FEF">
                        <w:r w:rsidRPr="00A02770">
                          <w:rPr>
                            <w:rStyle w:val="PlaceholderText"/>
                            <w:color w:val="auto"/>
                          </w:rPr>
                          <w:t>Click or tap here to enter text.</w:t>
                        </w:r>
                      </w:p>
                    </w:tc>
                  </w:sdtContent>
                </w:sdt>
                <w:sdt>
                  <w:sdtPr>
                    <w:alias w:val="DV Achievement Date"/>
                    <w:tag w:val="DV Achievement Date"/>
                    <w:id w:val="-2081973553"/>
                    <w:placeholder>
                      <w:docPart w:val="BDF855119EF9457AA00392A1F77C4E31"/>
                    </w:placeholder>
                    <w:showingPlcHdr/>
                    <w:text/>
                  </w:sdtPr>
                  <w:sdtEndPr/>
                  <w:sdtContent>
                    <w:tc>
                      <w:tcPr>
                        <w:tcW w:w="452" w:type="pct"/>
                      </w:tcPr>
                      <w:p w14:paraId="34D6D8F1" w14:textId="77777777" w:rsidR="00CD2D15" w:rsidRPr="00A02770" w:rsidRDefault="00CD2D15" w:rsidP="001A4FEF">
                        <w:r w:rsidRPr="00A02770">
                          <w:rPr>
                            <w:rStyle w:val="PlaceholderText"/>
                            <w:color w:val="auto"/>
                          </w:rPr>
                          <w:t>Click or tap here to enter text.</w:t>
                        </w:r>
                      </w:p>
                    </w:tc>
                  </w:sdtContent>
                </w:sdt>
                <w:sdt>
                  <w:sdtPr>
                    <w:alias w:val="DV Achievement Reflection"/>
                    <w:tag w:val="DV Achievement Reflection"/>
                    <w:id w:val="1238280191"/>
                    <w:placeholder>
                      <w:docPart w:val="BDF855119EF9457AA00392A1F77C4E31"/>
                    </w:placeholder>
                    <w:showingPlcHdr/>
                    <w:text/>
                  </w:sdtPr>
                  <w:sdtEndPr/>
                  <w:sdtContent>
                    <w:tc>
                      <w:tcPr>
                        <w:tcW w:w="2039" w:type="pct"/>
                      </w:tcPr>
                      <w:p w14:paraId="314D6773" w14:textId="70294CDF" w:rsidR="00CD2D15" w:rsidRPr="00A02770" w:rsidRDefault="00F37ADA" w:rsidP="001A4FEF">
                        <w:r w:rsidRPr="00A02770">
                          <w:rPr>
                            <w:rStyle w:val="PlaceholderText"/>
                            <w:color w:val="auto"/>
                          </w:rPr>
                          <w:t>Click or tap here to enter text.</w:t>
                        </w:r>
                      </w:p>
                    </w:tc>
                  </w:sdtContent>
                </w:sdt>
              </w:tr>
            </w:sdtContent>
          </w:sdt>
        </w:sdtContent>
      </w:sdt>
    </w:tbl>
    <w:p w14:paraId="72A5F926" w14:textId="3FF6BABD" w:rsidR="00652103" w:rsidRPr="00A02770" w:rsidRDefault="00652103" w:rsidP="00A02770"/>
    <w:p w14:paraId="6B938CE4" w14:textId="67877258" w:rsidR="00007B34" w:rsidRPr="00A02770" w:rsidRDefault="00007B34" w:rsidP="00007B34">
      <w:pPr>
        <w:pStyle w:val="Heading2"/>
      </w:pPr>
      <w:bookmarkStart w:id="17" w:name="_Toc141861551"/>
      <w:r w:rsidRPr="00A02770">
        <w:t>Other</w:t>
      </w:r>
      <w:bookmarkEnd w:id="17"/>
    </w:p>
    <w:p w14:paraId="33465450"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57813AA9" w14:textId="77777777" w:rsidTr="001A4FEF">
        <w:tc>
          <w:tcPr>
            <w:tcW w:w="964" w:type="pct"/>
          </w:tcPr>
          <w:p w14:paraId="7106EBA8" w14:textId="77777777" w:rsidR="00CD2D15" w:rsidRPr="00A02770" w:rsidRDefault="00CD2D15" w:rsidP="001A4FEF">
            <w:pPr>
              <w:rPr>
                <w:b/>
                <w:bCs/>
              </w:rPr>
            </w:pPr>
            <w:r w:rsidRPr="00A02770">
              <w:rPr>
                <w:b/>
                <w:bCs/>
              </w:rPr>
              <w:t>Achievement</w:t>
            </w:r>
          </w:p>
        </w:tc>
        <w:tc>
          <w:tcPr>
            <w:tcW w:w="644" w:type="pct"/>
          </w:tcPr>
          <w:p w14:paraId="318B760E" w14:textId="77777777" w:rsidR="00CD2D15" w:rsidRPr="00A02770" w:rsidRDefault="00CD2D15" w:rsidP="001A4FEF">
            <w:pPr>
              <w:rPr>
                <w:b/>
                <w:bCs/>
              </w:rPr>
            </w:pPr>
            <w:r w:rsidRPr="00A02770">
              <w:rPr>
                <w:b/>
                <w:bCs/>
              </w:rPr>
              <w:t>Type</w:t>
            </w:r>
          </w:p>
        </w:tc>
        <w:tc>
          <w:tcPr>
            <w:tcW w:w="901" w:type="pct"/>
          </w:tcPr>
          <w:p w14:paraId="4E3CD1D3" w14:textId="77777777" w:rsidR="00CD2D15" w:rsidRPr="00A02770" w:rsidRDefault="00CD2D15" w:rsidP="001A4FEF">
            <w:pPr>
              <w:rPr>
                <w:b/>
                <w:bCs/>
              </w:rPr>
            </w:pPr>
            <w:r w:rsidRPr="00A02770">
              <w:rPr>
                <w:b/>
                <w:bCs/>
              </w:rPr>
              <w:t>Provider</w:t>
            </w:r>
          </w:p>
        </w:tc>
        <w:tc>
          <w:tcPr>
            <w:tcW w:w="452" w:type="pct"/>
          </w:tcPr>
          <w:p w14:paraId="0E4A6439" w14:textId="77777777" w:rsidR="00CD2D15" w:rsidRPr="00A02770" w:rsidRDefault="00CD2D15" w:rsidP="001A4FEF">
            <w:pPr>
              <w:rPr>
                <w:b/>
                <w:bCs/>
              </w:rPr>
            </w:pPr>
            <w:r w:rsidRPr="00A02770">
              <w:rPr>
                <w:b/>
                <w:bCs/>
              </w:rPr>
              <w:t xml:space="preserve">Date </w:t>
            </w:r>
          </w:p>
        </w:tc>
        <w:tc>
          <w:tcPr>
            <w:tcW w:w="2039" w:type="pct"/>
          </w:tcPr>
          <w:p w14:paraId="56F386A5" w14:textId="77777777" w:rsidR="00CD2D15" w:rsidRPr="00A02770" w:rsidRDefault="00CD2D15" w:rsidP="001A4FEF">
            <w:pPr>
              <w:rPr>
                <w:b/>
                <w:bCs/>
              </w:rPr>
            </w:pPr>
            <w:r w:rsidRPr="00A02770">
              <w:rPr>
                <w:b/>
                <w:bCs/>
              </w:rPr>
              <w:t>Reflection</w:t>
            </w:r>
          </w:p>
        </w:tc>
      </w:tr>
      <w:sdt>
        <w:sdtPr>
          <w:alias w:val="Other Achievements"/>
          <w:tag w:val="Other Achievements"/>
          <w:id w:val="1886986152"/>
          <w15:repeatingSection/>
        </w:sdtPr>
        <w:sdtEndPr/>
        <w:sdtContent>
          <w:sdt>
            <w:sdtPr>
              <w:id w:val="-1327199586"/>
              <w:placeholder>
                <w:docPart w:val="7DD0E444D7CC494DBD6856392E8525A1"/>
              </w:placeholder>
              <w15:repeatingSectionItem/>
            </w:sdtPr>
            <w:sdtEndPr/>
            <w:sdtContent>
              <w:tr w:rsidR="00CD2D15" w:rsidRPr="00A02770" w14:paraId="1D19A62E" w14:textId="77777777" w:rsidTr="001A4FEF">
                <w:tc>
                  <w:tcPr>
                    <w:tcW w:w="964" w:type="pct"/>
                  </w:tcPr>
                  <w:p w14:paraId="13B4539E" w14:textId="77777777" w:rsidR="00CD2D15" w:rsidRPr="00A02770" w:rsidRDefault="00141DC5" w:rsidP="001A4FEF">
                    <w:sdt>
                      <w:sdtPr>
                        <w:alias w:val="O Achievement Name"/>
                        <w:tag w:val="O Achievement Name"/>
                        <w:id w:val="728886085"/>
                        <w:placeholder>
                          <w:docPart w:val="1005977AE0C74829948F18DAD2A3344E"/>
                        </w:placeholder>
                        <w:showingPlcHdr/>
                        <w:text/>
                      </w:sdtPr>
                      <w:sdtEndPr/>
                      <w:sdtContent>
                        <w:r w:rsidR="00CD2D15" w:rsidRPr="00A02770">
                          <w:rPr>
                            <w:rStyle w:val="PlaceholderText"/>
                            <w:color w:val="auto"/>
                          </w:rPr>
                          <w:t>Click or tap here to enter text.</w:t>
                        </w:r>
                      </w:sdtContent>
                    </w:sdt>
                  </w:p>
                </w:tc>
                <w:sdt>
                  <w:sdtPr>
                    <w:alias w:val="O Achievement Type"/>
                    <w:tag w:val="O Achievement Type"/>
                    <w:id w:val="390162539"/>
                    <w:placeholder>
                      <w:docPart w:val="AD696A80E08C4F4BAD86470C27E00F09"/>
                    </w:placeholder>
                    <w:showingPlcHdr/>
                    <w:text/>
                  </w:sdtPr>
                  <w:sdtEndPr/>
                  <w:sdtContent>
                    <w:tc>
                      <w:tcPr>
                        <w:tcW w:w="644" w:type="pct"/>
                      </w:tcPr>
                      <w:p w14:paraId="07F88F4C" w14:textId="77777777" w:rsidR="00CD2D15" w:rsidRPr="00A02770" w:rsidRDefault="00CD2D15" w:rsidP="001A4FEF">
                        <w:r w:rsidRPr="00A02770">
                          <w:rPr>
                            <w:rStyle w:val="PlaceholderText"/>
                            <w:color w:val="auto"/>
                          </w:rPr>
                          <w:t>Click or tap here to enter text.</w:t>
                        </w:r>
                      </w:p>
                    </w:tc>
                  </w:sdtContent>
                </w:sdt>
                <w:sdt>
                  <w:sdtPr>
                    <w:alias w:val="O Achievement Provider"/>
                    <w:tag w:val="O Achievement Provider"/>
                    <w:id w:val="1497688523"/>
                    <w:placeholder>
                      <w:docPart w:val="95656B96310A450E90D4F3927038C916"/>
                    </w:placeholder>
                    <w:showingPlcHdr/>
                    <w:text/>
                  </w:sdtPr>
                  <w:sdtEndPr/>
                  <w:sdtContent>
                    <w:tc>
                      <w:tcPr>
                        <w:tcW w:w="901" w:type="pct"/>
                      </w:tcPr>
                      <w:p w14:paraId="659E013E" w14:textId="77777777" w:rsidR="00CD2D15" w:rsidRPr="00A02770" w:rsidRDefault="00CD2D15" w:rsidP="001A4FEF">
                        <w:r w:rsidRPr="00A02770">
                          <w:rPr>
                            <w:rStyle w:val="PlaceholderText"/>
                            <w:color w:val="auto"/>
                          </w:rPr>
                          <w:t>Click or tap here to enter text.</w:t>
                        </w:r>
                      </w:p>
                    </w:tc>
                  </w:sdtContent>
                </w:sdt>
                <w:sdt>
                  <w:sdtPr>
                    <w:alias w:val="O Achievement Date"/>
                    <w:tag w:val="O Achievement Date"/>
                    <w:id w:val="1845904620"/>
                    <w:placeholder>
                      <w:docPart w:val="A9B3CA430DAC44EA82AADA1B66616702"/>
                    </w:placeholder>
                    <w:showingPlcHdr/>
                    <w:text/>
                  </w:sdtPr>
                  <w:sdtEndPr/>
                  <w:sdtContent>
                    <w:tc>
                      <w:tcPr>
                        <w:tcW w:w="452" w:type="pct"/>
                      </w:tcPr>
                      <w:p w14:paraId="79A28EEC" w14:textId="77777777" w:rsidR="00CD2D15" w:rsidRPr="00A02770" w:rsidRDefault="00CD2D15" w:rsidP="001A4FEF">
                        <w:r w:rsidRPr="00A02770">
                          <w:rPr>
                            <w:rStyle w:val="PlaceholderText"/>
                            <w:color w:val="auto"/>
                          </w:rPr>
                          <w:t>Click or tap here to enter text.</w:t>
                        </w:r>
                      </w:p>
                    </w:tc>
                  </w:sdtContent>
                </w:sdt>
                <w:sdt>
                  <w:sdtPr>
                    <w:alias w:val="O Achievement Reflection"/>
                    <w:tag w:val="O Achievement Reflection"/>
                    <w:id w:val="1971942216"/>
                    <w:placeholder>
                      <w:docPart w:val="A9B3CA430DAC44EA82AADA1B66616702"/>
                    </w:placeholder>
                    <w:showingPlcHdr/>
                    <w:text/>
                  </w:sdtPr>
                  <w:sdtEndPr/>
                  <w:sdtContent>
                    <w:tc>
                      <w:tcPr>
                        <w:tcW w:w="2039" w:type="pct"/>
                      </w:tcPr>
                      <w:p w14:paraId="6C51E70C" w14:textId="284C34D2" w:rsidR="00CD2D15" w:rsidRPr="00A02770" w:rsidRDefault="00F37ADA" w:rsidP="001A4FEF">
                        <w:r w:rsidRPr="00A02770">
                          <w:rPr>
                            <w:rStyle w:val="PlaceholderText"/>
                            <w:color w:val="auto"/>
                          </w:rPr>
                          <w:t>Click or tap here to enter text.</w:t>
                        </w:r>
                      </w:p>
                    </w:tc>
                  </w:sdtContent>
                </w:sdt>
              </w:tr>
            </w:sdtContent>
          </w:sdt>
        </w:sdtContent>
      </w:sdt>
    </w:tbl>
    <w:p w14:paraId="37973FC4" w14:textId="77777777" w:rsidR="00A02770" w:rsidRPr="00A02770" w:rsidRDefault="00A02770" w:rsidP="00652103"/>
    <w:p w14:paraId="41F22179" w14:textId="77777777" w:rsidR="00A02770" w:rsidRPr="00A02770" w:rsidRDefault="00A02770" w:rsidP="00652103">
      <w:pPr>
        <w:pStyle w:val="Heading1"/>
        <w:sectPr w:rsidR="00A02770" w:rsidRPr="00A02770" w:rsidSect="00A02770">
          <w:pgSz w:w="16840" w:h="11907" w:orient="landscape" w:code="9"/>
          <w:pgMar w:top="1418" w:right="1134" w:bottom="1134" w:left="1418" w:header="851" w:footer="1134" w:gutter="0"/>
          <w:pgNumType w:start="1"/>
          <w:cols w:space="708"/>
          <w:docGrid w:linePitch="360"/>
        </w:sectPr>
      </w:pPr>
    </w:p>
    <w:p w14:paraId="743A8540" w14:textId="77777777" w:rsidR="00652103" w:rsidRPr="00A02770" w:rsidRDefault="00652103" w:rsidP="00652103">
      <w:pPr>
        <w:pStyle w:val="Heading1"/>
      </w:pPr>
      <w:bookmarkStart w:id="18" w:name="_Toc141861552"/>
      <w:r w:rsidRPr="00A02770">
        <w:lastRenderedPageBreak/>
        <w:t>Project Results</w:t>
      </w:r>
      <w:bookmarkEnd w:id="18"/>
    </w:p>
    <w:p w14:paraId="3BB4083B" w14:textId="3F9EEFED" w:rsidR="00F64DB0" w:rsidRPr="00A02770" w:rsidRDefault="004B7773" w:rsidP="00F64DB0">
      <w:r w:rsidRPr="00A02770">
        <w:t xml:space="preserve">The students were equipped with project briefs for five projects that aimed to guide them through the end-to-end journey of the </w:t>
      </w:r>
      <w:r w:rsidR="00F67357" w:rsidRPr="00A02770">
        <w:t>development lifecycle – from planning to reporting. Each project was assessed individually, according to specific criteria and the results of each project are captured below:</w:t>
      </w:r>
    </w:p>
    <w:tbl>
      <w:tblPr>
        <w:tblStyle w:val="TableGrid"/>
        <w:tblW w:w="0" w:type="auto"/>
        <w:tblLook w:val="04A0" w:firstRow="1" w:lastRow="0" w:firstColumn="1" w:lastColumn="0" w:noHBand="0" w:noVBand="1"/>
      </w:tblPr>
      <w:tblGrid>
        <w:gridCol w:w="3681"/>
        <w:gridCol w:w="1134"/>
        <w:gridCol w:w="4530"/>
      </w:tblGrid>
      <w:tr w:rsidR="00A02770" w:rsidRPr="00A02770" w14:paraId="30AA738E" w14:textId="77777777" w:rsidTr="000D6CE6">
        <w:tc>
          <w:tcPr>
            <w:tcW w:w="3681" w:type="dxa"/>
          </w:tcPr>
          <w:p w14:paraId="2EDA0610" w14:textId="7AEED642" w:rsidR="00AB1E9D" w:rsidRPr="00A02770" w:rsidRDefault="00AB1E9D" w:rsidP="00816D0B">
            <w:pPr>
              <w:spacing w:after="0"/>
              <w:jc w:val="left"/>
              <w:rPr>
                <w:b/>
                <w:bCs/>
              </w:rPr>
            </w:pPr>
            <w:r w:rsidRPr="00A02770">
              <w:rPr>
                <w:b/>
                <w:bCs/>
              </w:rPr>
              <w:t>Project</w:t>
            </w:r>
          </w:p>
        </w:tc>
        <w:tc>
          <w:tcPr>
            <w:tcW w:w="1134" w:type="dxa"/>
          </w:tcPr>
          <w:p w14:paraId="7D276F5F" w14:textId="13958752" w:rsidR="00AB1E9D" w:rsidRPr="00A02770" w:rsidRDefault="00AB1E9D" w:rsidP="000D6CE6">
            <w:pPr>
              <w:spacing w:after="0"/>
              <w:jc w:val="center"/>
              <w:rPr>
                <w:b/>
                <w:bCs/>
              </w:rPr>
            </w:pPr>
            <w:r w:rsidRPr="00A02770">
              <w:rPr>
                <w:b/>
                <w:bCs/>
              </w:rPr>
              <w:t>Result</w:t>
            </w:r>
          </w:p>
        </w:tc>
        <w:tc>
          <w:tcPr>
            <w:tcW w:w="4530" w:type="dxa"/>
          </w:tcPr>
          <w:p w14:paraId="6CE88E5D" w14:textId="6BD58F5A" w:rsidR="00AB1E9D" w:rsidRPr="00A02770" w:rsidRDefault="00AB1E9D" w:rsidP="00816D0B">
            <w:pPr>
              <w:spacing w:after="0"/>
              <w:rPr>
                <w:b/>
                <w:bCs/>
              </w:rPr>
            </w:pPr>
            <w:r w:rsidRPr="00A02770">
              <w:rPr>
                <w:b/>
                <w:bCs/>
              </w:rPr>
              <w:t>Rubric</w:t>
            </w:r>
          </w:p>
        </w:tc>
      </w:tr>
      <w:tr w:rsidR="00A02770" w:rsidRPr="00A02770" w14:paraId="1251D8AE" w14:textId="77777777" w:rsidTr="000D6CE6">
        <w:tc>
          <w:tcPr>
            <w:tcW w:w="3681" w:type="dxa"/>
          </w:tcPr>
          <w:p w14:paraId="161FEC79" w14:textId="5AA73719" w:rsidR="00AB1E9D" w:rsidRPr="00A02770" w:rsidRDefault="00AB1E9D" w:rsidP="00816D0B">
            <w:pPr>
              <w:spacing w:after="0"/>
              <w:jc w:val="left"/>
            </w:pPr>
            <w:r w:rsidRPr="00A02770">
              <w:t>Project 1: Agile</w:t>
            </w:r>
          </w:p>
        </w:tc>
        <w:sdt>
          <w:sdtPr>
            <w:alias w:val="P1 Result"/>
            <w:tag w:val="P1 Result"/>
            <w:id w:val="609082677"/>
            <w:placeholder>
              <w:docPart w:val="DefaultPlaceholder_-1854013440"/>
            </w:placeholder>
            <w:text/>
          </w:sdtPr>
          <w:sdtEndPr/>
          <w:sdtContent>
            <w:tc>
              <w:tcPr>
                <w:tcW w:w="1134" w:type="dxa"/>
              </w:tcPr>
              <w:p w14:paraId="61BFA849" w14:textId="5DB63A7B" w:rsidR="00AB1E9D" w:rsidRPr="00A02770" w:rsidRDefault="000D6CE6" w:rsidP="00816D0B">
                <w:pPr>
                  <w:spacing w:after="0"/>
                  <w:jc w:val="center"/>
                </w:pPr>
                <w:r w:rsidRPr="00A02770">
                  <w:t>P1 %</w:t>
                </w:r>
              </w:p>
            </w:tc>
          </w:sdtContent>
        </w:sdt>
        <w:sdt>
          <w:sdtPr>
            <w:alias w:val="P1 Rubric"/>
            <w:tag w:val="P1 Rubric"/>
            <w:id w:val="452753082"/>
            <w:placeholder>
              <w:docPart w:val="DefaultPlaceholder_-1854013440"/>
            </w:placeholder>
            <w:text/>
          </w:sdtPr>
          <w:sdtEndPr/>
          <w:sdtContent>
            <w:tc>
              <w:tcPr>
                <w:tcW w:w="4530" w:type="dxa"/>
              </w:tcPr>
              <w:p w14:paraId="10A7D98E" w14:textId="670435B0" w:rsidR="00AB1E9D" w:rsidRPr="00A02770" w:rsidRDefault="000D6CE6" w:rsidP="00816D0B">
                <w:pPr>
                  <w:spacing w:after="0"/>
                </w:pPr>
                <w:r w:rsidRPr="00A02770">
                  <w:t>P1 Rubric Link</w:t>
                </w:r>
              </w:p>
            </w:tc>
          </w:sdtContent>
        </w:sdt>
      </w:tr>
      <w:tr w:rsidR="00A02770" w:rsidRPr="00A02770" w14:paraId="04165B33" w14:textId="77777777" w:rsidTr="000D6CE6">
        <w:tc>
          <w:tcPr>
            <w:tcW w:w="3681" w:type="dxa"/>
          </w:tcPr>
          <w:p w14:paraId="68F2589C" w14:textId="103917AD" w:rsidR="000D6CE6" w:rsidRPr="00A02770" w:rsidRDefault="000D6CE6" w:rsidP="000D6CE6">
            <w:pPr>
              <w:spacing w:after="0"/>
              <w:jc w:val="left"/>
            </w:pPr>
            <w:r w:rsidRPr="00A02770">
              <w:t>Project 2: Web API</w:t>
            </w:r>
          </w:p>
        </w:tc>
        <w:sdt>
          <w:sdtPr>
            <w:alias w:val="P2 Result"/>
            <w:tag w:val="P2 Result"/>
            <w:id w:val="1038168925"/>
            <w:placeholder>
              <w:docPart w:val="5F7C38878AD44E7F9399B1B128A45935"/>
            </w:placeholder>
            <w:text/>
          </w:sdtPr>
          <w:sdtEndPr/>
          <w:sdtContent>
            <w:tc>
              <w:tcPr>
                <w:tcW w:w="1134" w:type="dxa"/>
              </w:tcPr>
              <w:p w14:paraId="343E4ADD" w14:textId="761293AB" w:rsidR="000D6CE6" w:rsidRPr="00A02770" w:rsidRDefault="000D6CE6" w:rsidP="000D6CE6">
                <w:pPr>
                  <w:spacing w:after="0"/>
                  <w:jc w:val="center"/>
                </w:pPr>
                <w:r w:rsidRPr="00A02770">
                  <w:t>P2 %</w:t>
                </w:r>
              </w:p>
            </w:tc>
          </w:sdtContent>
        </w:sdt>
        <w:sdt>
          <w:sdtPr>
            <w:alias w:val="P2 Rubric"/>
            <w:tag w:val="P2 Rubric"/>
            <w:id w:val="-789503387"/>
            <w:placeholder>
              <w:docPart w:val="C6C338495FCC437BAE6EDF03722FD7A0"/>
            </w:placeholder>
            <w:text/>
          </w:sdtPr>
          <w:sdtEndPr/>
          <w:sdtContent>
            <w:tc>
              <w:tcPr>
                <w:tcW w:w="4530" w:type="dxa"/>
              </w:tcPr>
              <w:p w14:paraId="54CAD33B" w14:textId="7A861BB3" w:rsidR="000D6CE6" w:rsidRPr="00A02770" w:rsidRDefault="000D6CE6" w:rsidP="000D6CE6">
                <w:pPr>
                  <w:spacing w:after="0"/>
                </w:pPr>
                <w:r w:rsidRPr="00A02770">
                  <w:t>P2 Rubric Link</w:t>
                </w:r>
              </w:p>
            </w:tc>
          </w:sdtContent>
        </w:sdt>
      </w:tr>
      <w:tr w:rsidR="00A02770" w:rsidRPr="00A02770" w14:paraId="3257593D" w14:textId="77777777" w:rsidTr="000D6CE6">
        <w:tc>
          <w:tcPr>
            <w:tcW w:w="3681" w:type="dxa"/>
          </w:tcPr>
          <w:p w14:paraId="68B5620E" w14:textId="3FB70F17" w:rsidR="000D6CE6" w:rsidRPr="00A02770" w:rsidRDefault="000D6CE6" w:rsidP="000D6CE6">
            <w:pPr>
              <w:spacing w:after="0"/>
              <w:jc w:val="left"/>
            </w:pPr>
            <w:r w:rsidRPr="00A02770">
              <w:t>Project 3: Patterns &amp; Standards</w:t>
            </w:r>
          </w:p>
        </w:tc>
        <w:sdt>
          <w:sdtPr>
            <w:alias w:val="P3 Result"/>
            <w:tag w:val="P3 Result"/>
            <w:id w:val="1470321348"/>
            <w:placeholder>
              <w:docPart w:val="21C833A086B94AE2A18DF2F1D5BBD074"/>
            </w:placeholder>
            <w:text/>
          </w:sdtPr>
          <w:sdtEndPr/>
          <w:sdtContent>
            <w:tc>
              <w:tcPr>
                <w:tcW w:w="1134" w:type="dxa"/>
              </w:tcPr>
              <w:p w14:paraId="117FAB93" w14:textId="7A3DC1E2" w:rsidR="000D6CE6" w:rsidRPr="00A02770" w:rsidRDefault="000D6CE6" w:rsidP="000D6CE6">
                <w:pPr>
                  <w:spacing w:after="0"/>
                  <w:jc w:val="center"/>
                </w:pPr>
                <w:r w:rsidRPr="00A02770">
                  <w:t>P3 %</w:t>
                </w:r>
              </w:p>
            </w:tc>
          </w:sdtContent>
        </w:sdt>
        <w:sdt>
          <w:sdtPr>
            <w:alias w:val="P3 Rubric"/>
            <w:tag w:val="P3 Rubric"/>
            <w:id w:val="1311674591"/>
            <w:placeholder>
              <w:docPart w:val="A5D593A4771B438E8331FE2DD326B59A"/>
            </w:placeholder>
            <w:text/>
          </w:sdtPr>
          <w:sdtEndPr/>
          <w:sdtContent>
            <w:tc>
              <w:tcPr>
                <w:tcW w:w="4530" w:type="dxa"/>
              </w:tcPr>
              <w:p w14:paraId="69E5DCDF" w14:textId="3D4A3579" w:rsidR="000D6CE6" w:rsidRPr="00A02770" w:rsidRDefault="000D6CE6" w:rsidP="000D6CE6">
                <w:pPr>
                  <w:spacing w:after="0"/>
                </w:pPr>
                <w:r w:rsidRPr="00A02770">
                  <w:t>P3 Rubric Link</w:t>
                </w:r>
              </w:p>
            </w:tc>
          </w:sdtContent>
        </w:sdt>
      </w:tr>
      <w:tr w:rsidR="00A02770" w:rsidRPr="00A02770" w14:paraId="3B105A90" w14:textId="77777777" w:rsidTr="000D6CE6">
        <w:tc>
          <w:tcPr>
            <w:tcW w:w="3681" w:type="dxa"/>
          </w:tcPr>
          <w:p w14:paraId="5C074729" w14:textId="58D4E517" w:rsidR="000D6CE6" w:rsidRPr="00A02770" w:rsidRDefault="000D6CE6" w:rsidP="000D6CE6">
            <w:pPr>
              <w:spacing w:after="0"/>
              <w:jc w:val="left"/>
            </w:pPr>
            <w:r w:rsidRPr="00A02770">
              <w:t>Project 4: RPA &amp; Testing</w:t>
            </w:r>
          </w:p>
        </w:tc>
        <w:sdt>
          <w:sdtPr>
            <w:alias w:val="P4 Result"/>
            <w:tag w:val="P4 Result"/>
            <w:id w:val="872197402"/>
            <w:placeholder>
              <w:docPart w:val="8978C7A8A787408E84B1CDF39F0F2B4D"/>
            </w:placeholder>
            <w:text/>
          </w:sdtPr>
          <w:sdtEndPr/>
          <w:sdtContent>
            <w:tc>
              <w:tcPr>
                <w:tcW w:w="1134" w:type="dxa"/>
              </w:tcPr>
              <w:p w14:paraId="1E41CD1C" w14:textId="7697EC78" w:rsidR="000D6CE6" w:rsidRPr="00A02770" w:rsidRDefault="000D6CE6" w:rsidP="000D6CE6">
                <w:pPr>
                  <w:spacing w:after="0"/>
                  <w:jc w:val="center"/>
                </w:pPr>
                <w:r w:rsidRPr="00A02770">
                  <w:t>P4 %</w:t>
                </w:r>
              </w:p>
            </w:tc>
          </w:sdtContent>
        </w:sdt>
        <w:sdt>
          <w:sdtPr>
            <w:alias w:val="P4 Rubric"/>
            <w:tag w:val="P4 Rubric"/>
            <w:id w:val="2037082522"/>
            <w:placeholder>
              <w:docPart w:val="73BDCBC9727D4F1098267CB603B01E54"/>
            </w:placeholder>
            <w:text/>
          </w:sdtPr>
          <w:sdtEndPr/>
          <w:sdtContent>
            <w:tc>
              <w:tcPr>
                <w:tcW w:w="4530" w:type="dxa"/>
              </w:tcPr>
              <w:p w14:paraId="5D665D26" w14:textId="00D41E24" w:rsidR="000D6CE6" w:rsidRPr="00A02770" w:rsidRDefault="000D6CE6" w:rsidP="000D6CE6">
                <w:pPr>
                  <w:spacing w:after="0"/>
                </w:pPr>
                <w:r w:rsidRPr="00A02770">
                  <w:t>P4 Rubric Link</w:t>
                </w:r>
              </w:p>
            </w:tc>
          </w:sdtContent>
        </w:sdt>
      </w:tr>
      <w:tr w:rsidR="00A02770" w:rsidRPr="00A02770" w14:paraId="557A428E" w14:textId="77777777" w:rsidTr="000D6CE6">
        <w:tc>
          <w:tcPr>
            <w:tcW w:w="3681" w:type="dxa"/>
          </w:tcPr>
          <w:p w14:paraId="7D6F2565" w14:textId="63579F48" w:rsidR="000D6CE6" w:rsidRPr="00A02770" w:rsidRDefault="000D6CE6" w:rsidP="000D6CE6">
            <w:pPr>
              <w:spacing w:after="0"/>
              <w:jc w:val="left"/>
            </w:pPr>
            <w:r w:rsidRPr="00A02770">
              <w:t>Project 5: Reporting &amp; Monitoring</w:t>
            </w:r>
          </w:p>
        </w:tc>
        <w:sdt>
          <w:sdtPr>
            <w:alias w:val="P5 Result"/>
            <w:tag w:val="P5 Result"/>
            <w:id w:val="-383410823"/>
            <w:placeholder>
              <w:docPart w:val="3B111942B6EA4E0FA1FB10A51D4D2EBE"/>
            </w:placeholder>
            <w:text/>
          </w:sdtPr>
          <w:sdtEndPr/>
          <w:sdtContent>
            <w:tc>
              <w:tcPr>
                <w:tcW w:w="1134" w:type="dxa"/>
              </w:tcPr>
              <w:p w14:paraId="2BFA80CA" w14:textId="32D27B6A" w:rsidR="000D6CE6" w:rsidRPr="00A02770" w:rsidRDefault="000D6CE6" w:rsidP="000D6CE6">
                <w:pPr>
                  <w:spacing w:after="0"/>
                  <w:jc w:val="center"/>
                </w:pPr>
                <w:r w:rsidRPr="00A02770">
                  <w:t>P5 %</w:t>
                </w:r>
              </w:p>
            </w:tc>
          </w:sdtContent>
        </w:sdt>
        <w:sdt>
          <w:sdtPr>
            <w:alias w:val="P5 Rubric"/>
            <w:tag w:val="P5 Rubric"/>
            <w:id w:val="637839134"/>
            <w:placeholder>
              <w:docPart w:val="D719901160E74433919E039B5A6716B8"/>
            </w:placeholder>
            <w:text/>
          </w:sdtPr>
          <w:sdtEndPr/>
          <w:sdtContent>
            <w:tc>
              <w:tcPr>
                <w:tcW w:w="4530" w:type="dxa"/>
              </w:tcPr>
              <w:p w14:paraId="442B8AD7" w14:textId="42750514" w:rsidR="000D6CE6" w:rsidRPr="00A02770" w:rsidRDefault="000D6CE6" w:rsidP="000D6CE6">
                <w:pPr>
                  <w:keepNext/>
                  <w:spacing w:after="0"/>
                </w:pPr>
                <w:r w:rsidRPr="00A02770">
                  <w:t>P5 Rubric Link</w:t>
                </w:r>
              </w:p>
            </w:tc>
          </w:sdtContent>
        </w:sdt>
      </w:tr>
    </w:tbl>
    <w:p w14:paraId="071E0643" w14:textId="2D2F7444" w:rsidR="00733F27" w:rsidRPr="00A02770" w:rsidRDefault="00733F27" w:rsidP="00733F27">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3</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Project Results</w:t>
      </w:r>
    </w:p>
    <w:p w14:paraId="56C4EF44" w14:textId="7DC82920" w:rsidR="00A1605C" w:rsidRPr="00A02770" w:rsidRDefault="00C70211" w:rsidP="00166063">
      <w:r w:rsidRPr="00A02770">
        <w:t xml:space="preserve">Based on the performance </w:t>
      </w:r>
      <w:r w:rsidR="008B35A2" w:rsidRPr="00A02770">
        <w:t xml:space="preserve">detailed above, the student has </w:t>
      </w:r>
      <w:r w:rsidR="009052BC" w:rsidRPr="00A02770">
        <w:t xml:space="preserve">a participation mark of &lt;part mark&gt;. </w:t>
      </w:r>
      <w:r w:rsidR="00A1605C" w:rsidRPr="00A02770">
        <w:t>The participation mark for CMPG323 is subject to the following</w:t>
      </w:r>
      <w:r w:rsidR="00F24344" w:rsidRPr="00A02770">
        <w:t xml:space="preserve"> calculation as part of the module mark</w:t>
      </w:r>
      <w:r w:rsidR="00A1605C" w:rsidRPr="00A02770">
        <w:t>:</w:t>
      </w:r>
    </w:p>
    <w:p w14:paraId="0E1EE07A" w14:textId="77777777" w:rsidR="00F24344" w:rsidRPr="00A02770" w:rsidRDefault="00F24344">
      <w:pPr>
        <w:spacing w:after="0" w:line="240" w:lineRule="auto"/>
        <w:jc w:val="left"/>
      </w:pPr>
    </w:p>
    <w:p w14:paraId="222E56F2" w14:textId="77777777" w:rsidR="00F24344" w:rsidRPr="00A02770" w:rsidRDefault="00F24344" w:rsidP="00F24344">
      <w:pPr>
        <w:keepNext/>
        <w:spacing w:after="0" w:line="240" w:lineRule="auto"/>
        <w:jc w:val="center"/>
      </w:pPr>
      <w:r w:rsidRPr="00A02770">
        <w:rPr>
          <w:noProof/>
        </w:rPr>
        <w:drawing>
          <wp:inline distT="0" distB="0" distL="0" distR="0" wp14:anchorId="3291EE5D" wp14:editId="2D2D99DC">
            <wp:extent cx="5409972" cy="3201581"/>
            <wp:effectExtent l="19050" t="19050"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43" t="-2104" r="1775" b="-1"/>
                    <a:stretch/>
                  </pic:blipFill>
                  <pic:spPr bwMode="auto">
                    <a:xfrm>
                      <a:off x="0" y="0"/>
                      <a:ext cx="5473811" cy="32393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4879AF" w14:textId="0633496F" w:rsidR="00652103" w:rsidRPr="00A02770" w:rsidRDefault="00F24344" w:rsidP="00F24344">
      <w:pPr>
        <w:pStyle w:val="Caption"/>
        <w:jc w:val="center"/>
        <w:rPr>
          <w:rFonts w:ascii="Arial Bold" w:hAnsi="Arial Bold" w:cs="Arial"/>
          <w:b w:val="0"/>
          <w:bCs w:val="0"/>
          <w:color w:val="auto"/>
          <w:kern w:val="32"/>
          <w:sz w:val="24"/>
          <w:szCs w:val="24"/>
        </w:rPr>
      </w:pPr>
      <w:r w:rsidRPr="00A02770">
        <w:rPr>
          <w:color w:val="auto"/>
        </w:rPr>
        <w:t xml:space="preserve">Figure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3</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Figure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Module Mark Calculation</w:t>
      </w:r>
    </w:p>
    <w:p w14:paraId="594BC542" w14:textId="77777777" w:rsidR="00F24344" w:rsidRPr="00A02770" w:rsidRDefault="00F24344">
      <w:pPr>
        <w:spacing w:after="0" w:line="240" w:lineRule="auto"/>
        <w:jc w:val="left"/>
        <w:rPr>
          <w:rFonts w:ascii="Arial Bold" w:hAnsi="Arial Bold" w:cs="Arial"/>
          <w:b/>
          <w:bCs/>
          <w:kern w:val="32"/>
          <w:sz w:val="24"/>
          <w:szCs w:val="24"/>
        </w:rPr>
      </w:pPr>
      <w:r w:rsidRPr="00A02770">
        <w:br w:type="page"/>
      </w:r>
    </w:p>
    <w:p w14:paraId="792AFC99" w14:textId="3CC47F13" w:rsidR="00652103" w:rsidRPr="00A02770" w:rsidRDefault="00652103" w:rsidP="00652103">
      <w:pPr>
        <w:pStyle w:val="Heading1"/>
      </w:pPr>
      <w:bookmarkStart w:id="19" w:name="_Toc141861553"/>
      <w:r w:rsidRPr="00A02770">
        <w:lastRenderedPageBreak/>
        <w:t>Project Retrospectives</w:t>
      </w:r>
      <w:bookmarkEnd w:id="19"/>
    </w:p>
    <w:p w14:paraId="42ACE03A" w14:textId="6E8BAF60" w:rsidR="007A27E4" w:rsidRPr="00A02770" w:rsidRDefault="007A27E4" w:rsidP="007A27E4">
      <w:r w:rsidRPr="00A02770">
        <w:t>Students are encouraged to reflect on every project to determine what went well and should be carried over to the next project, what did not go well and should be focused on to ensure success on the next project as well as what needs to be improved on the next project. The following retrospective items were captured for each project:</w:t>
      </w:r>
    </w:p>
    <w:tbl>
      <w:tblPr>
        <w:tblStyle w:val="TableGrid"/>
        <w:tblW w:w="9344" w:type="dxa"/>
        <w:tblLook w:val="04A0" w:firstRow="1" w:lastRow="0" w:firstColumn="1" w:lastColumn="0" w:noHBand="0" w:noVBand="1"/>
      </w:tblPr>
      <w:tblGrid>
        <w:gridCol w:w="2263"/>
        <w:gridCol w:w="2268"/>
        <w:gridCol w:w="2477"/>
        <w:gridCol w:w="2336"/>
      </w:tblGrid>
      <w:tr w:rsidR="00A02770" w:rsidRPr="00A02770" w14:paraId="555CDE66" w14:textId="77777777" w:rsidTr="00FA686B">
        <w:tc>
          <w:tcPr>
            <w:tcW w:w="2263" w:type="dxa"/>
          </w:tcPr>
          <w:p w14:paraId="3963706A" w14:textId="427945BD" w:rsidR="00D25889" w:rsidRPr="00A02770" w:rsidRDefault="00D25889" w:rsidP="00816D0B">
            <w:pPr>
              <w:spacing w:after="0"/>
              <w:jc w:val="left"/>
              <w:rPr>
                <w:b/>
                <w:bCs/>
              </w:rPr>
            </w:pPr>
            <w:r w:rsidRPr="00A02770">
              <w:rPr>
                <w:b/>
                <w:bCs/>
              </w:rPr>
              <w:t>Project</w:t>
            </w:r>
          </w:p>
        </w:tc>
        <w:tc>
          <w:tcPr>
            <w:tcW w:w="2268" w:type="dxa"/>
          </w:tcPr>
          <w:p w14:paraId="43F67D89" w14:textId="73A7048E" w:rsidR="00D25889" w:rsidRPr="00A02770" w:rsidRDefault="00D25889" w:rsidP="00816D0B">
            <w:pPr>
              <w:spacing w:after="0"/>
              <w:jc w:val="left"/>
              <w:rPr>
                <w:b/>
                <w:bCs/>
              </w:rPr>
            </w:pPr>
            <w:r w:rsidRPr="00A02770">
              <w:rPr>
                <w:b/>
                <w:bCs/>
              </w:rPr>
              <w:t>What went well?</w:t>
            </w:r>
          </w:p>
        </w:tc>
        <w:tc>
          <w:tcPr>
            <w:tcW w:w="2477" w:type="dxa"/>
          </w:tcPr>
          <w:p w14:paraId="623AC3DD" w14:textId="75F905A6" w:rsidR="00D25889" w:rsidRPr="00A02770" w:rsidRDefault="00D25889" w:rsidP="00816D0B">
            <w:pPr>
              <w:spacing w:after="0" w:line="240" w:lineRule="auto"/>
              <w:jc w:val="left"/>
              <w:rPr>
                <w:b/>
                <w:bCs/>
              </w:rPr>
            </w:pPr>
            <w:r w:rsidRPr="00A02770">
              <w:rPr>
                <w:b/>
                <w:bCs/>
              </w:rPr>
              <w:t>What did not go well?</w:t>
            </w:r>
          </w:p>
        </w:tc>
        <w:tc>
          <w:tcPr>
            <w:tcW w:w="2336" w:type="dxa"/>
          </w:tcPr>
          <w:p w14:paraId="0378DFFD" w14:textId="2CB8CE56" w:rsidR="00D25889" w:rsidRPr="00A02770" w:rsidRDefault="00D25889" w:rsidP="00816D0B">
            <w:pPr>
              <w:spacing w:after="0" w:line="240" w:lineRule="auto"/>
              <w:jc w:val="left"/>
              <w:rPr>
                <w:b/>
                <w:bCs/>
              </w:rPr>
            </w:pPr>
            <w:r w:rsidRPr="00A02770">
              <w:rPr>
                <w:b/>
                <w:bCs/>
              </w:rPr>
              <w:t>What needs to be improved?</w:t>
            </w:r>
          </w:p>
        </w:tc>
      </w:tr>
      <w:tr w:rsidR="00A02770" w:rsidRPr="00A02770" w14:paraId="138B06BB" w14:textId="77777777" w:rsidTr="00FA686B">
        <w:tc>
          <w:tcPr>
            <w:tcW w:w="2263" w:type="dxa"/>
          </w:tcPr>
          <w:p w14:paraId="7DB040DB" w14:textId="41752D17" w:rsidR="007B2E98" w:rsidRPr="00A02770" w:rsidRDefault="007B2E98" w:rsidP="007B2E98">
            <w:pPr>
              <w:spacing w:after="0"/>
              <w:jc w:val="left"/>
              <w:rPr>
                <w:b/>
                <w:bCs/>
              </w:rPr>
            </w:pPr>
            <w:r w:rsidRPr="00A02770">
              <w:t>Project 1: Agile</w:t>
            </w:r>
          </w:p>
        </w:tc>
        <w:sdt>
          <w:sdtPr>
            <w:rPr>
              <w:b/>
              <w:bCs/>
            </w:rPr>
            <w:alias w:val="P1 WWW"/>
            <w:tag w:val="P1 WWW"/>
            <w:id w:val="558058282"/>
            <w:placeholder>
              <w:docPart w:val="69AA218CA64E460089E6AFC6B54B9C4A"/>
            </w:placeholder>
            <w:showingPlcHdr/>
            <w:text/>
          </w:sdtPr>
          <w:sdtEndPr/>
          <w:sdtContent>
            <w:tc>
              <w:tcPr>
                <w:tcW w:w="2268" w:type="dxa"/>
              </w:tcPr>
              <w:p w14:paraId="66CCC4D8" w14:textId="77559C42"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1 WDNGW"/>
            <w:tag w:val="P1 WDNGW"/>
            <w:id w:val="-2029791971"/>
            <w:placeholder>
              <w:docPart w:val="3BDDC2E168004D8FB298612920BBD015"/>
            </w:placeholder>
            <w:showingPlcHdr/>
            <w:text/>
          </w:sdtPr>
          <w:sdtEndPr/>
          <w:sdtContent>
            <w:tc>
              <w:tcPr>
                <w:tcW w:w="2477" w:type="dxa"/>
              </w:tcPr>
              <w:p w14:paraId="58A891D8" w14:textId="120E9692"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1 WNTBI"/>
            <w:tag w:val="P1 WNTBI"/>
            <w:id w:val="-1127166321"/>
            <w:placeholder>
              <w:docPart w:val="0A9E3503371D4D26810C25FA12438D8D"/>
            </w:placeholder>
            <w:showingPlcHdr/>
            <w:text/>
          </w:sdtPr>
          <w:sdtEndPr/>
          <w:sdtContent>
            <w:tc>
              <w:tcPr>
                <w:tcW w:w="2336" w:type="dxa"/>
              </w:tcPr>
              <w:p w14:paraId="55F00394" w14:textId="585D945F"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3841FA0F" w14:textId="77777777" w:rsidTr="00FA686B">
        <w:tc>
          <w:tcPr>
            <w:tcW w:w="2263" w:type="dxa"/>
          </w:tcPr>
          <w:p w14:paraId="7DC503EB" w14:textId="474FA57E" w:rsidR="007B2E98" w:rsidRPr="00A02770" w:rsidRDefault="007B2E98" w:rsidP="007B2E98">
            <w:pPr>
              <w:spacing w:after="0"/>
              <w:jc w:val="left"/>
              <w:rPr>
                <w:b/>
                <w:bCs/>
              </w:rPr>
            </w:pPr>
            <w:r w:rsidRPr="00A02770">
              <w:t>Project 2: Web API</w:t>
            </w:r>
          </w:p>
        </w:tc>
        <w:sdt>
          <w:sdtPr>
            <w:rPr>
              <w:b/>
              <w:bCs/>
            </w:rPr>
            <w:alias w:val="P2 WWW"/>
            <w:tag w:val="P2 WWW"/>
            <w:id w:val="-1729756200"/>
            <w:placeholder>
              <w:docPart w:val="CCEE3B5BB7F94FF4BCB0D979C9E80A98"/>
            </w:placeholder>
            <w:showingPlcHdr/>
            <w:text/>
          </w:sdtPr>
          <w:sdtEndPr/>
          <w:sdtContent>
            <w:tc>
              <w:tcPr>
                <w:tcW w:w="2268" w:type="dxa"/>
              </w:tcPr>
              <w:p w14:paraId="578E0022" w14:textId="4E3A290D"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2 WDNGW"/>
            <w:tag w:val="P2 WDNGW"/>
            <w:id w:val="1232282145"/>
            <w:placeholder>
              <w:docPart w:val="0765AFA45B5B46E1B2AA8A92EF41FED2"/>
            </w:placeholder>
            <w:showingPlcHdr/>
            <w:text/>
          </w:sdtPr>
          <w:sdtEndPr/>
          <w:sdtContent>
            <w:tc>
              <w:tcPr>
                <w:tcW w:w="2477" w:type="dxa"/>
              </w:tcPr>
              <w:p w14:paraId="7DA80E23" w14:textId="4721DA9D"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2 WNTBI"/>
            <w:tag w:val="P2 WNTBI"/>
            <w:id w:val="1449507081"/>
            <w:placeholder>
              <w:docPart w:val="1508DB9DFF1646E8B6A5A40984CB749C"/>
            </w:placeholder>
            <w:showingPlcHdr/>
            <w:text/>
          </w:sdtPr>
          <w:sdtEndPr/>
          <w:sdtContent>
            <w:tc>
              <w:tcPr>
                <w:tcW w:w="2336" w:type="dxa"/>
              </w:tcPr>
              <w:p w14:paraId="3333433C" w14:textId="7521B918"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457BFFFC" w14:textId="77777777" w:rsidTr="00FA686B">
        <w:tc>
          <w:tcPr>
            <w:tcW w:w="2263" w:type="dxa"/>
          </w:tcPr>
          <w:p w14:paraId="25047147" w14:textId="558CC051" w:rsidR="007B2E98" w:rsidRPr="00A02770" w:rsidRDefault="007B2E98" w:rsidP="007B2E98">
            <w:pPr>
              <w:spacing w:after="0"/>
              <w:jc w:val="left"/>
              <w:rPr>
                <w:b/>
                <w:bCs/>
              </w:rPr>
            </w:pPr>
            <w:r w:rsidRPr="00A02770">
              <w:t>Project 3: Patterns &amp; Standards</w:t>
            </w:r>
          </w:p>
        </w:tc>
        <w:sdt>
          <w:sdtPr>
            <w:rPr>
              <w:b/>
              <w:bCs/>
            </w:rPr>
            <w:alias w:val="P3 WWW"/>
            <w:tag w:val="P3 WWW"/>
            <w:id w:val="707523318"/>
            <w:placeholder>
              <w:docPart w:val="7AA20104FB9F4D0382F457D73C87E061"/>
            </w:placeholder>
            <w:showingPlcHdr/>
            <w:text/>
          </w:sdtPr>
          <w:sdtEndPr/>
          <w:sdtContent>
            <w:tc>
              <w:tcPr>
                <w:tcW w:w="2268" w:type="dxa"/>
              </w:tcPr>
              <w:p w14:paraId="5622F63A" w14:textId="10F76D9D"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3 WDNGW"/>
            <w:tag w:val="P3 WDNGW"/>
            <w:id w:val="805820739"/>
            <w:placeholder>
              <w:docPart w:val="327F26CDE78B494B8BD6E47A82F2BB7F"/>
            </w:placeholder>
            <w:showingPlcHdr/>
            <w:text/>
          </w:sdtPr>
          <w:sdtEndPr/>
          <w:sdtContent>
            <w:tc>
              <w:tcPr>
                <w:tcW w:w="2477" w:type="dxa"/>
              </w:tcPr>
              <w:p w14:paraId="164CF4AD" w14:textId="1DF20734"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3 WNTBI"/>
            <w:tag w:val="P3 WNTBI"/>
            <w:id w:val="1997526988"/>
            <w:placeholder>
              <w:docPart w:val="593E6C3DC99C4356B9D1A2024EEBFCBE"/>
            </w:placeholder>
            <w:showingPlcHdr/>
            <w:text/>
          </w:sdtPr>
          <w:sdtEndPr/>
          <w:sdtContent>
            <w:tc>
              <w:tcPr>
                <w:tcW w:w="2336" w:type="dxa"/>
              </w:tcPr>
              <w:p w14:paraId="21535004" w14:textId="13722D8D"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79E7C54A" w14:textId="77777777" w:rsidTr="00FA686B">
        <w:tc>
          <w:tcPr>
            <w:tcW w:w="2263" w:type="dxa"/>
          </w:tcPr>
          <w:p w14:paraId="25B07C9E" w14:textId="13BAD2B3" w:rsidR="007B2E98" w:rsidRPr="00A02770" w:rsidRDefault="007B2E98" w:rsidP="007B2E98">
            <w:pPr>
              <w:spacing w:after="0"/>
              <w:jc w:val="left"/>
              <w:rPr>
                <w:b/>
                <w:bCs/>
              </w:rPr>
            </w:pPr>
            <w:r w:rsidRPr="00A02770">
              <w:t>Project 4: RPA &amp; Testing</w:t>
            </w:r>
          </w:p>
        </w:tc>
        <w:sdt>
          <w:sdtPr>
            <w:rPr>
              <w:b/>
              <w:bCs/>
            </w:rPr>
            <w:alias w:val="P4 WWW"/>
            <w:tag w:val="P4 WWW"/>
            <w:id w:val="1506172142"/>
            <w:placeholder>
              <w:docPart w:val="C735006EB9984A77A80319B4988E4132"/>
            </w:placeholder>
            <w:showingPlcHdr/>
            <w:text/>
          </w:sdtPr>
          <w:sdtEndPr/>
          <w:sdtContent>
            <w:tc>
              <w:tcPr>
                <w:tcW w:w="2268" w:type="dxa"/>
              </w:tcPr>
              <w:p w14:paraId="411848DA" w14:textId="3F9B0B97"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4 WDNGW"/>
            <w:tag w:val="P4 WDNGW"/>
            <w:id w:val="1505545743"/>
            <w:placeholder>
              <w:docPart w:val="8E519C35365A4CF29F7EADB4AD84FACF"/>
            </w:placeholder>
            <w:showingPlcHdr/>
            <w:text/>
          </w:sdtPr>
          <w:sdtEndPr/>
          <w:sdtContent>
            <w:tc>
              <w:tcPr>
                <w:tcW w:w="2477" w:type="dxa"/>
              </w:tcPr>
              <w:p w14:paraId="5BAFB906" w14:textId="43D3A2EF"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4 WNTBI"/>
            <w:tag w:val="P4 WNTBI"/>
            <w:id w:val="-1016525750"/>
            <w:placeholder>
              <w:docPart w:val="21994881CE474A6C972086C406832962"/>
            </w:placeholder>
            <w:showingPlcHdr/>
            <w:text/>
          </w:sdtPr>
          <w:sdtEndPr/>
          <w:sdtContent>
            <w:tc>
              <w:tcPr>
                <w:tcW w:w="2336" w:type="dxa"/>
              </w:tcPr>
              <w:p w14:paraId="7F59EF3F" w14:textId="5A095C12"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131D11A6" w14:textId="77777777" w:rsidTr="00FA686B">
        <w:tc>
          <w:tcPr>
            <w:tcW w:w="2263" w:type="dxa"/>
          </w:tcPr>
          <w:p w14:paraId="375F177B" w14:textId="0131C664" w:rsidR="007B2E98" w:rsidRPr="00A02770" w:rsidRDefault="007B2E98" w:rsidP="007B2E98">
            <w:pPr>
              <w:spacing w:after="0"/>
              <w:jc w:val="left"/>
              <w:rPr>
                <w:b/>
                <w:bCs/>
              </w:rPr>
            </w:pPr>
            <w:r w:rsidRPr="00A02770">
              <w:t>Project 5: Reporting &amp; Monitoring</w:t>
            </w:r>
          </w:p>
        </w:tc>
        <w:sdt>
          <w:sdtPr>
            <w:rPr>
              <w:b/>
              <w:bCs/>
            </w:rPr>
            <w:alias w:val="P5 WWW"/>
            <w:tag w:val="P5 WWW"/>
            <w:id w:val="1184786921"/>
            <w:placeholder>
              <w:docPart w:val="8F32FF72D7764D07A29B59131B07E5DA"/>
            </w:placeholder>
            <w:showingPlcHdr/>
            <w:text/>
          </w:sdtPr>
          <w:sdtEndPr/>
          <w:sdtContent>
            <w:tc>
              <w:tcPr>
                <w:tcW w:w="2268" w:type="dxa"/>
              </w:tcPr>
              <w:p w14:paraId="4B88ACF4" w14:textId="38880421"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5 WDNGW"/>
            <w:tag w:val="P5 WDNGW"/>
            <w:id w:val="-176737326"/>
            <w:placeholder>
              <w:docPart w:val="EF8129EBD4B14767A173DDED8B36738B"/>
            </w:placeholder>
            <w:showingPlcHdr/>
            <w:text/>
          </w:sdtPr>
          <w:sdtEndPr/>
          <w:sdtContent>
            <w:tc>
              <w:tcPr>
                <w:tcW w:w="2477" w:type="dxa"/>
              </w:tcPr>
              <w:p w14:paraId="555FFD42" w14:textId="24CABDAD"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5 WNTBI"/>
            <w:tag w:val="P5 WNTBI"/>
            <w:id w:val="-1613050367"/>
            <w:placeholder>
              <w:docPart w:val="B5077E3EB09E4C0BB6A8222A6CBC2A0A"/>
            </w:placeholder>
            <w:showingPlcHdr/>
            <w:text/>
          </w:sdtPr>
          <w:sdtEndPr/>
          <w:sdtContent>
            <w:tc>
              <w:tcPr>
                <w:tcW w:w="2336" w:type="dxa"/>
              </w:tcPr>
              <w:p w14:paraId="5E83A70A" w14:textId="33C0319F" w:rsidR="007B2E98" w:rsidRPr="00A02770" w:rsidRDefault="007B2E98" w:rsidP="007B2E98">
                <w:pPr>
                  <w:keepNext/>
                  <w:spacing w:after="0" w:line="240" w:lineRule="auto"/>
                  <w:jc w:val="left"/>
                </w:pPr>
                <w:r w:rsidRPr="00A02770">
                  <w:rPr>
                    <w:rStyle w:val="PlaceholderText"/>
                    <w:color w:val="auto"/>
                  </w:rPr>
                  <w:t>Click or tap here to enter text.</w:t>
                </w:r>
              </w:p>
            </w:tc>
          </w:sdtContent>
        </w:sdt>
      </w:tr>
    </w:tbl>
    <w:p w14:paraId="1EDEC55A" w14:textId="292F618B" w:rsidR="00FA686B" w:rsidRPr="00A02770" w:rsidRDefault="00FA686B" w:rsidP="00FA686B">
      <w:pPr>
        <w:pStyle w:val="Caption"/>
        <w:jc w:val="center"/>
        <w:rPr>
          <w:color w:val="auto"/>
        </w:rPr>
      </w:pPr>
      <w:r w:rsidRPr="00A02770">
        <w:rPr>
          <w:color w:val="auto"/>
        </w:rPr>
        <w:t xml:space="preserve">Table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4</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Table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Project Retrospectives</w:t>
      </w:r>
    </w:p>
    <w:p w14:paraId="37C2CB5E" w14:textId="4700A34C" w:rsidR="00652103" w:rsidRPr="00A02770" w:rsidRDefault="00652103">
      <w:pPr>
        <w:spacing w:after="0" w:line="240" w:lineRule="auto"/>
        <w:jc w:val="left"/>
      </w:pPr>
      <w:r w:rsidRPr="00A02770">
        <w:br w:type="page"/>
      </w:r>
    </w:p>
    <w:p w14:paraId="63693393" w14:textId="23E732BE" w:rsidR="00652103" w:rsidRPr="00A02770" w:rsidRDefault="00652103" w:rsidP="00652103">
      <w:pPr>
        <w:pStyle w:val="Heading1"/>
      </w:pPr>
      <w:bookmarkStart w:id="20" w:name="_Toc141861554"/>
      <w:r w:rsidRPr="00A02770">
        <w:lastRenderedPageBreak/>
        <w:t>Community Engagement</w:t>
      </w:r>
      <w:bookmarkEnd w:id="20"/>
    </w:p>
    <w:p w14:paraId="64043814" w14:textId="75AF5506" w:rsidR="00EE2405" w:rsidRPr="00A02770" w:rsidRDefault="00EE2405" w:rsidP="00EE2405">
      <w:r w:rsidRPr="00A02770">
        <w:t xml:space="preserve">Students are encouraged to use the development communities around them to </w:t>
      </w:r>
      <w:r w:rsidR="003E205D" w:rsidRPr="00A02770">
        <w:t>extract value from as well as produce value back into. Student contribution and engagement can be measured through multiple forms which require evidence of participation and engagement.</w:t>
      </w:r>
    </w:p>
    <w:p w14:paraId="44F8F391" w14:textId="5FE3716B" w:rsidR="00652103" w:rsidRPr="00A02770" w:rsidRDefault="00F24344" w:rsidP="00F24344">
      <w:pPr>
        <w:pStyle w:val="Heading2"/>
      </w:pPr>
      <w:bookmarkStart w:id="21" w:name="_Toc141861555"/>
      <w:r w:rsidRPr="00A02770">
        <w:t>Contributing to a Com</w:t>
      </w:r>
      <w:r w:rsidR="000B7F81" w:rsidRPr="00A02770">
        <w:t>munity or Forum</w:t>
      </w:r>
      <w:bookmarkEnd w:id="21"/>
    </w:p>
    <w:p w14:paraId="5384BB51" w14:textId="56C0A101" w:rsidR="000B7F81" w:rsidRPr="00A02770" w:rsidRDefault="00D25889" w:rsidP="000B7F81">
      <w:r w:rsidRPr="00A02770">
        <w:t>The student has executed the following tasks as a contribution to a community or forum:</w:t>
      </w:r>
    </w:p>
    <w:tbl>
      <w:tblPr>
        <w:tblStyle w:val="TableGrid"/>
        <w:tblW w:w="5000" w:type="pct"/>
        <w:tblLook w:val="04A0" w:firstRow="1" w:lastRow="0" w:firstColumn="1" w:lastColumn="0" w:noHBand="0" w:noVBand="1"/>
      </w:tblPr>
      <w:tblGrid>
        <w:gridCol w:w="2121"/>
        <w:gridCol w:w="1559"/>
        <w:gridCol w:w="5665"/>
      </w:tblGrid>
      <w:tr w:rsidR="00C344A7" w:rsidRPr="00A02770" w14:paraId="7B51B8CE" w14:textId="77777777" w:rsidTr="00C344A7">
        <w:tc>
          <w:tcPr>
            <w:tcW w:w="1135" w:type="pct"/>
          </w:tcPr>
          <w:p w14:paraId="0E8AACAA" w14:textId="7A25D544" w:rsidR="00C344A7" w:rsidRPr="00A02770" w:rsidRDefault="00C344A7" w:rsidP="001A4FEF">
            <w:pPr>
              <w:rPr>
                <w:b/>
                <w:bCs/>
              </w:rPr>
            </w:pPr>
            <w:r>
              <w:rPr>
                <w:b/>
                <w:bCs/>
              </w:rPr>
              <w:t>Platform</w:t>
            </w:r>
          </w:p>
        </w:tc>
        <w:tc>
          <w:tcPr>
            <w:tcW w:w="834" w:type="pct"/>
          </w:tcPr>
          <w:p w14:paraId="790E9E84" w14:textId="2F03DC4D" w:rsidR="00C344A7" w:rsidRPr="00A02770" w:rsidRDefault="00C344A7" w:rsidP="001A4FEF">
            <w:pPr>
              <w:rPr>
                <w:b/>
                <w:bCs/>
              </w:rPr>
            </w:pPr>
            <w:r>
              <w:rPr>
                <w:b/>
                <w:bCs/>
              </w:rPr>
              <w:t>Date</w:t>
            </w:r>
          </w:p>
        </w:tc>
        <w:tc>
          <w:tcPr>
            <w:tcW w:w="3030" w:type="pct"/>
          </w:tcPr>
          <w:p w14:paraId="1C837CA6" w14:textId="77777777" w:rsidR="00C344A7" w:rsidRPr="00A02770" w:rsidRDefault="00C344A7" w:rsidP="001A4FEF">
            <w:pPr>
              <w:rPr>
                <w:b/>
                <w:bCs/>
              </w:rPr>
            </w:pPr>
            <w:r w:rsidRPr="00A02770">
              <w:rPr>
                <w:b/>
                <w:bCs/>
              </w:rPr>
              <w:t>Reflection</w:t>
            </w:r>
          </w:p>
        </w:tc>
      </w:tr>
      <w:sdt>
        <w:sdtPr>
          <w:rPr>
            <w:b/>
            <w:bCs/>
          </w:rPr>
          <w:alias w:val="Community Contribution"/>
          <w:tag w:val="Community Contribution"/>
          <w:id w:val="1719707570"/>
          <w15:repeatingSection/>
        </w:sdtPr>
        <w:sdtEndPr/>
        <w:sdtContent>
          <w:sdt>
            <w:sdtPr>
              <w:rPr>
                <w:b/>
                <w:bCs/>
              </w:rPr>
              <w:id w:val="583342837"/>
              <w:placeholder>
                <w:docPart w:val="DefaultPlaceholder_-1854013435"/>
              </w:placeholder>
              <w15:repeatingSectionItem/>
            </w:sdtPr>
            <w:sdtEndPr/>
            <w:sdtContent>
              <w:tr w:rsidR="00C344A7" w:rsidRPr="00A02770" w14:paraId="5AFEDA57" w14:textId="77777777" w:rsidTr="00C344A7">
                <w:sdt>
                  <w:sdtPr>
                    <w:rPr>
                      <w:b/>
                      <w:bCs/>
                    </w:rPr>
                    <w:alias w:val="Platform"/>
                    <w:tag w:val="Platform"/>
                    <w:id w:val="1491058738"/>
                    <w:placeholder>
                      <w:docPart w:val="E661E8D20CA64E6ABF1517B9059FEABC"/>
                    </w:placeholder>
                    <w:showingPlcHdr/>
                    <w:text/>
                  </w:sdtPr>
                  <w:sdtEndPr/>
                  <w:sdtContent>
                    <w:tc>
                      <w:tcPr>
                        <w:tcW w:w="1135" w:type="pct"/>
                      </w:tcPr>
                      <w:p w14:paraId="27861E45" w14:textId="5244C4DA" w:rsidR="00C344A7" w:rsidRPr="00503580" w:rsidRDefault="00503580" w:rsidP="001A4FEF">
                        <w:pPr>
                          <w:rPr>
                            <w:b/>
                            <w:bCs/>
                          </w:rPr>
                        </w:pPr>
                        <w:r w:rsidRPr="00503580">
                          <w:rPr>
                            <w:rStyle w:val="PlaceholderText"/>
                            <w:color w:val="auto"/>
                          </w:rPr>
                          <w:t>Click or tap here to enter text.</w:t>
                        </w:r>
                      </w:p>
                    </w:tc>
                  </w:sdtContent>
                </w:sdt>
                <w:sdt>
                  <w:sdtPr>
                    <w:rPr>
                      <w:b/>
                      <w:bCs/>
                    </w:rPr>
                    <w:alias w:val="Date"/>
                    <w:tag w:val="Date"/>
                    <w:id w:val="-1819493510"/>
                    <w:placeholder>
                      <w:docPart w:val="7EEC3A7138BE40DA9570C072E2228FD6"/>
                    </w:placeholder>
                    <w:showingPlcHdr/>
                    <w:text/>
                  </w:sdtPr>
                  <w:sdtEndPr/>
                  <w:sdtContent>
                    <w:tc>
                      <w:tcPr>
                        <w:tcW w:w="834" w:type="pct"/>
                      </w:tcPr>
                      <w:p w14:paraId="5F441601" w14:textId="4FCA1C22" w:rsidR="00C344A7" w:rsidRPr="00503580" w:rsidRDefault="00503580" w:rsidP="001A4FEF">
                        <w:pPr>
                          <w:rPr>
                            <w:b/>
                            <w:bCs/>
                          </w:rPr>
                        </w:pPr>
                        <w:r w:rsidRPr="00503580">
                          <w:rPr>
                            <w:rStyle w:val="PlaceholderText"/>
                            <w:color w:val="auto"/>
                          </w:rPr>
                          <w:t>Click or tap here to enter text.</w:t>
                        </w:r>
                      </w:p>
                    </w:tc>
                  </w:sdtContent>
                </w:sdt>
                <w:sdt>
                  <w:sdtPr>
                    <w:rPr>
                      <w:b/>
                      <w:bCs/>
                    </w:rPr>
                    <w:alias w:val="Reflection"/>
                    <w:tag w:val="Reflection"/>
                    <w:id w:val="-1207178551"/>
                    <w:placeholder>
                      <w:docPart w:val="887154606E7D4605B428EDBC884C7BC9"/>
                    </w:placeholder>
                    <w:showingPlcHdr/>
                    <w:text/>
                  </w:sdtPr>
                  <w:sdtEndPr/>
                  <w:sdtContent>
                    <w:tc>
                      <w:tcPr>
                        <w:tcW w:w="3030" w:type="pct"/>
                      </w:tcPr>
                      <w:p w14:paraId="520D1581" w14:textId="31B0449B" w:rsidR="00C344A7" w:rsidRPr="00503580" w:rsidRDefault="00503580" w:rsidP="001A4FEF">
                        <w:pPr>
                          <w:rPr>
                            <w:b/>
                            <w:bCs/>
                          </w:rPr>
                        </w:pPr>
                        <w:r w:rsidRPr="00503580">
                          <w:rPr>
                            <w:rStyle w:val="PlaceholderText"/>
                            <w:color w:val="auto"/>
                          </w:rPr>
                          <w:t>Click or tap here to enter text.</w:t>
                        </w:r>
                      </w:p>
                    </w:tc>
                  </w:sdtContent>
                </w:sdt>
              </w:tr>
            </w:sdtContent>
          </w:sdt>
        </w:sdtContent>
      </w:sdt>
    </w:tbl>
    <w:p w14:paraId="471E0F60" w14:textId="77777777" w:rsidR="00D25889" w:rsidRPr="00A02770" w:rsidRDefault="00D25889" w:rsidP="00D25889"/>
    <w:p w14:paraId="4482E4A3" w14:textId="72C7EC18" w:rsidR="000B7F81" w:rsidRPr="00A02770" w:rsidRDefault="000B7F81" w:rsidP="000B7F81">
      <w:pPr>
        <w:pStyle w:val="Heading2"/>
      </w:pPr>
      <w:bookmarkStart w:id="22" w:name="_Toc141861556"/>
      <w:r w:rsidRPr="00A02770">
        <w:t>Extracting Knowledge from a Community or Forum</w:t>
      </w:r>
      <w:bookmarkEnd w:id="22"/>
    </w:p>
    <w:p w14:paraId="0BA98799" w14:textId="448CC058" w:rsidR="00D25889" w:rsidRDefault="00D25889" w:rsidP="00D25889">
      <w:r w:rsidRPr="00A02770">
        <w:t>The student has executed the following tasks as an extraction of knowledge from a community or forum:</w:t>
      </w:r>
    </w:p>
    <w:tbl>
      <w:tblPr>
        <w:tblStyle w:val="TableGrid"/>
        <w:tblW w:w="5000" w:type="pct"/>
        <w:tblLook w:val="04A0" w:firstRow="1" w:lastRow="0" w:firstColumn="1" w:lastColumn="0" w:noHBand="0" w:noVBand="1"/>
      </w:tblPr>
      <w:tblGrid>
        <w:gridCol w:w="2121"/>
        <w:gridCol w:w="1559"/>
        <w:gridCol w:w="5665"/>
      </w:tblGrid>
      <w:tr w:rsidR="002C2C83" w:rsidRPr="00A02770" w14:paraId="618A1C68" w14:textId="77777777" w:rsidTr="001A4FEF">
        <w:tc>
          <w:tcPr>
            <w:tcW w:w="1135" w:type="pct"/>
          </w:tcPr>
          <w:p w14:paraId="69A616D7" w14:textId="77777777" w:rsidR="002C2C83" w:rsidRPr="00A02770" w:rsidRDefault="002C2C83" w:rsidP="001A4FEF">
            <w:pPr>
              <w:rPr>
                <w:b/>
                <w:bCs/>
              </w:rPr>
            </w:pPr>
            <w:r>
              <w:rPr>
                <w:b/>
                <w:bCs/>
              </w:rPr>
              <w:t>Platform</w:t>
            </w:r>
          </w:p>
        </w:tc>
        <w:tc>
          <w:tcPr>
            <w:tcW w:w="834" w:type="pct"/>
          </w:tcPr>
          <w:p w14:paraId="23C72168" w14:textId="77777777" w:rsidR="002C2C83" w:rsidRPr="00A02770" w:rsidRDefault="002C2C83" w:rsidP="001A4FEF">
            <w:pPr>
              <w:rPr>
                <w:b/>
                <w:bCs/>
              </w:rPr>
            </w:pPr>
            <w:r>
              <w:rPr>
                <w:b/>
                <w:bCs/>
              </w:rPr>
              <w:t>Date</w:t>
            </w:r>
          </w:p>
        </w:tc>
        <w:tc>
          <w:tcPr>
            <w:tcW w:w="3030" w:type="pct"/>
          </w:tcPr>
          <w:p w14:paraId="29594A74" w14:textId="77777777" w:rsidR="002C2C83" w:rsidRPr="00A02770" w:rsidRDefault="002C2C83" w:rsidP="001A4FEF">
            <w:pPr>
              <w:rPr>
                <w:b/>
                <w:bCs/>
              </w:rPr>
            </w:pPr>
            <w:r w:rsidRPr="00A02770">
              <w:rPr>
                <w:b/>
                <w:bCs/>
              </w:rPr>
              <w:t>Reflection</w:t>
            </w:r>
          </w:p>
        </w:tc>
      </w:tr>
      <w:sdt>
        <w:sdtPr>
          <w:rPr>
            <w:b/>
            <w:bCs/>
          </w:rPr>
          <w:alias w:val="Knowledge Extraction"/>
          <w:tag w:val="Knowledge Extraction"/>
          <w:id w:val="2081177470"/>
          <w15:repeatingSection/>
        </w:sdtPr>
        <w:sdtEndPr/>
        <w:sdtContent>
          <w:sdt>
            <w:sdtPr>
              <w:rPr>
                <w:b/>
                <w:bCs/>
              </w:rPr>
              <w:id w:val="484436488"/>
              <w:placeholder>
                <w:docPart w:val="DefaultPlaceholder_-1854013435"/>
              </w:placeholder>
              <w15:repeatingSectionItem/>
            </w:sdtPr>
            <w:sdtEndPr/>
            <w:sdtContent>
              <w:tr w:rsidR="002C2C83" w:rsidRPr="00A02770" w14:paraId="2E0DD40E" w14:textId="77777777" w:rsidTr="001A4FEF">
                <w:sdt>
                  <w:sdtPr>
                    <w:rPr>
                      <w:b/>
                      <w:bCs/>
                    </w:rPr>
                    <w:alias w:val="KE Platform"/>
                    <w:tag w:val="KE Platform"/>
                    <w:id w:val="-1544518847"/>
                    <w:placeholder>
                      <w:docPart w:val="62C49AB7888C492ABDB32B23B997671A"/>
                    </w:placeholder>
                    <w:showingPlcHdr/>
                    <w:text/>
                  </w:sdtPr>
                  <w:sdtEndPr/>
                  <w:sdtContent>
                    <w:tc>
                      <w:tcPr>
                        <w:tcW w:w="1135" w:type="pct"/>
                      </w:tcPr>
                      <w:p w14:paraId="57DDCD36" w14:textId="4C3C3D40" w:rsidR="002C2C83" w:rsidRDefault="002C2C83" w:rsidP="001A4FEF">
                        <w:pPr>
                          <w:rPr>
                            <w:b/>
                            <w:bCs/>
                          </w:rPr>
                        </w:pPr>
                        <w:r w:rsidRPr="00503580">
                          <w:rPr>
                            <w:rStyle w:val="PlaceholderText"/>
                            <w:color w:val="auto"/>
                          </w:rPr>
                          <w:t>Click or tap here to enter text.</w:t>
                        </w:r>
                      </w:p>
                    </w:tc>
                  </w:sdtContent>
                </w:sdt>
                <w:sdt>
                  <w:sdtPr>
                    <w:rPr>
                      <w:b/>
                      <w:bCs/>
                    </w:rPr>
                    <w:alias w:val="KE Date"/>
                    <w:tag w:val="KE Date"/>
                    <w:id w:val="2028132459"/>
                    <w:placeholder>
                      <w:docPart w:val="4B99E7ACE6F34C68A95F5BD37192C77C"/>
                    </w:placeholder>
                    <w:showingPlcHdr/>
                    <w:text/>
                  </w:sdtPr>
                  <w:sdtEndPr/>
                  <w:sdtContent>
                    <w:tc>
                      <w:tcPr>
                        <w:tcW w:w="834" w:type="pct"/>
                      </w:tcPr>
                      <w:p w14:paraId="7316795D" w14:textId="7CCA3814" w:rsidR="002C2C83" w:rsidRDefault="002C2C83" w:rsidP="001A4FEF">
                        <w:pPr>
                          <w:rPr>
                            <w:b/>
                            <w:bCs/>
                          </w:rPr>
                        </w:pPr>
                        <w:r w:rsidRPr="00503580">
                          <w:rPr>
                            <w:rStyle w:val="PlaceholderText"/>
                            <w:color w:val="auto"/>
                          </w:rPr>
                          <w:t>Click or tap here to enter text.</w:t>
                        </w:r>
                      </w:p>
                    </w:tc>
                  </w:sdtContent>
                </w:sdt>
                <w:sdt>
                  <w:sdtPr>
                    <w:rPr>
                      <w:b/>
                      <w:bCs/>
                    </w:rPr>
                    <w:alias w:val="KE Reflection"/>
                    <w:tag w:val="KE Reflection"/>
                    <w:id w:val="-1155294227"/>
                    <w:placeholder>
                      <w:docPart w:val="0B66538218F0473F8A3B5F059B15358F"/>
                    </w:placeholder>
                    <w:showingPlcHdr/>
                    <w:text/>
                  </w:sdtPr>
                  <w:sdtEndPr/>
                  <w:sdtContent>
                    <w:tc>
                      <w:tcPr>
                        <w:tcW w:w="3030" w:type="pct"/>
                      </w:tcPr>
                      <w:p w14:paraId="403AE271" w14:textId="501EE4CC" w:rsidR="002C2C83" w:rsidRPr="00A02770" w:rsidRDefault="002C2C83" w:rsidP="001A4FEF">
                        <w:pPr>
                          <w:rPr>
                            <w:b/>
                            <w:bCs/>
                          </w:rPr>
                        </w:pPr>
                        <w:r w:rsidRPr="00503580">
                          <w:rPr>
                            <w:rStyle w:val="PlaceholderText"/>
                            <w:color w:val="auto"/>
                          </w:rPr>
                          <w:t>Click or tap here to enter text.</w:t>
                        </w:r>
                      </w:p>
                    </w:tc>
                  </w:sdtContent>
                </w:sdt>
              </w:tr>
            </w:sdtContent>
          </w:sdt>
        </w:sdtContent>
      </w:sdt>
    </w:tbl>
    <w:p w14:paraId="03EBE47F" w14:textId="77777777" w:rsidR="00D25889" w:rsidRPr="00A02770" w:rsidRDefault="00D25889" w:rsidP="00D25889"/>
    <w:p w14:paraId="31F33F61" w14:textId="77777777" w:rsidR="000B7F81" w:rsidRPr="00A02770" w:rsidRDefault="000B7F81" w:rsidP="000B7F81"/>
    <w:p w14:paraId="11A3031D" w14:textId="77777777" w:rsidR="00652103" w:rsidRPr="00A02770" w:rsidRDefault="00652103">
      <w:pPr>
        <w:spacing w:after="0" w:line="240" w:lineRule="auto"/>
        <w:jc w:val="left"/>
        <w:rPr>
          <w:rFonts w:ascii="Arial Bold" w:hAnsi="Arial Bold" w:cs="Arial"/>
          <w:b/>
          <w:bCs/>
          <w:kern w:val="32"/>
          <w:sz w:val="24"/>
          <w:szCs w:val="24"/>
        </w:rPr>
      </w:pPr>
      <w:r w:rsidRPr="00A02770">
        <w:br w:type="page"/>
      </w:r>
    </w:p>
    <w:p w14:paraId="4F1F6974" w14:textId="1F5EC472" w:rsidR="00652103" w:rsidRPr="00A02770" w:rsidRDefault="00652103" w:rsidP="00652103">
      <w:pPr>
        <w:pStyle w:val="Heading1"/>
      </w:pPr>
      <w:bookmarkStart w:id="23" w:name="_Toc141861557"/>
      <w:r w:rsidRPr="00A02770">
        <w:lastRenderedPageBreak/>
        <w:t>Class Attendance</w:t>
      </w:r>
      <w:bookmarkEnd w:id="23"/>
    </w:p>
    <w:p w14:paraId="1258429A" w14:textId="51AB29BF" w:rsidR="008D5C74" w:rsidRPr="00A02770" w:rsidRDefault="008D5C74" w:rsidP="008D5C74">
      <w:r w:rsidRPr="00A02770">
        <w:t xml:space="preserve">Students are urged to make every effort to attend the virtual classes held every Thursday morning to ensure that they get the value and </w:t>
      </w:r>
      <w:proofErr w:type="gramStart"/>
      <w:r w:rsidRPr="00A02770">
        <w:t>are able to</w:t>
      </w:r>
      <w:proofErr w:type="gramEnd"/>
      <w:r w:rsidRPr="00A02770">
        <w:t xml:space="preserve"> utilise the opportunity to ask questions when they do not understand the work. The following attendance has been captured:</w:t>
      </w:r>
    </w:p>
    <w:tbl>
      <w:tblPr>
        <w:tblStyle w:val="TableGrid"/>
        <w:tblW w:w="0" w:type="auto"/>
        <w:tblLook w:val="04A0" w:firstRow="1" w:lastRow="0" w:firstColumn="1" w:lastColumn="0" w:noHBand="0" w:noVBand="1"/>
      </w:tblPr>
      <w:tblGrid>
        <w:gridCol w:w="4672"/>
        <w:gridCol w:w="4673"/>
      </w:tblGrid>
      <w:tr w:rsidR="00A02770" w:rsidRPr="00A02770" w14:paraId="25D29919" w14:textId="77777777" w:rsidTr="00F24344">
        <w:tc>
          <w:tcPr>
            <w:tcW w:w="4672" w:type="dxa"/>
          </w:tcPr>
          <w:p w14:paraId="3DBF92C7" w14:textId="4C301658" w:rsidR="00F24344" w:rsidRPr="00A02770" w:rsidRDefault="00F24344" w:rsidP="00652103">
            <w:pPr>
              <w:rPr>
                <w:b/>
                <w:bCs/>
              </w:rPr>
            </w:pPr>
            <w:bookmarkStart w:id="24" w:name="_Hlk141860212"/>
            <w:r w:rsidRPr="00A02770">
              <w:rPr>
                <w:b/>
                <w:bCs/>
              </w:rPr>
              <w:t>Class</w:t>
            </w:r>
          </w:p>
        </w:tc>
        <w:tc>
          <w:tcPr>
            <w:tcW w:w="4673" w:type="dxa"/>
          </w:tcPr>
          <w:p w14:paraId="796EAC3D" w14:textId="45C1CCA3" w:rsidR="00F24344" w:rsidRPr="00A02770" w:rsidRDefault="00F24344" w:rsidP="00652103">
            <w:pPr>
              <w:rPr>
                <w:b/>
                <w:bCs/>
              </w:rPr>
            </w:pPr>
            <w:r w:rsidRPr="00A02770">
              <w:rPr>
                <w:b/>
                <w:bCs/>
              </w:rPr>
              <w:t>Attendance</w:t>
            </w:r>
          </w:p>
        </w:tc>
      </w:tr>
      <w:sdt>
        <w:sdtPr>
          <w:rPr>
            <w:rFonts w:cs="Arial"/>
          </w:rPr>
          <w:alias w:val="Class Attendance"/>
          <w:tag w:val="Class Attendance"/>
          <w:id w:val="1522897212"/>
          <w15:repeatingSection/>
        </w:sdtPr>
        <w:sdtEndPr/>
        <w:sdtContent>
          <w:sdt>
            <w:sdtPr>
              <w:rPr>
                <w:rFonts w:cs="Arial"/>
              </w:rPr>
              <w:id w:val="1660192052"/>
              <w:placeholder>
                <w:docPart w:val="DefaultPlaceholder_-1854013435"/>
              </w:placeholder>
              <w15:repeatingSectionItem/>
            </w:sdtPr>
            <w:sdtEndPr/>
            <w:sdtContent>
              <w:tr w:rsidR="00A02770" w:rsidRP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14:paraId="1B480E27" w14:textId="62FD6044" w:rsidR="00BE4869" w:rsidRPr="00A02770" w:rsidRDefault="00400B87" w:rsidP="00816D0B">
                        <w:pPr>
                          <w:spacing w:after="0"/>
                          <w:rPr>
                            <w:rFonts w:cs="Arial"/>
                          </w:rPr>
                        </w:pPr>
                        <w:r w:rsidRPr="00A02770">
                          <w:rPr>
                            <w:rStyle w:val="PlaceholderText"/>
                            <w:color w:val="auto"/>
                          </w:rPr>
                          <w:t>Click or tap here to enter text.</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14:paraId="3653BF3E" w14:textId="336FCC4C" w:rsidR="00BE4869" w:rsidRPr="00A02770" w:rsidRDefault="00400B87" w:rsidP="00816D0B">
                        <w:pPr>
                          <w:spacing w:after="0"/>
                          <w:rPr>
                            <w:rFonts w:cs="Arial"/>
                          </w:rPr>
                        </w:pPr>
                        <w:r w:rsidRPr="00A02770">
                          <w:rPr>
                            <w:rStyle w:val="PlaceholderText"/>
                            <w:color w:val="auto"/>
                          </w:rPr>
                          <w:t>Click or tap here to enter text.</w:t>
                        </w:r>
                      </w:p>
                    </w:tc>
                  </w:sdtContent>
                </w:sdt>
              </w:tr>
            </w:sdtContent>
          </w:sdt>
        </w:sdtContent>
      </w:sdt>
    </w:tbl>
    <w:bookmarkEnd w:id="24"/>
    <w:p w14:paraId="598E9CBA" w14:textId="4C751C95" w:rsidR="00652103" w:rsidRPr="00A02770" w:rsidRDefault="008D5C74" w:rsidP="008D5C74">
      <w:pPr>
        <w:pStyle w:val="Caption"/>
        <w:jc w:val="center"/>
        <w:rPr>
          <w:noProof/>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6</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xml:space="preserve">: </w:t>
      </w:r>
      <w:r w:rsidRPr="00A02770">
        <w:rPr>
          <w:noProof/>
          <w:color w:val="auto"/>
        </w:rPr>
        <w:t>Class Attendance</w:t>
      </w:r>
    </w:p>
    <w:p w14:paraId="273E1AF4" w14:textId="77777777" w:rsidR="00400B87" w:rsidRPr="00A02770" w:rsidRDefault="00400B87" w:rsidP="00400B87"/>
    <w:p w14:paraId="1C895F20" w14:textId="4D1FDC8C" w:rsidR="00400B87" w:rsidRPr="00A02770" w:rsidRDefault="00400B87" w:rsidP="00400B87">
      <w:pPr>
        <w:pStyle w:val="Heading1"/>
      </w:pPr>
      <w:bookmarkStart w:id="25" w:name="_Toc141861558"/>
      <w:r w:rsidRPr="00A02770">
        <w:t>Class Participation</w:t>
      </w:r>
      <w:bookmarkEnd w:id="25"/>
    </w:p>
    <w:p w14:paraId="5D130805" w14:textId="64E336C6" w:rsidR="00400B87" w:rsidRPr="00A02770" w:rsidRDefault="00400B87" w:rsidP="00400B87">
      <w:r w:rsidRPr="00A02770">
        <w:t xml:space="preserve">Students are urged to make every effort to attend and engage in the virtual classes held every Thursday morning to ensure that they get the value from the class and </w:t>
      </w:r>
      <w:proofErr w:type="gramStart"/>
      <w:r w:rsidRPr="00A02770">
        <w:t>are able to</w:t>
      </w:r>
      <w:proofErr w:type="gramEnd"/>
      <w:r w:rsidRPr="00A02770">
        <w:t xml:space="preserve"> utilise the opportunity to ask questions when they do not understand the work. The following engagement has been captured as per the completion of class quizzes:</w:t>
      </w:r>
    </w:p>
    <w:tbl>
      <w:tblPr>
        <w:tblStyle w:val="TableGrid"/>
        <w:tblW w:w="0" w:type="auto"/>
        <w:tblLook w:val="04A0" w:firstRow="1" w:lastRow="0" w:firstColumn="1" w:lastColumn="0" w:noHBand="0" w:noVBand="1"/>
      </w:tblPr>
      <w:tblGrid>
        <w:gridCol w:w="4672"/>
        <w:gridCol w:w="4673"/>
      </w:tblGrid>
      <w:tr w:rsidR="00A02770" w:rsidRPr="00A02770" w14:paraId="227BFB0D" w14:textId="77777777" w:rsidTr="000543C9">
        <w:tc>
          <w:tcPr>
            <w:tcW w:w="4672" w:type="dxa"/>
          </w:tcPr>
          <w:p w14:paraId="72392566" w14:textId="495FCEE6" w:rsidR="00400B87" w:rsidRPr="00A02770" w:rsidRDefault="00400B87" w:rsidP="000543C9">
            <w:pPr>
              <w:rPr>
                <w:b/>
                <w:bCs/>
              </w:rPr>
            </w:pPr>
            <w:bookmarkStart w:id="26" w:name="_Hlk141860302"/>
            <w:r w:rsidRPr="00A02770">
              <w:rPr>
                <w:b/>
                <w:bCs/>
              </w:rPr>
              <w:t>Activity</w:t>
            </w:r>
          </w:p>
        </w:tc>
        <w:tc>
          <w:tcPr>
            <w:tcW w:w="4673" w:type="dxa"/>
          </w:tcPr>
          <w:p w14:paraId="155CC19A" w14:textId="498243F8" w:rsidR="00400B87" w:rsidRPr="00A02770" w:rsidRDefault="00400B87" w:rsidP="000543C9">
            <w:pPr>
              <w:rPr>
                <w:b/>
                <w:bCs/>
              </w:rPr>
            </w:pPr>
            <w:r w:rsidRPr="00A02770">
              <w:rPr>
                <w:b/>
                <w:bCs/>
              </w:rPr>
              <w:t>Completion</w:t>
            </w:r>
          </w:p>
        </w:tc>
      </w:tr>
      <w:sdt>
        <w:sdtPr>
          <w:rPr>
            <w:rFonts w:cs="Arial"/>
          </w:rPr>
          <w:alias w:val="Class Participation"/>
          <w:tag w:val="Class Participation"/>
          <w:id w:val="1755553101"/>
          <w15:repeatingSection/>
        </w:sdtPr>
        <w:sdtEndPr/>
        <w:sdtContent>
          <w:sdt>
            <w:sdtPr>
              <w:rPr>
                <w:rFonts w:cs="Arial"/>
              </w:rPr>
              <w:id w:val="218107205"/>
              <w:placeholder>
                <w:docPart w:val="DefaultPlaceholder_-1854013435"/>
              </w:placeholder>
              <w15:repeatingSectionItem/>
            </w:sdtPr>
            <w:sdtEndPr/>
            <w:sdtContent>
              <w:tr w:rsidR="00A02770" w:rsidRPr="00A02770" w14:paraId="0617AEF3" w14:textId="77777777" w:rsidTr="000543C9">
                <w:sdt>
                  <w:sdtPr>
                    <w:rPr>
                      <w:rFonts w:cs="Arial"/>
                    </w:rPr>
                    <w:alias w:val="Activity"/>
                    <w:tag w:val="Activity"/>
                    <w:id w:val="-153690736"/>
                    <w:placeholder>
                      <w:docPart w:val="7E23C317308E4172B516245129B63EF9"/>
                    </w:placeholder>
                    <w:showingPlcHdr/>
                    <w:text/>
                  </w:sdtPr>
                  <w:sdtEndPr/>
                  <w:sdtContent>
                    <w:tc>
                      <w:tcPr>
                        <w:tcW w:w="4672" w:type="dxa"/>
                        <w:vAlign w:val="bottom"/>
                      </w:tcPr>
                      <w:p w14:paraId="095AEDDA" w14:textId="3108A942" w:rsidR="00400B87" w:rsidRPr="00A02770" w:rsidRDefault="00400B87" w:rsidP="000543C9">
                        <w:pPr>
                          <w:spacing w:after="0"/>
                          <w:rPr>
                            <w:rFonts w:cs="Arial"/>
                          </w:rPr>
                        </w:pPr>
                        <w:r w:rsidRPr="00A02770">
                          <w:rPr>
                            <w:rStyle w:val="PlaceholderText"/>
                            <w:color w:val="auto"/>
                          </w:rPr>
                          <w:t>Click or tap here to enter text.</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14:paraId="00638CA8" w14:textId="2AA257A2" w:rsidR="00400B87" w:rsidRPr="00A02770" w:rsidRDefault="00400B87" w:rsidP="000543C9">
                        <w:pPr>
                          <w:spacing w:after="0"/>
                          <w:rPr>
                            <w:rFonts w:cs="Arial"/>
                          </w:rPr>
                        </w:pPr>
                        <w:r w:rsidRPr="00A02770">
                          <w:rPr>
                            <w:rStyle w:val="PlaceholderText"/>
                            <w:color w:val="auto"/>
                          </w:rPr>
                          <w:t>Click or tap here to enter text.</w:t>
                        </w:r>
                      </w:p>
                    </w:tc>
                  </w:sdtContent>
                </w:sdt>
              </w:tr>
            </w:sdtContent>
          </w:sdt>
        </w:sdtContent>
      </w:sdt>
    </w:tbl>
    <w:bookmarkEnd w:id="26"/>
    <w:p w14:paraId="6C76A4AD" w14:textId="034FE573" w:rsidR="00400B87" w:rsidRPr="00A02770" w:rsidRDefault="00400B87" w:rsidP="00400B87">
      <w:pPr>
        <w:pStyle w:val="Caption"/>
        <w:jc w:val="center"/>
        <w:rPr>
          <w:noProof/>
          <w:color w:val="auto"/>
        </w:rPr>
      </w:pPr>
      <w:r w:rsidRPr="00A02770">
        <w:rPr>
          <w:color w:val="auto"/>
        </w:rPr>
        <w:t xml:space="preserve">Table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7</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Table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xml:space="preserve">: </w:t>
      </w:r>
      <w:r w:rsidRPr="00A02770">
        <w:rPr>
          <w:noProof/>
          <w:color w:val="auto"/>
        </w:rPr>
        <w:t>Class Participation</w:t>
      </w:r>
    </w:p>
    <w:p w14:paraId="0DF9308E" w14:textId="77777777" w:rsidR="00400B87" w:rsidRPr="00A02770" w:rsidRDefault="00400B87" w:rsidP="00400B87"/>
    <w:p w14:paraId="5FCD653E" w14:textId="77777777" w:rsidR="00166063" w:rsidRPr="00A02770" w:rsidRDefault="00166063" w:rsidP="00007B34"/>
    <w:sectPr w:rsidR="00166063" w:rsidRPr="00A02770">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72F5B" w14:textId="77777777" w:rsidR="0057178E" w:rsidRDefault="0057178E">
      <w:pPr>
        <w:spacing w:after="0"/>
      </w:pPr>
      <w:r>
        <w:separator/>
      </w:r>
    </w:p>
  </w:endnote>
  <w:endnote w:type="continuationSeparator" w:id="0">
    <w:p w14:paraId="48336DF2" w14:textId="77777777" w:rsidR="0057178E" w:rsidRDefault="0057178E">
      <w:pPr>
        <w:spacing w:after="0"/>
      </w:pPr>
      <w:r>
        <w:continuationSeparator/>
      </w:r>
    </w:p>
  </w:endnote>
  <w:endnote w:type="continuationNotice" w:id="1">
    <w:p w14:paraId="3F76CF50" w14:textId="77777777" w:rsidR="0057178E" w:rsidRDefault="00571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3C84" w14:textId="6AB3FB01"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19D6A" w14:textId="77777777" w:rsidR="0057178E" w:rsidRDefault="0057178E">
      <w:pPr>
        <w:spacing w:after="0"/>
      </w:pPr>
      <w:r>
        <w:separator/>
      </w:r>
    </w:p>
  </w:footnote>
  <w:footnote w:type="continuationSeparator" w:id="0">
    <w:p w14:paraId="4F1277C4" w14:textId="77777777" w:rsidR="0057178E" w:rsidRDefault="0057178E">
      <w:pPr>
        <w:spacing w:after="0"/>
      </w:pPr>
      <w:r>
        <w:continuationSeparator/>
      </w:r>
    </w:p>
  </w:footnote>
  <w:footnote w:type="continuationNotice" w:id="1">
    <w:p w14:paraId="40662273" w14:textId="77777777" w:rsidR="0057178E" w:rsidRDefault="00571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6"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4"/>
  </w:num>
  <w:num w:numId="9" w16cid:durableId="988437320">
    <w:abstractNumId w:val="15"/>
  </w:num>
  <w:num w:numId="10" w16cid:durableId="692535785">
    <w:abstractNumId w:val="27"/>
  </w:num>
  <w:num w:numId="11" w16cid:durableId="25913451">
    <w:abstractNumId w:val="14"/>
  </w:num>
  <w:num w:numId="12" w16cid:durableId="1362702730">
    <w:abstractNumId w:val="9"/>
  </w:num>
  <w:num w:numId="13" w16cid:durableId="400754326">
    <w:abstractNumId w:val="19"/>
  </w:num>
  <w:num w:numId="14" w16cid:durableId="293953070">
    <w:abstractNumId w:val="18"/>
  </w:num>
  <w:num w:numId="15" w16cid:durableId="1205677981">
    <w:abstractNumId w:val="28"/>
  </w:num>
  <w:num w:numId="16" w16cid:durableId="148521956">
    <w:abstractNumId w:val="10"/>
  </w:num>
  <w:num w:numId="17" w16cid:durableId="1722098305">
    <w:abstractNumId w:val="6"/>
  </w:num>
  <w:num w:numId="18" w16cid:durableId="1387950512">
    <w:abstractNumId w:val="25"/>
  </w:num>
  <w:num w:numId="19" w16cid:durableId="1536037585">
    <w:abstractNumId w:val="26"/>
  </w:num>
  <w:num w:numId="20" w16cid:durableId="163324761">
    <w:abstractNumId w:val="16"/>
  </w:num>
  <w:num w:numId="21" w16cid:durableId="681737408">
    <w:abstractNumId w:val="26"/>
    <w:lvlOverride w:ilvl="0">
      <w:startOverride w:val="1"/>
    </w:lvlOverride>
    <w:lvlOverride w:ilvl="1">
      <w:startOverride w:val="5"/>
    </w:lvlOverride>
  </w:num>
  <w:num w:numId="22" w16cid:durableId="130293506">
    <w:abstractNumId w:val="23"/>
  </w:num>
  <w:num w:numId="23" w16cid:durableId="588275399">
    <w:abstractNumId w:val="17"/>
  </w:num>
  <w:num w:numId="24" w16cid:durableId="40523850">
    <w:abstractNumId w:val="20"/>
  </w:num>
  <w:num w:numId="25" w16cid:durableId="63576618">
    <w:abstractNumId w:val="21"/>
  </w:num>
  <w:num w:numId="26" w16cid:durableId="836532561">
    <w:abstractNumId w:val="29"/>
  </w:num>
  <w:num w:numId="27" w16cid:durableId="809594599">
    <w:abstractNumId w:val="12"/>
  </w:num>
  <w:num w:numId="28" w16cid:durableId="1205799461">
    <w:abstractNumId w:val="7"/>
  </w:num>
  <w:num w:numId="29" w16cid:durableId="479886901">
    <w:abstractNumId w:val="11"/>
  </w:num>
  <w:num w:numId="30" w16cid:durableId="1727873009">
    <w:abstractNumId w:val="22"/>
  </w:num>
  <w:num w:numId="31" w16cid:durableId="8211699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41DC5"/>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328F7"/>
    <w:rsid w:val="00364FD3"/>
    <w:rsid w:val="00396116"/>
    <w:rsid w:val="003D67D6"/>
    <w:rsid w:val="003E205D"/>
    <w:rsid w:val="003E6AC5"/>
    <w:rsid w:val="003F62B4"/>
    <w:rsid w:val="00400B87"/>
    <w:rsid w:val="00405514"/>
    <w:rsid w:val="004356E8"/>
    <w:rsid w:val="00467C89"/>
    <w:rsid w:val="00483D50"/>
    <w:rsid w:val="00492C8E"/>
    <w:rsid w:val="004A4F0C"/>
    <w:rsid w:val="004B6C37"/>
    <w:rsid w:val="004B7773"/>
    <w:rsid w:val="004C1A47"/>
    <w:rsid w:val="004C1FE6"/>
    <w:rsid w:val="004C7B7A"/>
    <w:rsid w:val="00503580"/>
    <w:rsid w:val="0051073C"/>
    <w:rsid w:val="0051443D"/>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63865"/>
    <w:rsid w:val="008A6681"/>
    <w:rsid w:val="008B35A2"/>
    <w:rsid w:val="008D5C74"/>
    <w:rsid w:val="008D7833"/>
    <w:rsid w:val="008E3FF4"/>
    <w:rsid w:val="009052BC"/>
    <w:rsid w:val="00943BA5"/>
    <w:rsid w:val="00957A0C"/>
    <w:rsid w:val="00961F76"/>
    <w:rsid w:val="00981587"/>
    <w:rsid w:val="009A05CF"/>
    <w:rsid w:val="009A6FF2"/>
    <w:rsid w:val="009C2BFB"/>
    <w:rsid w:val="009D16CC"/>
    <w:rsid w:val="009D2929"/>
    <w:rsid w:val="00A02770"/>
    <w:rsid w:val="00A07D39"/>
    <w:rsid w:val="00A1605C"/>
    <w:rsid w:val="00A41B72"/>
    <w:rsid w:val="00A5363E"/>
    <w:rsid w:val="00A81F41"/>
    <w:rsid w:val="00A9388C"/>
    <w:rsid w:val="00AA3F78"/>
    <w:rsid w:val="00AB1E9D"/>
    <w:rsid w:val="00AB2786"/>
    <w:rsid w:val="00AC2996"/>
    <w:rsid w:val="00AD29CF"/>
    <w:rsid w:val="00B021D1"/>
    <w:rsid w:val="00B02446"/>
    <w:rsid w:val="00B0399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7D4E"/>
    <w:rsid w:val="00E00296"/>
    <w:rsid w:val="00E1087C"/>
    <w:rsid w:val="00E655B9"/>
    <w:rsid w:val="00E675F2"/>
    <w:rsid w:val="00E74FE5"/>
    <w:rsid w:val="00E776EC"/>
    <w:rsid w:val="00E7782B"/>
    <w:rsid w:val="00E90EB4"/>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C83"/>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E4D6A5B1874C6CA35A6EA1A5C8229C"/>
        <w:category>
          <w:name w:val="General"/>
          <w:gallery w:val="placeholder"/>
        </w:category>
        <w:types>
          <w:type w:val="bbPlcHdr"/>
        </w:types>
        <w:behaviors>
          <w:behavior w:val="content"/>
        </w:behaviors>
        <w:guid w:val="{95E5C7FA-6B89-44E5-89F1-BF7273623B6F}"/>
      </w:docPartPr>
      <w:docPartBody>
        <w:p w:rsidR="00DD4031" w:rsidRDefault="00D75611" w:rsidP="00D75611">
          <w:pPr>
            <w:pStyle w:val="14E4D6A5B1874C6CA35A6EA1A5C8229C2"/>
          </w:pPr>
          <w:r w:rsidRPr="00A02770">
            <w:rPr>
              <w:rStyle w:val="PlaceholderText"/>
              <w:b/>
              <w:bCs/>
              <w:sz w:val="36"/>
              <w:szCs w:val="36"/>
            </w:rPr>
            <w:t>[Initial and Surname]</w:t>
          </w:r>
        </w:p>
      </w:docPartBody>
    </w:docPart>
    <w:docPart>
      <w:docPartPr>
        <w:name w:val="DF5D5FB5C8C44BEABDC7FB5A1AA0C9E6"/>
        <w:category>
          <w:name w:val="General"/>
          <w:gallery w:val="placeholder"/>
        </w:category>
        <w:types>
          <w:type w:val="bbPlcHdr"/>
        </w:types>
        <w:behaviors>
          <w:behavior w:val="content"/>
        </w:behaviors>
        <w:guid w:val="{7928E61E-1E8D-41A1-B2D5-A1040763A1DF}"/>
      </w:docPartPr>
      <w:docPartBody>
        <w:p w:rsidR="00DD4031" w:rsidRDefault="00D75611" w:rsidP="00D75611">
          <w:pPr>
            <w:pStyle w:val="DF5D5FB5C8C44BEABDC7FB5A1AA0C9E62"/>
          </w:pPr>
          <w:r w:rsidRPr="00A02770">
            <w:rPr>
              <w:rStyle w:val="PlaceholderText"/>
              <w:sz w:val="36"/>
              <w:szCs w:val="36"/>
            </w:rPr>
            <w:t>[Student Number]</w:t>
          </w:r>
        </w:p>
      </w:docPartBody>
    </w:docPart>
    <w:docPart>
      <w:docPartPr>
        <w:name w:val="F756BCCE9A4243E0A48235FD5D358C03"/>
        <w:category>
          <w:name w:val="General"/>
          <w:gallery w:val="placeholder"/>
        </w:category>
        <w:types>
          <w:type w:val="bbPlcHdr"/>
        </w:types>
        <w:behaviors>
          <w:behavior w:val="content"/>
        </w:behaviors>
        <w:guid w:val="{19CE7048-E45E-4F89-9AA3-B153A94CE24B}"/>
      </w:docPartPr>
      <w:docPartBody>
        <w:p w:rsidR="00DD4031" w:rsidRDefault="00D75611" w:rsidP="00D75611">
          <w:pPr>
            <w:pStyle w:val="F756BCCE9A4243E0A48235FD5D358C032"/>
          </w:pPr>
          <w:r w:rsidRPr="00A02770">
            <w:rPr>
              <w:rStyle w:val="PlaceholderText"/>
              <w:i/>
              <w:iCs/>
              <w:szCs w:val="22"/>
            </w:rPr>
            <w:t>[Personality Type]</w:t>
          </w:r>
        </w:p>
      </w:docPartBody>
    </w:docPart>
    <w:docPart>
      <w:docPartPr>
        <w:name w:val="CFC5B2D66B0B432DAD441DBE83A97FE1"/>
        <w:category>
          <w:name w:val="General"/>
          <w:gallery w:val="placeholder"/>
        </w:category>
        <w:types>
          <w:type w:val="bbPlcHdr"/>
        </w:types>
        <w:behaviors>
          <w:behavior w:val="content"/>
        </w:behaviors>
        <w:guid w:val="{8026B7C3-1764-45CC-BF1C-8502FA437A0A}"/>
      </w:docPartPr>
      <w:docPartBody>
        <w:p w:rsidR="00DD4031" w:rsidRDefault="00D75611" w:rsidP="00D75611">
          <w:pPr>
            <w:pStyle w:val="CFC5B2D66B0B432DAD441DBE83A97FE12"/>
          </w:pPr>
          <w:r w:rsidRPr="00A02770">
            <w:rPr>
              <w:rStyle w:val="PlaceholderText"/>
              <w:sz w:val="32"/>
              <w:u w:val="single"/>
            </w:rPr>
            <w:t>[Current Field of Interest]</w:t>
          </w:r>
        </w:p>
      </w:docPartBody>
    </w:docPart>
    <w:docPart>
      <w:docPartPr>
        <w:name w:val="ED0EAA739D134B65B5F09F51B08BB1FE"/>
        <w:category>
          <w:name w:val="General"/>
          <w:gallery w:val="placeholder"/>
        </w:category>
        <w:types>
          <w:type w:val="bbPlcHdr"/>
        </w:types>
        <w:behaviors>
          <w:behavior w:val="content"/>
        </w:behaviors>
        <w:guid w:val="{856E8EA7-E521-4EAF-9926-26A9E349D1C5}"/>
      </w:docPartPr>
      <w:docPartBody>
        <w:p w:rsidR="00DD4031" w:rsidRDefault="00D75611" w:rsidP="00D75611">
          <w:pPr>
            <w:pStyle w:val="ED0EAA739D134B65B5F09F51B08BB1FE2"/>
          </w:pPr>
          <w:r w:rsidRPr="00A02770">
            <w:rPr>
              <w:rStyle w:val="PlaceholderText"/>
              <w:sz w:val="24"/>
              <w:szCs w:val="24"/>
            </w:rPr>
            <w:t>[Field of Interest Description]</w:t>
          </w:r>
        </w:p>
      </w:docPartBody>
    </w:docPart>
    <w:docPart>
      <w:docPartPr>
        <w:name w:val="E7B8F789B0174D828497974B5B129D4D"/>
        <w:category>
          <w:name w:val="General"/>
          <w:gallery w:val="placeholder"/>
        </w:category>
        <w:types>
          <w:type w:val="bbPlcHdr"/>
        </w:types>
        <w:behaviors>
          <w:behavior w:val="content"/>
        </w:behaviors>
        <w:guid w:val="{D05F9BF4-36A0-490A-AB44-161EC036205B}"/>
      </w:docPartPr>
      <w:docPartBody>
        <w:p w:rsidR="00DD4031" w:rsidRDefault="00D75611" w:rsidP="00D75611">
          <w:pPr>
            <w:pStyle w:val="E7B8F789B0174D828497974B5B129D4D2"/>
          </w:pPr>
          <w:r w:rsidRPr="00A02770">
            <w:rPr>
              <w:rStyle w:val="PlaceholderText"/>
              <w:i/>
              <w:iCs/>
              <w:sz w:val="24"/>
              <w:szCs w:val="24"/>
            </w:rPr>
            <w:t>[Favourite Programming Language]</w:t>
          </w:r>
        </w:p>
      </w:docPartBody>
    </w:docPart>
    <w:docPart>
      <w:docPartPr>
        <w:name w:val="04F1D06B49E5485DBB6714A04D0CCEE2"/>
        <w:category>
          <w:name w:val="General"/>
          <w:gallery w:val="placeholder"/>
        </w:category>
        <w:types>
          <w:type w:val="bbPlcHdr"/>
        </w:types>
        <w:behaviors>
          <w:behavior w:val="content"/>
        </w:behaviors>
        <w:guid w:val="{4A008407-5353-4CF2-9786-E2F896B5F09D}"/>
      </w:docPartPr>
      <w:docPartBody>
        <w:p w:rsidR="00DD4031" w:rsidRDefault="00D75611" w:rsidP="00D75611">
          <w:pPr>
            <w:pStyle w:val="04F1D06B49E5485DBB6714A04D0CCEE22"/>
          </w:pPr>
          <w:r w:rsidRPr="00A02770">
            <w:rPr>
              <w:rStyle w:val="PlaceholderText"/>
            </w:rPr>
            <w:t>[Student Number]</w:t>
          </w:r>
        </w:p>
      </w:docPartBody>
    </w:docPart>
    <w:docPart>
      <w:docPartPr>
        <w:name w:val="C572F19C0FE746819011CF487A7EDED0"/>
        <w:category>
          <w:name w:val="General"/>
          <w:gallery w:val="placeholder"/>
        </w:category>
        <w:types>
          <w:type w:val="bbPlcHdr"/>
        </w:types>
        <w:behaviors>
          <w:behavior w:val="content"/>
        </w:behaviors>
        <w:guid w:val="{EF5D9220-8DA4-4E5B-B5AB-5EB265A78070}"/>
      </w:docPartPr>
      <w:docPartBody>
        <w:p w:rsidR="00DD4031" w:rsidRDefault="00D75611" w:rsidP="00D75611">
          <w:pPr>
            <w:pStyle w:val="C572F19C0FE746819011CF487A7EDED02"/>
          </w:pPr>
          <w:r w:rsidRPr="00A02770">
            <w:rPr>
              <w:rStyle w:val="PlaceholderText"/>
            </w:rPr>
            <w:t>[Initial and Surname]</w:t>
          </w:r>
        </w:p>
      </w:docPartBody>
    </w:docPart>
    <w:docPart>
      <w:docPartPr>
        <w:name w:val="ACA3E00B6253440E82E03E4E872B7092"/>
        <w:category>
          <w:name w:val="General"/>
          <w:gallery w:val="placeholder"/>
        </w:category>
        <w:types>
          <w:type w:val="bbPlcHdr"/>
        </w:types>
        <w:behaviors>
          <w:behavior w:val="content"/>
        </w:behaviors>
        <w:guid w:val="{2D5DC257-A307-498E-BF55-AAE8137CAB45}"/>
      </w:docPartPr>
      <w:docPartBody>
        <w:p w:rsidR="00DD4031" w:rsidRDefault="00D75611" w:rsidP="00D75611">
          <w:pPr>
            <w:pStyle w:val="ACA3E00B6253440E82E03E4E872B70922"/>
          </w:pPr>
          <w:r w:rsidRPr="00A02770">
            <w:rPr>
              <w:rStyle w:val="PlaceholderText"/>
            </w:rPr>
            <w:t>[Preferred Name]</w:t>
          </w:r>
        </w:p>
      </w:docPartBody>
    </w:docPart>
    <w:docPart>
      <w:docPartPr>
        <w:name w:val="350B799DC5B141DDAEE9324F8A1E02D1"/>
        <w:category>
          <w:name w:val="General"/>
          <w:gallery w:val="placeholder"/>
        </w:category>
        <w:types>
          <w:type w:val="bbPlcHdr"/>
        </w:types>
        <w:behaviors>
          <w:behavior w:val="content"/>
        </w:behaviors>
        <w:guid w:val="{9FC34906-B44C-4B7F-8687-AB7180FE77DE}"/>
      </w:docPartPr>
      <w:docPartBody>
        <w:p w:rsidR="00DD4031" w:rsidRDefault="00D75611" w:rsidP="00D75611">
          <w:pPr>
            <w:pStyle w:val="350B799DC5B141DDAEE9324F8A1E02D12"/>
          </w:pPr>
          <w:r w:rsidRPr="00A02770">
            <w:rPr>
              <w:rStyle w:val="PlaceholderText"/>
            </w:rPr>
            <w:t>[Preferred Email Address]</w:t>
          </w:r>
        </w:p>
      </w:docPartBody>
    </w:docPart>
    <w:docPart>
      <w:docPartPr>
        <w:name w:val="661B0C81216C4B5FA0CECF0FE2D85FFF"/>
        <w:category>
          <w:name w:val="General"/>
          <w:gallery w:val="placeholder"/>
        </w:category>
        <w:types>
          <w:type w:val="bbPlcHdr"/>
        </w:types>
        <w:behaviors>
          <w:behavior w:val="content"/>
        </w:behaviors>
        <w:guid w:val="{54F5B232-7A56-417A-8A74-BB472859DCAA}"/>
      </w:docPartPr>
      <w:docPartBody>
        <w:p w:rsidR="00DD4031" w:rsidRDefault="00D75611" w:rsidP="00D75611">
          <w:pPr>
            <w:pStyle w:val="661B0C81216C4B5FA0CECF0FE2D85FFF2"/>
          </w:pPr>
          <w:r w:rsidRPr="00A02770">
            <w:rPr>
              <w:rStyle w:val="PlaceholderText"/>
            </w:rPr>
            <w:t>[Date of Birth]</w:t>
          </w:r>
        </w:p>
      </w:docPartBody>
    </w:docPart>
    <w:docPart>
      <w:docPartPr>
        <w:name w:val="ED2CA0B445C640578E375C0170A87239"/>
        <w:category>
          <w:name w:val="General"/>
          <w:gallery w:val="placeholder"/>
        </w:category>
        <w:types>
          <w:type w:val="bbPlcHdr"/>
        </w:types>
        <w:behaviors>
          <w:behavior w:val="content"/>
        </w:behaviors>
        <w:guid w:val="{42FC3483-0BEC-4DD3-8AEF-5F9281C7837C}"/>
      </w:docPartPr>
      <w:docPartBody>
        <w:p w:rsidR="00DD4031" w:rsidRDefault="00D75611" w:rsidP="00D75611">
          <w:pPr>
            <w:pStyle w:val="ED2CA0B445C640578E375C0170A872392"/>
          </w:pPr>
          <w:r w:rsidRPr="00A02770">
            <w:rPr>
              <w:rStyle w:val="PlaceholderText"/>
            </w:rPr>
            <w:t>[Campus Delivery Method]</w:t>
          </w:r>
        </w:p>
      </w:docPartBody>
    </w:docPart>
    <w:docPart>
      <w:docPartPr>
        <w:name w:val="6AD9170EA7B743F29B6D283BCDB4F6A9"/>
        <w:category>
          <w:name w:val="General"/>
          <w:gallery w:val="placeholder"/>
        </w:category>
        <w:types>
          <w:type w:val="bbPlcHdr"/>
        </w:types>
        <w:behaviors>
          <w:behavior w:val="content"/>
        </w:behaviors>
        <w:guid w:val="{ED819E75-2746-47C4-B7D4-630F834816AD}"/>
      </w:docPartPr>
      <w:docPartBody>
        <w:p w:rsidR="00DD4031" w:rsidRDefault="00D75611" w:rsidP="00D75611">
          <w:pPr>
            <w:pStyle w:val="6AD9170EA7B743F29B6D283BCDB4F6A92"/>
          </w:pPr>
          <w:r w:rsidRPr="00A02770">
            <w:rPr>
              <w:rStyle w:val="PlaceholderText"/>
            </w:rPr>
            <w:t>[LinkedIn Profile URL]</w:t>
          </w:r>
        </w:p>
      </w:docPartBody>
    </w:docPart>
    <w:docPart>
      <w:docPartPr>
        <w:name w:val="02F4F5CEA9414174B6B42B8CA1F58CDA"/>
        <w:category>
          <w:name w:val="General"/>
          <w:gallery w:val="placeholder"/>
        </w:category>
        <w:types>
          <w:type w:val="bbPlcHdr"/>
        </w:types>
        <w:behaviors>
          <w:behavior w:val="content"/>
        </w:behaviors>
        <w:guid w:val="{6B6BB975-C697-4ADC-9777-9786CDC71481}"/>
      </w:docPartPr>
      <w:docPartBody>
        <w:p w:rsidR="00DD4031" w:rsidRDefault="00D75611" w:rsidP="00D75611">
          <w:pPr>
            <w:pStyle w:val="02F4F5CEA9414174B6B42B8CA1F58CDA2"/>
          </w:pPr>
          <w:r w:rsidRPr="00A02770">
            <w:rPr>
              <w:rStyle w:val="PlaceholderText"/>
            </w:rPr>
            <w:t>[GitHub Profile URL]</w:t>
          </w:r>
        </w:p>
      </w:docPartBody>
    </w:docPart>
    <w:docPart>
      <w:docPartPr>
        <w:name w:val="585B23F76BC14C87BC33352395B97D9A"/>
        <w:category>
          <w:name w:val="General"/>
          <w:gallery w:val="placeholder"/>
        </w:category>
        <w:types>
          <w:type w:val="bbPlcHdr"/>
        </w:types>
        <w:behaviors>
          <w:behavior w:val="content"/>
        </w:behaviors>
        <w:guid w:val="{B6031B89-A767-404D-B1A3-1CAE56E8C7D3}"/>
      </w:docPartPr>
      <w:docPartBody>
        <w:p w:rsidR="00DD4031" w:rsidRDefault="00D75611" w:rsidP="00D75611">
          <w:pPr>
            <w:pStyle w:val="585B23F76BC14C87BC33352395B97D9A2"/>
          </w:pPr>
          <w:r w:rsidRPr="00A02770">
            <w:rPr>
              <w:rStyle w:val="PlaceholderText"/>
            </w:rPr>
            <w:t>[Stack Overflow Profile URL]</w:t>
          </w:r>
        </w:p>
      </w:docPartBody>
    </w:docPart>
    <w:docPart>
      <w:docPartPr>
        <w:name w:val="02590EDB1F28423FB5668B1AB098E8A6"/>
        <w:category>
          <w:name w:val="General"/>
          <w:gallery w:val="placeholder"/>
        </w:category>
        <w:types>
          <w:type w:val="bbPlcHdr"/>
        </w:types>
        <w:behaviors>
          <w:behavior w:val="content"/>
        </w:behaviors>
        <w:guid w:val="{7BB41DC8-5C13-47D8-92E2-686DBA227BF3}"/>
      </w:docPartPr>
      <w:docPartBody>
        <w:p w:rsidR="00DD4031" w:rsidRDefault="00D75611" w:rsidP="00D75611">
          <w:pPr>
            <w:pStyle w:val="02590EDB1F28423FB5668B1AB098E8A62"/>
          </w:pPr>
          <w:r w:rsidRPr="00A02770">
            <w:rPr>
              <w:rStyle w:val="PlaceholderText"/>
            </w:rPr>
            <w:t>[Agile Knowledge]</w:t>
          </w:r>
        </w:p>
      </w:docPartBody>
    </w:docPart>
    <w:docPart>
      <w:docPartPr>
        <w:name w:val="B884647786B942338F5F4D4B858E9931"/>
        <w:category>
          <w:name w:val="General"/>
          <w:gallery w:val="placeholder"/>
        </w:category>
        <w:types>
          <w:type w:val="bbPlcHdr"/>
        </w:types>
        <w:behaviors>
          <w:behavior w:val="content"/>
        </w:behaviors>
        <w:guid w:val="{25ED8711-01C8-44DA-AF21-830F3F78C200}"/>
      </w:docPartPr>
      <w:docPartBody>
        <w:p w:rsidR="00DD4031" w:rsidRDefault="00D75611" w:rsidP="00D75611">
          <w:pPr>
            <w:pStyle w:val="B884647786B942338F5F4D4B858E99312"/>
          </w:pPr>
          <w:r w:rsidRPr="00A02770">
            <w:rPr>
              <w:rStyle w:val="PlaceholderText"/>
            </w:rPr>
            <w:t>[API Development Knowledge]</w:t>
          </w:r>
        </w:p>
      </w:docPartBody>
    </w:docPart>
    <w:docPart>
      <w:docPartPr>
        <w:name w:val="75B007B312F84B19A7582440307D7F68"/>
        <w:category>
          <w:name w:val="General"/>
          <w:gallery w:val="placeholder"/>
        </w:category>
        <w:types>
          <w:type w:val="bbPlcHdr"/>
        </w:types>
        <w:behaviors>
          <w:behavior w:val="content"/>
        </w:behaviors>
        <w:guid w:val="{5C3EF01D-2E05-413B-98AC-D30E442F7D01}"/>
      </w:docPartPr>
      <w:docPartBody>
        <w:p w:rsidR="00DD4031" w:rsidRDefault="00D75611" w:rsidP="00D75611">
          <w:pPr>
            <w:pStyle w:val="75B007B312F84B19A7582440307D7F682"/>
          </w:pPr>
          <w:r w:rsidRPr="00A02770">
            <w:rPr>
              <w:rStyle w:val="PlaceholderText"/>
            </w:rPr>
            <w:t>[Web Development Patterns Knowledge]</w:t>
          </w:r>
        </w:p>
      </w:docPartBody>
    </w:docPart>
    <w:docPart>
      <w:docPartPr>
        <w:name w:val="AB799DEE50064BC28DEA04FB14B93326"/>
        <w:category>
          <w:name w:val="General"/>
          <w:gallery w:val="placeholder"/>
        </w:category>
        <w:types>
          <w:type w:val="bbPlcHdr"/>
        </w:types>
        <w:behaviors>
          <w:behavior w:val="content"/>
        </w:behaviors>
        <w:guid w:val="{BA69196B-B79E-4285-9A0C-866AD7A81D27}"/>
      </w:docPartPr>
      <w:docPartBody>
        <w:p w:rsidR="00DD4031" w:rsidRDefault="00D75611" w:rsidP="00D75611">
          <w:pPr>
            <w:pStyle w:val="AB799DEE50064BC28DEA04FB14B933262"/>
          </w:pPr>
          <w:r w:rsidRPr="00A02770">
            <w:rPr>
              <w:rStyle w:val="PlaceholderText"/>
            </w:rPr>
            <w:t>[Testing Knowledge]</w:t>
          </w:r>
        </w:p>
      </w:docPartBody>
    </w:docPart>
    <w:docPart>
      <w:docPartPr>
        <w:name w:val="023084BB3F44452BA4679F19F78A7050"/>
        <w:category>
          <w:name w:val="General"/>
          <w:gallery w:val="placeholder"/>
        </w:category>
        <w:types>
          <w:type w:val="bbPlcHdr"/>
        </w:types>
        <w:behaviors>
          <w:behavior w:val="content"/>
        </w:behaviors>
        <w:guid w:val="{EC370CD7-9D4E-4175-9E72-BB451BD08091}"/>
      </w:docPartPr>
      <w:docPartBody>
        <w:p w:rsidR="00DD4031" w:rsidRDefault="00D75611" w:rsidP="00D75611">
          <w:pPr>
            <w:pStyle w:val="023084BB3F44452BA4679F19F78A70502"/>
          </w:pPr>
          <w:r w:rsidRPr="00A02770">
            <w:rPr>
              <w:rStyle w:val="PlaceholderText"/>
            </w:rPr>
            <w:t>[RPA Knowledge]</w:t>
          </w:r>
        </w:p>
      </w:docPartBody>
    </w:docPart>
    <w:docPart>
      <w:docPartPr>
        <w:name w:val="F6FDD611678C47BBB2FE0C6942446092"/>
        <w:category>
          <w:name w:val="General"/>
          <w:gallery w:val="placeholder"/>
        </w:category>
        <w:types>
          <w:type w:val="bbPlcHdr"/>
        </w:types>
        <w:behaviors>
          <w:behavior w:val="content"/>
        </w:behaviors>
        <w:guid w:val="{DAAF3875-7473-43A6-9817-CA4ED95A8C4E}"/>
      </w:docPartPr>
      <w:docPartBody>
        <w:p w:rsidR="00DD4031" w:rsidRDefault="00D75611" w:rsidP="00D75611">
          <w:pPr>
            <w:pStyle w:val="F6FDD611678C47BBB2FE0C69424460922"/>
          </w:pPr>
          <w:r w:rsidRPr="00A02770">
            <w:rPr>
              <w:rStyle w:val="PlaceholderText"/>
            </w:rPr>
            <w:t>[Power BI Knowledge]</w:t>
          </w:r>
        </w:p>
      </w:docPartBody>
    </w:docPart>
    <w:docPart>
      <w:docPartPr>
        <w:name w:val="7461D2CCF3B04BA39536489CC8C02140"/>
        <w:category>
          <w:name w:val="General"/>
          <w:gallery w:val="placeholder"/>
        </w:category>
        <w:types>
          <w:type w:val="bbPlcHdr"/>
        </w:types>
        <w:behaviors>
          <w:behavior w:val="content"/>
        </w:behaviors>
        <w:guid w:val="{C4C839DD-D36F-49E2-AD7A-163657A49B73}"/>
      </w:docPartPr>
      <w:docPartBody>
        <w:p w:rsidR="00DD4031" w:rsidRDefault="00D75611" w:rsidP="00D75611">
          <w:pPr>
            <w:pStyle w:val="7461D2CCF3B04BA39536489CC8C021402"/>
          </w:pPr>
          <w:r w:rsidRPr="00A02770">
            <w:rPr>
              <w:rStyle w:val="PlaceholderText"/>
            </w:rPr>
            <w:t>[Module Expectations]</w:t>
          </w:r>
        </w:p>
      </w:docPartBody>
    </w:docPart>
    <w:docPart>
      <w:docPartPr>
        <w:name w:val="929596CE53064EE4A5E6EFAFB026F29B"/>
        <w:category>
          <w:name w:val="General"/>
          <w:gallery w:val="placeholder"/>
        </w:category>
        <w:types>
          <w:type w:val="bbPlcHdr"/>
        </w:types>
        <w:behaviors>
          <w:behavior w:val="content"/>
        </w:behaviors>
        <w:guid w:val="{26DC23BD-1384-4FA5-B869-D678ED934F96}"/>
      </w:docPartPr>
      <w:docPartBody>
        <w:p w:rsidR="00DD4031" w:rsidRDefault="00D75611" w:rsidP="00D75611">
          <w:pPr>
            <w:pStyle w:val="929596CE53064EE4A5E6EFAFB026F29B2"/>
          </w:pPr>
          <w:r w:rsidRPr="00A02770">
            <w:rPr>
              <w:rStyle w:val="PlaceholderText"/>
            </w:rPr>
            <w:t>[Skills to be Acquired]</w:t>
          </w:r>
        </w:p>
      </w:docPartBody>
    </w:docPart>
    <w:docPart>
      <w:docPartPr>
        <w:name w:val="F5185F1391044320A583E5604D00F79E"/>
        <w:category>
          <w:name w:val="General"/>
          <w:gallery w:val="placeholder"/>
        </w:category>
        <w:types>
          <w:type w:val="bbPlcHdr"/>
        </w:types>
        <w:behaviors>
          <w:behavior w:val="content"/>
        </w:behaviors>
        <w:guid w:val="{F5881420-54DD-4C28-9D98-D2F19EE9BBC5}"/>
      </w:docPartPr>
      <w:docPartBody>
        <w:p w:rsidR="00DD4031" w:rsidRDefault="00D75611" w:rsidP="00D75611">
          <w:pPr>
            <w:pStyle w:val="F5185F1391044320A583E5604D00F79E2"/>
          </w:pPr>
          <w:r w:rsidRPr="00A02770">
            <w:rPr>
              <w:rStyle w:val="PlaceholderText"/>
            </w:rPr>
            <w:t>[Entrepreneur Ambition]</w:t>
          </w:r>
        </w:p>
      </w:docPartBody>
    </w:docPart>
    <w:docPart>
      <w:docPartPr>
        <w:name w:val="897D0DDEFC9941A7AABE2AA614400870"/>
        <w:category>
          <w:name w:val="General"/>
          <w:gallery w:val="placeholder"/>
        </w:category>
        <w:types>
          <w:type w:val="bbPlcHdr"/>
        </w:types>
        <w:behaviors>
          <w:behavior w:val="content"/>
        </w:behaviors>
        <w:guid w:val="{A36F7AFE-2329-48E5-B979-AC26DD5364F1}"/>
      </w:docPartPr>
      <w:docPartBody>
        <w:p w:rsidR="00DD4031" w:rsidRDefault="00D75611" w:rsidP="00D75611">
          <w:pPr>
            <w:pStyle w:val="897D0DDEFC9941A7AABE2AA6144008702"/>
          </w:pPr>
          <w:r w:rsidRPr="00A02770">
            <w:rPr>
              <w:rStyle w:val="PlaceholderText"/>
            </w:rPr>
            <w:t>[Non-IT Ambition]</w:t>
          </w:r>
        </w:p>
      </w:docPartBody>
    </w:docPart>
    <w:docPart>
      <w:docPartPr>
        <w:name w:val="B0ADE1EB01D54AF88A930B0BD3ED881D"/>
        <w:category>
          <w:name w:val="General"/>
          <w:gallery w:val="placeholder"/>
        </w:category>
        <w:types>
          <w:type w:val="bbPlcHdr"/>
        </w:types>
        <w:behaviors>
          <w:behavior w:val="content"/>
        </w:behaviors>
        <w:guid w:val="{6C9C4FF5-6F08-4708-96ED-E2A0B63EF009}"/>
      </w:docPartPr>
      <w:docPartBody>
        <w:p w:rsidR="00DD4031" w:rsidRDefault="00D75611" w:rsidP="00D75611">
          <w:pPr>
            <w:pStyle w:val="B0ADE1EB01D54AF88A930B0BD3ED881D2"/>
          </w:pPr>
          <w:r w:rsidRPr="00A02770">
            <w:rPr>
              <w:rStyle w:val="PlaceholderText"/>
            </w:rPr>
            <w:t>[Desired Role Description]</w:t>
          </w:r>
        </w:p>
      </w:docPartBody>
    </w:docPart>
    <w:docPart>
      <w:docPartPr>
        <w:name w:val="5D68BCABD7D049A1B7C23C8BE4C69B41"/>
        <w:category>
          <w:name w:val="General"/>
          <w:gallery w:val="placeholder"/>
        </w:category>
        <w:types>
          <w:type w:val="bbPlcHdr"/>
        </w:types>
        <w:behaviors>
          <w:behavior w:val="content"/>
        </w:behaviors>
        <w:guid w:val="{ACC7BFF9-D681-4E82-9265-D8808A0E33E0}"/>
      </w:docPartPr>
      <w:docPartBody>
        <w:p w:rsidR="00DD4031" w:rsidRDefault="00D75611" w:rsidP="00D75611">
          <w:pPr>
            <w:pStyle w:val="5D68BCABD7D049A1B7C23C8BE4C69B412"/>
          </w:pPr>
          <w:r w:rsidRPr="00A02770">
            <w:rPr>
              <w:rStyle w:val="PlaceholderText"/>
            </w:rPr>
            <w:t>[Company and Position]</w:t>
          </w:r>
        </w:p>
      </w:docPartBody>
    </w:docPart>
    <w:docPart>
      <w:docPartPr>
        <w:name w:val="4CB1B61B9AF3431783E91A037C52AA9A"/>
        <w:category>
          <w:name w:val="General"/>
          <w:gallery w:val="placeholder"/>
        </w:category>
        <w:types>
          <w:type w:val="bbPlcHdr"/>
        </w:types>
        <w:behaviors>
          <w:behavior w:val="content"/>
        </w:behaviors>
        <w:guid w:val="{FB16DB3A-E8A8-4E99-91D2-09724CB4D73F}"/>
      </w:docPartPr>
      <w:docPartBody>
        <w:p w:rsidR="00DD4031" w:rsidRDefault="00D75611" w:rsidP="00D75611">
          <w:pPr>
            <w:pStyle w:val="4CB1B61B9AF3431783E91A037C52AA9A2"/>
          </w:pPr>
          <w:r w:rsidRPr="00A02770">
            <w:rPr>
              <w:rStyle w:val="PlaceholderText"/>
            </w:rPr>
            <w:t>[IT Roles]</w:t>
          </w:r>
        </w:p>
      </w:docPartBody>
    </w:docPart>
    <w:docPart>
      <w:docPartPr>
        <w:name w:val="DefaultPlaceholder_-1854013440"/>
        <w:category>
          <w:name w:val="General"/>
          <w:gallery w:val="placeholder"/>
        </w:category>
        <w:types>
          <w:type w:val="bbPlcHdr"/>
        </w:types>
        <w:behaviors>
          <w:behavior w:val="content"/>
        </w:behaviors>
        <w:guid w:val="{F8C3E7F0-04F3-4C7B-B87A-08E492B48243}"/>
      </w:docPartPr>
      <w:docPartBody>
        <w:p w:rsidR="00691425" w:rsidRDefault="00EE36B9">
          <w:r w:rsidRPr="00361FB4">
            <w:rPr>
              <w:rStyle w:val="PlaceholderText"/>
            </w:rPr>
            <w:t>Click or tap here to enter text.</w:t>
          </w:r>
        </w:p>
      </w:docPartBody>
    </w:docPart>
    <w:docPart>
      <w:docPartPr>
        <w:name w:val="5F7C38878AD44E7F9399B1B128A45935"/>
        <w:category>
          <w:name w:val="General"/>
          <w:gallery w:val="placeholder"/>
        </w:category>
        <w:types>
          <w:type w:val="bbPlcHdr"/>
        </w:types>
        <w:behaviors>
          <w:behavior w:val="content"/>
        </w:behaviors>
        <w:guid w:val="{86C4D75A-D7C4-4EAC-8FAE-21E0C166DCFF}"/>
      </w:docPartPr>
      <w:docPartBody>
        <w:p w:rsidR="00691425" w:rsidRDefault="00EE36B9" w:rsidP="00EE36B9">
          <w:pPr>
            <w:pStyle w:val="5F7C38878AD44E7F9399B1B128A45935"/>
          </w:pPr>
          <w:r w:rsidRPr="00361FB4">
            <w:rPr>
              <w:rStyle w:val="PlaceholderText"/>
            </w:rPr>
            <w:t>Click or tap here to enter text.</w:t>
          </w:r>
        </w:p>
      </w:docPartBody>
    </w:docPart>
    <w:docPart>
      <w:docPartPr>
        <w:name w:val="C6C338495FCC437BAE6EDF03722FD7A0"/>
        <w:category>
          <w:name w:val="General"/>
          <w:gallery w:val="placeholder"/>
        </w:category>
        <w:types>
          <w:type w:val="bbPlcHdr"/>
        </w:types>
        <w:behaviors>
          <w:behavior w:val="content"/>
        </w:behaviors>
        <w:guid w:val="{4ADB58E3-291B-4F61-AC38-3B40807971D0}"/>
      </w:docPartPr>
      <w:docPartBody>
        <w:p w:rsidR="00691425" w:rsidRDefault="00EE36B9" w:rsidP="00EE36B9">
          <w:pPr>
            <w:pStyle w:val="C6C338495FCC437BAE6EDF03722FD7A0"/>
          </w:pPr>
          <w:r w:rsidRPr="00361FB4">
            <w:rPr>
              <w:rStyle w:val="PlaceholderText"/>
            </w:rPr>
            <w:t>Click or tap here to enter text.</w:t>
          </w:r>
        </w:p>
      </w:docPartBody>
    </w:docPart>
    <w:docPart>
      <w:docPartPr>
        <w:name w:val="21C833A086B94AE2A18DF2F1D5BBD074"/>
        <w:category>
          <w:name w:val="General"/>
          <w:gallery w:val="placeholder"/>
        </w:category>
        <w:types>
          <w:type w:val="bbPlcHdr"/>
        </w:types>
        <w:behaviors>
          <w:behavior w:val="content"/>
        </w:behaviors>
        <w:guid w:val="{9295528B-116D-4DB9-875C-AEACF301EACB}"/>
      </w:docPartPr>
      <w:docPartBody>
        <w:p w:rsidR="00691425" w:rsidRDefault="00EE36B9" w:rsidP="00EE36B9">
          <w:pPr>
            <w:pStyle w:val="21C833A086B94AE2A18DF2F1D5BBD074"/>
          </w:pPr>
          <w:r w:rsidRPr="00361FB4">
            <w:rPr>
              <w:rStyle w:val="PlaceholderText"/>
            </w:rPr>
            <w:t>Click or tap here to enter text.</w:t>
          </w:r>
        </w:p>
      </w:docPartBody>
    </w:docPart>
    <w:docPart>
      <w:docPartPr>
        <w:name w:val="A5D593A4771B438E8331FE2DD326B59A"/>
        <w:category>
          <w:name w:val="General"/>
          <w:gallery w:val="placeholder"/>
        </w:category>
        <w:types>
          <w:type w:val="bbPlcHdr"/>
        </w:types>
        <w:behaviors>
          <w:behavior w:val="content"/>
        </w:behaviors>
        <w:guid w:val="{3378D7C6-F1EC-48B5-8AF9-2F4F22F12B11}"/>
      </w:docPartPr>
      <w:docPartBody>
        <w:p w:rsidR="00691425" w:rsidRDefault="00EE36B9" w:rsidP="00EE36B9">
          <w:pPr>
            <w:pStyle w:val="A5D593A4771B438E8331FE2DD326B59A"/>
          </w:pPr>
          <w:r w:rsidRPr="00361FB4">
            <w:rPr>
              <w:rStyle w:val="PlaceholderText"/>
            </w:rPr>
            <w:t>Click or tap here to enter text.</w:t>
          </w:r>
        </w:p>
      </w:docPartBody>
    </w:docPart>
    <w:docPart>
      <w:docPartPr>
        <w:name w:val="8978C7A8A787408E84B1CDF39F0F2B4D"/>
        <w:category>
          <w:name w:val="General"/>
          <w:gallery w:val="placeholder"/>
        </w:category>
        <w:types>
          <w:type w:val="bbPlcHdr"/>
        </w:types>
        <w:behaviors>
          <w:behavior w:val="content"/>
        </w:behaviors>
        <w:guid w:val="{AB42A785-69C6-436D-B2ED-624A0A99C20B}"/>
      </w:docPartPr>
      <w:docPartBody>
        <w:p w:rsidR="00691425" w:rsidRDefault="00EE36B9" w:rsidP="00EE36B9">
          <w:pPr>
            <w:pStyle w:val="8978C7A8A787408E84B1CDF39F0F2B4D"/>
          </w:pPr>
          <w:r w:rsidRPr="00361FB4">
            <w:rPr>
              <w:rStyle w:val="PlaceholderText"/>
            </w:rPr>
            <w:t>Click or tap here to enter text.</w:t>
          </w:r>
        </w:p>
      </w:docPartBody>
    </w:docPart>
    <w:docPart>
      <w:docPartPr>
        <w:name w:val="73BDCBC9727D4F1098267CB603B01E54"/>
        <w:category>
          <w:name w:val="General"/>
          <w:gallery w:val="placeholder"/>
        </w:category>
        <w:types>
          <w:type w:val="bbPlcHdr"/>
        </w:types>
        <w:behaviors>
          <w:behavior w:val="content"/>
        </w:behaviors>
        <w:guid w:val="{0FD43778-57B7-46A2-91FA-CC5646067904}"/>
      </w:docPartPr>
      <w:docPartBody>
        <w:p w:rsidR="00691425" w:rsidRDefault="00EE36B9" w:rsidP="00EE36B9">
          <w:pPr>
            <w:pStyle w:val="73BDCBC9727D4F1098267CB603B01E54"/>
          </w:pPr>
          <w:r w:rsidRPr="00361FB4">
            <w:rPr>
              <w:rStyle w:val="PlaceholderText"/>
            </w:rPr>
            <w:t>Click or tap here to enter text.</w:t>
          </w:r>
        </w:p>
      </w:docPartBody>
    </w:docPart>
    <w:docPart>
      <w:docPartPr>
        <w:name w:val="3B111942B6EA4E0FA1FB10A51D4D2EBE"/>
        <w:category>
          <w:name w:val="General"/>
          <w:gallery w:val="placeholder"/>
        </w:category>
        <w:types>
          <w:type w:val="bbPlcHdr"/>
        </w:types>
        <w:behaviors>
          <w:behavior w:val="content"/>
        </w:behaviors>
        <w:guid w:val="{F56B7736-8F59-491F-A582-9B473E797ECF}"/>
      </w:docPartPr>
      <w:docPartBody>
        <w:p w:rsidR="00691425" w:rsidRDefault="00EE36B9" w:rsidP="00EE36B9">
          <w:pPr>
            <w:pStyle w:val="3B111942B6EA4E0FA1FB10A51D4D2EBE"/>
          </w:pPr>
          <w:r w:rsidRPr="00361FB4">
            <w:rPr>
              <w:rStyle w:val="PlaceholderText"/>
            </w:rPr>
            <w:t>Click or tap here to enter text.</w:t>
          </w:r>
        </w:p>
      </w:docPartBody>
    </w:docPart>
    <w:docPart>
      <w:docPartPr>
        <w:name w:val="D719901160E74433919E039B5A6716B8"/>
        <w:category>
          <w:name w:val="General"/>
          <w:gallery w:val="placeholder"/>
        </w:category>
        <w:types>
          <w:type w:val="bbPlcHdr"/>
        </w:types>
        <w:behaviors>
          <w:behavior w:val="content"/>
        </w:behaviors>
        <w:guid w:val="{562EF7D2-B50D-4781-850C-34B7E8B56338}"/>
      </w:docPartPr>
      <w:docPartBody>
        <w:p w:rsidR="00691425" w:rsidRDefault="00EE36B9" w:rsidP="00EE36B9">
          <w:pPr>
            <w:pStyle w:val="D719901160E74433919E039B5A6716B8"/>
          </w:pPr>
          <w:r w:rsidRPr="00361FB4">
            <w:rPr>
              <w:rStyle w:val="PlaceholderText"/>
            </w:rPr>
            <w:t>Click or tap here to enter text.</w:t>
          </w:r>
        </w:p>
      </w:docPartBody>
    </w:docPart>
    <w:docPart>
      <w:docPartPr>
        <w:name w:val="69AA218CA64E460089E6AFC6B54B9C4A"/>
        <w:category>
          <w:name w:val="General"/>
          <w:gallery w:val="placeholder"/>
        </w:category>
        <w:types>
          <w:type w:val="bbPlcHdr"/>
        </w:types>
        <w:behaviors>
          <w:behavior w:val="content"/>
        </w:behaviors>
        <w:guid w:val="{46E0B9E0-7427-41D4-B233-CE235CF92AFF}"/>
      </w:docPartPr>
      <w:docPartBody>
        <w:p w:rsidR="00691425" w:rsidRDefault="00D75611" w:rsidP="00D75611">
          <w:pPr>
            <w:pStyle w:val="69AA218CA64E460089E6AFC6B54B9C4A3"/>
          </w:pPr>
          <w:r w:rsidRPr="00A02770">
            <w:rPr>
              <w:rStyle w:val="PlaceholderText"/>
            </w:rPr>
            <w:t>Click or tap here to enter text.</w:t>
          </w:r>
        </w:p>
      </w:docPartBody>
    </w:docPart>
    <w:docPart>
      <w:docPartPr>
        <w:name w:val="3BDDC2E168004D8FB298612920BBD015"/>
        <w:category>
          <w:name w:val="General"/>
          <w:gallery w:val="placeholder"/>
        </w:category>
        <w:types>
          <w:type w:val="bbPlcHdr"/>
        </w:types>
        <w:behaviors>
          <w:behavior w:val="content"/>
        </w:behaviors>
        <w:guid w:val="{7F6F95C1-8AD8-411D-ADEF-04448FEE4EA8}"/>
      </w:docPartPr>
      <w:docPartBody>
        <w:p w:rsidR="00691425" w:rsidRDefault="00D75611" w:rsidP="00D75611">
          <w:pPr>
            <w:pStyle w:val="3BDDC2E168004D8FB298612920BBD0153"/>
          </w:pPr>
          <w:r w:rsidRPr="00A02770">
            <w:rPr>
              <w:rStyle w:val="PlaceholderText"/>
            </w:rPr>
            <w:t>Click or tap here to enter text.</w:t>
          </w:r>
        </w:p>
      </w:docPartBody>
    </w:docPart>
    <w:docPart>
      <w:docPartPr>
        <w:name w:val="0A9E3503371D4D26810C25FA12438D8D"/>
        <w:category>
          <w:name w:val="General"/>
          <w:gallery w:val="placeholder"/>
        </w:category>
        <w:types>
          <w:type w:val="bbPlcHdr"/>
        </w:types>
        <w:behaviors>
          <w:behavior w:val="content"/>
        </w:behaviors>
        <w:guid w:val="{F4304CEA-B368-429D-9FF2-C9FE618C78D7}"/>
      </w:docPartPr>
      <w:docPartBody>
        <w:p w:rsidR="00691425" w:rsidRDefault="00D75611" w:rsidP="00D75611">
          <w:pPr>
            <w:pStyle w:val="0A9E3503371D4D26810C25FA12438D8D3"/>
          </w:pPr>
          <w:r w:rsidRPr="00A02770">
            <w:rPr>
              <w:rStyle w:val="PlaceholderText"/>
            </w:rPr>
            <w:t>Click or tap here to enter text.</w:t>
          </w:r>
        </w:p>
      </w:docPartBody>
    </w:docPart>
    <w:docPart>
      <w:docPartPr>
        <w:name w:val="CCEE3B5BB7F94FF4BCB0D979C9E80A98"/>
        <w:category>
          <w:name w:val="General"/>
          <w:gallery w:val="placeholder"/>
        </w:category>
        <w:types>
          <w:type w:val="bbPlcHdr"/>
        </w:types>
        <w:behaviors>
          <w:behavior w:val="content"/>
        </w:behaviors>
        <w:guid w:val="{BD0E48A9-E3EF-40B0-95AF-637C27AE82F1}"/>
      </w:docPartPr>
      <w:docPartBody>
        <w:p w:rsidR="00691425" w:rsidRDefault="00D75611" w:rsidP="00D75611">
          <w:pPr>
            <w:pStyle w:val="CCEE3B5BB7F94FF4BCB0D979C9E80A983"/>
          </w:pPr>
          <w:r w:rsidRPr="00A02770">
            <w:rPr>
              <w:rStyle w:val="PlaceholderText"/>
            </w:rPr>
            <w:t>Click or tap here to enter text.</w:t>
          </w:r>
        </w:p>
      </w:docPartBody>
    </w:docPart>
    <w:docPart>
      <w:docPartPr>
        <w:name w:val="0765AFA45B5B46E1B2AA8A92EF41FED2"/>
        <w:category>
          <w:name w:val="General"/>
          <w:gallery w:val="placeholder"/>
        </w:category>
        <w:types>
          <w:type w:val="bbPlcHdr"/>
        </w:types>
        <w:behaviors>
          <w:behavior w:val="content"/>
        </w:behaviors>
        <w:guid w:val="{B9590B86-2C20-481D-BCBA-9F612B4B32DD}"/>
      </w:docPartPr>
      <w:docPartBody>
        <w:p w:rsidR="00691425" w:rsidRDefault="00D75611" w:rsidP="00D75611">
          <w:pPr>
            <w:pStyle w:val="0765AFA45B5B46E1B2AA8A92EF41FED23"/>
          </w:pPr>
          <w:r w:rsidRPr="00A02770">
            <w:rPr>
              <w:rStyle w:val="PlaceholderText"/>
            </w:rPr>
            <w:t>Click or tap here to enter text.</w:t>
          </w:r>
        </w:p>
      </w:docPartBody>
    </w:docPart>
    <w:docPart>
      <w:docPartPr>
        <w:name w:val="1508DB9DFF1646E8B6A5A40984CB749C"/>
        <w:category>
          <w:name w:val="General"/>
          <w:gallery w:val="placeholder"/>
        </w:category>
        <w:types>
          <w:type w:val="bbPlcHdr"/>
        </w:types>
        <w:behaviors>
          <w:behavior w:val="content"/>
        </w:behaviors>
        <w:guid w:val="{EFBA4FA4-D0D8-47D9-8E58-B18A2DCD07A7}"/>
      </w:docPartPr>
      <w:docPartBody>
        <w:p w:rsidR="00691425" w:rsidRDefault="00D75611" w:rsidP="00D75611">
          <w:pPr>
            <w:pStyle w:val="1508DB9DFF1646E8B6A5A40984CB749C3"/>
          </w:pPr>
          <w:r w:rsidRPr="00A02770">
            <w:rPr>
              <w:rStyle w:val="PlaceholderText"/>
            </w:rPr>
            <w:t>Click or tap here to enter text.</w:t>
          </w:r>
        </w:p>
      </w:docPartBody>
    </w:docPart>
    <w:docPart>
      <w:docPartPr>
        <w:name w:val="7AA20104FB9F4D0382F457D73C87E061"/>
        <w:category>
          <w:name w:val="General"/>
          <w:gallery w:val="placeholder"/>
        </w:category>
        <w:types>
          <w:type w:val="bbPlcHdr"/>
        </w:types>
        <w:behaviors>
          <w:behavior w:val="content"/>
        </w:behaviors>
        <w:guid w:val="{3595E5C3-6B33-4B7A-9DC3-3D1C74343DA4}"/>
      </w:docPartPr>
      <w:docPartBody>
        <w:p w:rsidR="00691425" w:rsidRDefault="00D75611" w:rsidP="00D75611">
          <w:pPr>
            <w:pStyle w:val="7AA20104FB9F4D0382F457D73C87E0613"/>
          </w:pPr>
          <w:r w:rsidRPr="00A02770">
            <w:rPr>
              <w:rStyle w:val="PlaceholderText"/>
            </w:rPr>
            <w:t>Click or tap here to enter text.</w:t>
          </w:r>
        </w:p>
      </w:docPartBody>
    </w:docPart>
    <w:docPart>
      <w:docPartPr>
        <w:name w:val="327F26CDE78B494B8BD6E47A82F2BB7F"/>
        <w:category>
          <w:name w:val="General"/>
          <w:gallery w:val="placeholder"/>
        </w:category>
        <w:types>
          <w:type w:val="bbPlcHdr"/>
        </w:types>
        <w:behaviors>
          <w:behavior w:val="content"/>
        </w:behaviors>
        <w:guid w:val="{1975B555-E70B-4214-B23A-3992A380A5B6}"/>
      </w:docPartPr>
      <w:docPartBody>
        <w:p w:rsidR="00691425" w:rsidRDefault="00D75611" w:rsidP="00D75611">
          <w:pPr>
            <w:pStyle w:val="327F26CDE78B494B8BD6E47A82F2BB7F3"/>
          </w:pPr>
          <w:r w:rsidRPr="00A02770">
            <w:rPr>
              <w:rStyle w:val="PlaceholderText"/>
            </w:rPr>
            <w:t>Click or tap here to enter text.</w:t>
          </w:r>
        </w:p>
      </w:docPartBody>
    </w:docPart>
    <w:docPart>
      <w:docPartPr>
        <w:name w:val="593E6C3DC99C4356B9D1A2024EEBFCBE"/>
        <w:category>
          <w:name w:val="General"/>
          <w:gallery w:val="placeholder"/>
        </w:category>
        <w:types>
          <w:type w:val="bbPlcHdr"/>
        </w:types>
        <w:behaviors>
          <w:behavior w:val="content"/>
        </w:behaviors>
        <w:guid w:val="{3667910F-5192-442D-B721-768242C5F3CE}"/>
      </w:docPartPr>
      <w:docPartBody>
        <w:p w:rsidR="00691425" w:rsidRDefault="00D75611" w:rsidP="00D75611">
          <w:pPr>
            <w:pStyle w:val="593E6C3DC99C4356B9D1A2024EEBFCBE3"/>
          </w:pPr>
          <w:r w:rsidRPr="00A02770">
            <w:rPr>
              <w:rStyle w:val="PlaceholderText"/>
            </w:rPr>
            <w:t>Click or tap here to enter text.</w:t>
          </w:r>
        </w:p>
      </w:docPartBody>
    </w:docPart>
    <w:docPart>
      <w:docPartPr>
        <w:name w:val="C735006EB9984A77A80319B4988E4132"/>
        <w:category>
          <w:name w:val="General"/>
          <w:gallery w:val="placeholder"/>
        </w:category>
        <w:types>
          <w:type w:val="bbPlcHdr"/>
        </w:types>
        <w:behaviors>
          <w:behavior w:val="content"/>
        </w:behaviors>
        <w:guid w:val="{00E487CB-225E-4B74-98F5-264EC44945B0}"/>
      </w:docPartPr>
      <w:docPartBody>
        <w:p w:rsidR="00691425" w:rsidRDefault="00D75611" w:rsidP="00D75611">
          <w:pPr>
            <w:pStyle w:val="C735006EB9984A77A80319B4988E41323"/>
          </w:pPr>
          <w:r w:rsidRPr="00A02770">
            <w:rPr>
              <w:rStyle w:val="PlaceholderText"/>
            </w:rPr>
            <w:t>Click or tap here to enter text.</w:t>
          </w:r>
        </w:p>
      </w:docPartBody>
    </w:docPart>
    <w:docPart>
      <w:docPartPr>
        <w:name w:val="8E519C35365A4CF29F7EADB4AD84FACF"/>
        <w:category>
          <w:name w:val="General"/>
          <w:gallery w:val="placeholder"/>
        </w:category>
        <w:types>
          <w:type w:val="bbPlcHdr"/>
        </w:types>
        <w:behaviors>
          <w:behavior w:val="content"/>
        </w:behaviors>
        <w:guid w:val="{918B65ED-D83B-420E-ABE2-8177F1E10035}"/>
      </w:docPartPr>
      <w:docPartBody>
        <w:p w:rsidR="00691425" w:rsidRDefault="00D75611" w:rsidP="00D75611">
          <w:pPr>
            <w:pStyle w:val="8E519C35365A4CF29F7EADB4AD84FACF3"/>
          </w:pPr>
          <w:r w:rsidRPr="00A02770">
            <w:rPr>
              <w:rStyle w:val="PlaceholderText"/>
            </w:rPr>
            <w:t>Click or tap here to enter text.</w:t>
          </w:r>
        </w:p>
      </w:docPartBody>
    </w:docPart>
    <w:docPart>
      <w:docPartPr>
        <w:name w:val="21994881CE474A6C972086C406832962"/>
        <w:category>
          <w:name w:val="General"/>
          <w:gallery w:val="placeholder"/>
        </w:category>
        <w:types>
          <w:type w:val="bbPlcHdr"/>
        </w:types>
        <w:behaviors>
          <w:behavior w:val="content"/>
        </w:behaviors>
        <w:guid w:val="{C59584D0-42C1-4B1F-9397-FB1856565010}"/>
      </w:docPartPr>
      <w:docPartBody>
        <w:p w:rsidR="00691425" w:rsidRDefault="00D75611" w:rsidP="00D75611">
          <w:pPr>
            <w:pStyle w:val="21994881CE474A6C972086C4068329623"/>
          </w:pPr>
          <w:r w:rsidRPr="00A02770">
            <w:rPr>
              <w:rStyle w:val="PlaceholderText"/>
            </w:rPr>
            <w:t>Click or tap here to enter text.</w:t>
          </w:r>
        </w:p>
      </w:docPartBody>
    </w:docPart>
    <w:docPart>
      <w:docPartPr>
        <w:name w:val="8F32FF72D7764D07A29B59131B07E5DA"/>
        <w:category>
          <w:name w:val="General"/>
          <w:gallery w:val="placeholder"/>
        </w:category>
        <w:types>
          <w:type w:val="bbPlcHdr"/>
        </w:types>
        <w:behaviors>
          <w:behavior w:val="content"/>
        </w:behaviors>
        <w:guid w:val="{1E2D21CF-FE95-4C4C-8B05-16E445E5EF4E}"/>
      </w:docPartPr>
      <w:docPartBody>
        <w:p w:rsidR="00691425" w:rsidRDefault="00D75611" w:rsidP="00D75611">
          <w:pPr>
            <w:pStyle w:val="8F32FF72D7764D07A29B59131B07E5DA3"/>
          </w:pPr>
          <w:r w:rsidRPr="00A02770">
            <w:rPr>
              <w:rStyle w:val="PlaceholderText"/>
            </w:rPr>
            <w:t>Click or tap here to enter text.</w:t>
          </w:r>
        </w:p>
      </w:docPartBody>
    </w:docPart>
    <w:docPart>
      <w:docPartPr>
        <w:name w:val="EF8129EBD4B14767A173DDED8B36738B"/>
        <w:category>
          <w:name w:val="General"/>
          <w:gallery w:val="placeholder"/>
        </w:category>
        <w:types>
          <w:type w:val="bbPlcHdr"/>
        </w:types>
        <w:behaviors>
          <w:behavior w:val="content"/>
        </w:behaviors>
        <w:guid w:val="{02A65A0C-D1A0-4CF9-8A96-56D6D83F9A2B}"/>
      </w:docPartPr>
      <w:docPartBody>
        <w:p w:rsidR="00691425" w:rsidRDefault="00D75611" w:rsidP="00D75611">
          <w:pPr>
            <w:pStyle w:val="EF8129EBD4B14767A173DDED8B36738B3"/>
          </w:pPr>
          <w:r w:rsidRPr="00A02770">
            <w:rPr>
              <w:rStyle w:val="PlaceholderText"/>
            </w:rPr>
            <w:t>Click or tap here to enter text.</w:t>
          </w:r>
        </w:p>
      </w:docPartBody>
    </w:docPart>
    <w:docPart>
      <w:docPartPr>
        <w:name w:val="B5077E3EB09E4C0BB6A8222A6CBC2A0A"/>
        <w:category>
          <w:name w:val="General"/>
          <w:gallery w:val="placeholder"/>
        </w:category>
        <w:types>
          <w:type w:val="bbPlcHdr"/>
        </w:types>
        <w:behaviors>
          <w:behavior w:val="content"/>
        </w:behaviors>
        <w:guid w:val="{39A04A65-6561-4E44-8215-C34698987194}"/>
      </w:docPartPr>
      <w:docPartBody>
        <w:p w:rsidR="00691425" w:rsidRDefault="00D75611" w:rsidP="00D75611">
          <w:pPr>
            <w:pStyle w:val="B5077E3EB09E4C0BB6A8222A6CBC2A0A3"/>
          </w:pPr>
          <w:r w:rsidRPr="00A02770">
            <w:rPr>
              <w:rStyle w:val="PlaceholderText"/>
            </w:rPr>
            <w:t>Click or tap here to enter text.</w:t>
          </w:r>
        </w:p>
      </w:docPartBody>
    </w:docPart>
    <w:docPart>
      <w:docPartPr>
        <w:name w:val="90EDFA0B2E534712BDBD38B32116E2BF"/>
        <w:category>
          <w:name w:val="General"/>
          <w:gallery w:val="placeholder"/>
        </w:category>
        <w:types>
          <w:type w:val="bbPlcHdr"/>
        </w:types>
        <w:behaviors>
          <w:behavior w:val="content"/>
        </w:behaviors>
        <w:guid w:val="{D2DC5FD8-76C5-4B84-8DAC-2B0181D9BBAB}"/>
      </w:docPartPr>
      <w:docPartBody>
        <w:p w:rsidR="00691425" w:rsidRDefault="00D75611" w:rsidP="00D75611">
          <w:pPr>
            <w:pStyle w:val="90EDFA0B2E534712BDBD38B32116E2BF3"/>
          </w:pPr>
          <w:r w:rsidRPr="00A02770">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22E5116-1162-4DCE-95CE-D320F907559A}"/>
      </w:docPartPr>
      <w:docPartBody>
        <w:p w:rsidR="00691425" w:rsidRDefault="00EE36B9">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88C8F2AB534B4B72AB25DBC157C41036"/>
        <w:category>
          <w:name w:val="General"/>
          <w:gallery w:val="placeholder"/>
        </w:category>
        <w:types>
          <w:type w:val="bbPlcHdr"/>
        </w:types>
        <w:behaviors>
          <w:behavior w:val="content"/>
        </w:behaviors>
        <w:guid w:val="{C993BECE-4933-4E94-B149-CFBF6DA15FBC}"/>
      </w:docPartPr>
      <w:docPartBody>
        <w:p w:rsidR="00691425" w:rsidRDefault="00D75611" w:rsidP="00D75611">
          <w:pPr>
            <w:pStyle w:val="88C8F2AB534B4B72AB25DBC157C410362"/>
          </w:pPr>
          <w:r w:rsidRPr="00A02770">
            <w:rPr>
              <w:rStyle w:val="PlaceholderText"/>
            </w:rPr>
            <w:t>Click or tap here to enter text.</w:t>
          </w:r>
        </w:p>
      </w:docPartBody>
    </w:docPart>
    <w:docPart>
      <w:docPartPr>
        <w:name w:val="85887E8681414DEABC75CCA73B94C770"/>
        <w:category>
          <w:name w:val="General"/>
          <w:gallery w:val="placeholder"/>
        </w:category>
        <w:types>
          <w:type w:val="bbPlcHdr"/>
        </w:types>
        <w:behaviors>
          <w:behavior w:val="content"/>
        </w:behaviors>
        <w:guid w:val="{CF09D3C0-C155-45BD-B22B-249191CC63A8}"/>
      </w:docPartPr>
      <w:docPartBody>
        <w:p w:rsidR="00691425" w:rsidRDefault="00D75611" w:rsidP="00D75611">
          <w:pPr>
            <w:pStyle w:val="85887E8681414DEABC75CCA73B94C7702"/>
          </w:pPr>
          <w:r w:rsidRPr="00A02770">
            <w:rPr>
              <w:rStyle w:val="PlaceholderText"/>
            </w:rPr>
            <w:t>Click or tap here to enter text.</w:t>
          </w:r>
        </w:p>
      </w:docPartBody>
    </w:docPart>
    <w:docPart>
      <w:docPartPr>
        <w:name w:val="7E23C317308E4172B516245129B63EF9"/>
        <w:category>
          <w:name w:val="General"/>
          <w:gallery w:val="placeholder"/>
        </w:category>
        <w:types>
          <w:type w:val="bbPlcHdr"/>
        </w:types>
        <w:behaviors>
          <w:behavior w:val="content"/>
        </w:behaviors>
        <w:guid w:val="{C1A9D59F-FB9D-46EC-AE28-4CDB5F0B8AE6}"/>
      </w:docPartPr>
      <w:docPartBody>
        <w:p w:rsidR="00691425" w:rsidRDefault="00D75611" w:rsidP="00D75611">
          <w:pPr>
            <w:pStyle w:val="7E23C317308E4172B516245129B63EF92"/>
          </w:pPr>
          <w:r w:rsidRPr="00A02770">
            <w:rPr>
              <w:rStyle w:val="PlaceholderText"/>
            </w:rPr>
            <w:t>Click or tap here to enter text.</w:t>
          </w:r>
        </w:p>
      </w:docPartBody>
    </w:docPart>
    <w:docPart>
      <w:docPartPr>
        <w:name w:val="052FB2795171415F8EAEF7FB6BC1B323"/>
        <w:category>
          <w:name w:val="General"/>
          <w:gallery w:val="placeholder"/>
        </w:category>
        <w:types>
          <w:type w:val="bbPlcHdr"/>
        </w:types>
        <w:behaviors>
          <w:behavior w:val="content"/>
        </w:behaviors>
        <w:guid w:val="{EA8411D1-2D6C-4864-A97C-F7BE13EDB348}"/>
      </w:docPartPr>
      <w:docPartBody>
        <w:p w:rsidR="00D75611" w:rsidRDefault="001A0516" w:rsidP="001A0516">
          <w:pPr>
            <w:pStyle w:val="052FB2795171415F8EAEF7FB6BC1B323"/>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BFE1AE1374444CDBBDC35609666B919A"/>
        <w:category>
          <w:name w:val="General"/>
          <w:gallery w:val="placeholder"/>
        </w:category>
        <w:types>
          <w:type w:val="bbPlcHdr"/>
        </w:types>
        <w:behaviors>
          <w:behavior w:val="content"/>
        </w:behaviors>
        <w:guid w:val="{C40E50EE-4172-4500-83D6-3AA3F4474079}"/>
      </w:docPartPr>
      <w:docPartBody>
        <w:p w:rsidR="00D75611" w:rsidRDefault="00D75611" w:rsidP="00D75611">
          <w:pPr>
            <w:pStyle w:val="BFE1AE1374444CDBBDC35609666B919A2"/>
          </w:pPr>
          <w:r w:rsidRPr="00A02770">
            <w:rPr>
              <w:rStyle w:val="PlaceholderText"/>
            </w:rPr>
            <w:t>Click or tap here to enter text.</w:t>
          </w:r>
        </w:p>
      </w:docPartBody>
    </w:docPart>
    <w:docPart>
      <w:docPartPr>
        <w:name w:val="2B34580D67FB462FABB2BD1024868FE9"/>
        <w:category>
          <w:name w:val="General"/>
          <w:gallery w:val="placeholder"/>
        </w:category>
        <w:types>
          <w:type w:val="bbPlcHdr"/>
        </w:types>
        <w:behaviors>
          <w:behavior w:val="content"/>
        </w:behaviors>
        <w:guid w:val="{BF4368F6-E720-4D3C-9C6A-26426D52257B}"/>
      </w:docPartPr>
      <w:docPartBody>
        <w:p w:rsidR="00D75611" w:rsidRDefault="00D75611" w:rsidP="00D75611">
          <w:pPr>
            <w:pStyle w:val="2B34580D67FB462FABB2BD1024868FE92"/>
          </w:pPr>
          <w:r w:rsidRPr="00A02770">
            <w:rPr>
              <w:rStyle w:val="PlaceholderText"/>
            </w:rPr>
            <w:t>Click or tap here to enter text.</w:t>
          </w:r>
        </w:p>
      </w:docPartBody>
    </w:docPart>
    <w:docPart>
      <w:docPartPr>
        <w:name w:val="3C9E73A9D97B4FB68838B838C8545D4F"/>
        <w:category>
          <w:name w:val="General"/>
          <w:gallery w:val="placeholder"/>
        </w:category>
        <w:types>
          <w:type w:val="bbPlcHdr"/>
        </w:types>
        <w:behaviors>
          <w:behavior w:val="content"/>
        </w:behaviors>
        <w:guid w:val="{7CC1F2A2-D8F5-4122-AE73-7586CDA83A40}"/>
      </w:docPartPr>
      <w:docPartBody>
        <w:p w:rsidR="00D75611" w:rsidRDefault="00D75611" w:rsidP="00D75611">
          <w:pPr>
            <w:pStyle w:val="3C9E73A9D97B4FB68838B838C8545D4F2"/>
          </w:pPr>
          <w:r w:rsidRPr="00A02770">
            <w:rPr>
              <w:rStyle w:val="PlaceholderText"/>
            </w:rPr>
            <w:t>Click or tap here to enter text.</w:t>
          </w:r>
        </w:p>
      </w:docPartBody>
    </w:docPart>
    <w:docPart>
      <w:docPartPr>
        <w:name w:val="F7A3BA498F4A4AC78A810AF4D663E698"/>
        <w:category>
          <w:name w:val="General"/>
          <w:gallery w:val="placeholder"/>
        </w:category>
        <w:types>
          <w:type w:val="bbPlcHdr"/>
        </w:types>
        <w:behaviors>
          <w:behavior w:val="content"/>
        </w:behaviors>
        <w:guid w:val="{56871805-2FE6-4016-995D-2DB17CA3B2D8}"/>
      </w:docPartPr>
      <w:docPartBody>
        <w:p w:rsidR="00D75611" w:rsidRDefault="00D75611" w:rsidP="00D75611">
          <w:pPr>
            <w:pStyle w:val="F7A3BA498F4A4AC78A810AF4D663E6982"/>
          </w:pPr>
          <w:r w:rsidRPr="00A02770">
            <w:rPr>
              <w:rStyle w:val="PlaceholderText"/>
            </w:rPr>
            <w:t>Click or tap here to enter text.</w:t>
          </w:r>
        </w:p>
      </w:docPartBody>
    </w:docPart>
    <w:docPart>
      <w:docPartPr>
        <w:name w:val="A384CE3C183C4E5AB35DE1575E42E2A9"/>
        <w:category>
          <w:name w:val="General"/>
          <w:gallery w:val="placeholder"/>
        </w:category>
        <w:types>
          <w:type w:val="bbPlcHdr"/>
        </w:types>
        <w:behaviors>
          <w:behavior w:val="content"/>
        </w:behaviors>
        <w:guid w:val="{0A86DCFE-1CC5-4D2D-AA88-B1C9D1C87F2A}"/>
      </w:docPartPr>
      <w:docPartBody>
        <w:p w:rsidR="000E714E" w:rsidRDefault="00D75611" w:rsidP="00D75611">
          <w:pPr>
            <w:pStyle w:val="A384CE3C183C4E5AB35DE1575E42E2A9"/>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A43639452FD04E7EB775E45634651085"/>
        <w:category>
          <w:name w:val="General"/>
          <w:gallery w:val="placeholder"/>
        </w:category>
        <w:types>
          <w:type w:val="bbPlcHdr"/>
        </w:types>
        <w:behaviors>
          <w:behavior w:val="content"/>
        </w:behaviors>
        <w:guid w:val="{0B2C9C34-6E81-4FA1-950D-22AB9252313F}"/>
      </w:docPartPr>
      <w:docPartBody>
        <w:p w:rsidR="000E714E" w:rsidRDefault="00D75611" w:rsidP="00D75611">
          <w:pPr>
            <w:pStyle w:val="A43639452FD04E7EB775E456346510852"/>
          </w:pPr>
          <w:r w:rsidRPr="00A02770">
            <w:rPr>
              <w:rStyle w:val="PlaceholderText"/>
            </w:rPr>
            <w:t>Click or tap here to enter text.</w:t>
          </w:r>
        </w:p>
      </w:docPartBody>
    </w:docPart>
    <w:docPart>
      <w:docPartPr>
        <w:name w:val="5E1F565169D1486BABCA6D4F427EC41B"/>
        <w:category>
          <w:name w:val="General"/>
          <w:gallery w:val="placeholder"/>
        </w:category>
        <w:types>
          <w:type w:val="bbPlcHdr"/>
        </w:types>
        <w:behaviors>
          <w:behavior w:val="content"/>
        </w:behaviors>
        <w:guid w:val="{0AAF7C2A-7D56-4A44-BD82-4AFBE1006B83}"/>
      </w:docPartPr>
      <w:docPartBody>
        <w:p w:rsidR="000E714E" w:rsidRDefault="00D75611" w:rsidP="00D75611">
          <w:pPr>
            <w:pStyle w:val="5E1F565169D1486BABCA6D4F427EC41B2"/>
          </w:pPr>
          <w:r w:rsidRPr="00A02770">
            <w:rPr>
              <w:rStyle w:val="PlaceholderText"/>
            </w:rPr>
            <w:t>Click or tap here to enter text.</w:t>
          </w:r>
        </w:p>
      </w:docPartBody>
    </w:docPart>
    <w:docPart>
      <w:docPartPr>
        <w:name w:val="0D7E913E8E7A4041BC6E3270A8022B41"/>
        <w:category>
          <w:name w:val="General"/>
          <w:gallery w:val="placeholder"/>
        </w:category>
        <w:types>
          <w:type w:val="bbPlcHdr"/>
        </w:types>
        <w:behaviors>
          <w:behavior w:val="content"/>
        </w:behaviors>
        <w:guid w:val="{CB3CBD5D-42CC-4965-B953-030824AAE08D}"/>
      </w:docPartPr>
      <w:docPartBody>
        <w:p w:rsidR="000E714E" w:rsidRDefault="00D75611" w:rsidP="00D75611">
          <w:pPr>
            <w:pStyle w:val="0D7E913E8E7A4041BC6E3270A8022B412"/>
          </w:pPr>
          <w:r w:rsidRPr="00A02770">
            <w:rPr>
              <w:rStyle w:val="PlaceholderText"/>
            </w:rPr>
            <w:t>Click or tap here to enter text.</w:t>
          </w:r>
        </w:p>
      </w:docPartBody>
    </w:docPart>
    <w:docPart>
      <w:docPartPr>
        <w:name w:val="E6C406EF422649B8B26A71B58DA8E449"/>
        <w:category>
          <w:name w:val="General"/>
          <w:gallery w:val="placeholder"/>
        </w:category>
        <w:types>
          <w:type w:val="bbPlcHdr"/>
        </w:types>
        <w:behaviors>
          <w:behavior w:val="content"/>
        </w:behaviors>
        <w:guid w:val="{9EF36AC9-86D1-40D5-8446-171C5120BC68}"/>
      </w:docPartPr>
      <w:docPartBody>
        <w:p w:rsidR="000E714E" w:rsidRDefault="00D75611" w:rsidP="00D75611">
          <w:pPr>
            <w:pStyle w:val="E6C406EF422649B8B26A71B58DA8E4492"/>
          </w:pPr>
          <w:r w:rsidRPr="00A02770">
            <w:rPr>
              <w:rStyle w:val="PlaceholderText"/>
            </w:rPr>
            <w:t>Click or tap here to enter text.</w:t>
          </w:r>
        </w:p>
      </w:docPartBody>
    </w:docPart>
    <w:docPart>
      <w:docPartPr>
        <w:name w:val="46692BFADE694A448AA1ABBF119F7A63"/>
        <w:category>
          <w:name w:val="General"/>
          <w:gallery w:val="placeholder"/>
        </w:category>
        <w:types>
          <w:type w:val="bbPlcHdr"/>
        </w:types>
        <w:behaviors>
          <w:behavior w:val="content"/>
        </w:behaviors>
        <w:guid w:val="{E8D31A90-0D62-46ED-BECE-6B3D52AA3666}"/>
      </w:docPartPr>
      <w:docPartBody>
        <w:p w:rsidR="000E714E" w:rsidRDefault="00D75611" w:rsidP="00D75611">
          <w:pPr>
            <w:pStyle w:val="46692BFADE694A448AA1ABBF119F7A63"/>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1FD8B894A08F46B09DDA737C70B7172A"/>
        <w:category>
          <w:name w:val="General"/>
          <w:gallery w:val="placeholder"/>
        </w:category>
        <w:types>
          <w:type w:val="bbPlcHdr"/>
        </w:types>
        <w:behaviors>
          <w:behavior w:val="content"/>
        </w:behaviors>
        <w:guid w:val="{AB5E7285-BE94-49BC-BB88-9E1A15BEB7B1}"/>
      </w:docPartPr>
      <w:docPartBody>
        <w:p w:rsidR="000E714E" w:rsidRDefault="00D75611" w:rsidP="00D75611">
          <w:pPr>
            <w:pStyle w:val="1FD8B894A08F46B09DDA737C70B7172A2"/>
          </w:pPr>
          <w:r w:rsidRPr="00A02770">
            <w:rPr>
              <w:rStyle w:val="PlaceholderText"/>
            </w:rPr>
            <w:t>Click or tap here to enter text.</w:t>
          </w:r>
        </w:p>
      </w:docPartBody>
    </w:docPart>
    <w:docPart>
      <w:docPartPr>
        <w:name w:val="8C9CB19DACDB4EEBB9F0C3CF75BD7D61"/>
        <w:category>
          <w:name w:val="General"/>
          <w:gallery w:val="placeholder"/>
        </w:category>
        <w:types>
          <w:type w:val="bbPlcHdr"/>
        </w:types>
        <w:behaviors>
          <w:behavior w:val="content"/>
        </w:behaviors>
        <w:guid w:val="{320F4A5F-83E1-4A66-B22D-E86C7CD078BC}"/>
      </w:docPartPr>
      <w:docPartBody>
        <w:p w:rsidR="000E714E" w:rsidRDefault="00D75611" w:rsidP="00D75611">
          <w:pPr>
            <w:pStyle w:val="8C9CB19DACDB4EEBB9F0C3CF75BD7D612"/>
          </w:pPr>
          <w:r w:rsidRPr="00A02770">
            <w:rPr>
              <w:rStyle w:val="PlaceholderText"/>
            </w:rPr>
            <w:t>Click or tap here to enter text.</w:t>
          </w:r>
        </w:p>
      </w:docPartBody>
    </w:docPart>
    <w:docPart>
      <w:docPartPr>
        <w:name w:val="CD770A71709A42B7957E5D48702449F9"/>
        <w:category>
          <w:name w:val="General"/>
          <w:gallery w:val="placeholder"/>
        </w:category>
        <w:types>
          <w:type w:val="bbPlcHdr"/>
        </w:types>
        <w:behaviors>
          <w:behavior w:val="content"/>
        </w:behaviors>
        <w:guid w:val="{3B44440C-FEA1-4882-B506-F37768E163A3}"/>
      </w:docPartPr>
      <w:docPartBody>
        <w:p w:rsidR="000E714E" w:rsidRDefault="00D75611" w:rsidP="00D75611">
          <w:pPr>
            <w:pStyle w:val="CD770A71709A42B7957E5D48702449F92"/>
          </w:pPr>
          <w:r w:rsidRPr="00A02770">
            <w:rPr>
              <w:rStyle w:val="PlaceholderText"/>
            </w:rPr>
            <w:t>Click or tap here to enter text.</w:t>
          </w:r>
        </w:p>
      </w:docPartBody>
    </w:docPart>
    <w:docPart>
      <w:docPartPr>
        <w:name w:val="FB28C06167234779A81BD82312A71B46"/>
        <w:category>
          <w:name w:val="General"/>
          <w:gallery w:val="placeholder"/>
        </w:category>
        <w:types>
          <w:type w:val="bbPlcHdr"/>
        </w:types>
        <w:behaviors>
          <w:behavior w:val="content"/>
        </w:behaviors>
        <w:guid w:val="{95AB5CE1-7085-4437-BB0A-A80C00296847}"/>
      </w:docPartPr>
      <w:docPartBody>
        <w:p w:rsidR="000E714E" w:rsidRDefault="00D75611" w:rsidP="00D75611">
          <w:pPr>
            <w:pStyle w:val="FB28C06167234779A81BD82312A71B462"/>
          </w:pPr>
          <w:r w:rsidRPr="00A02770">
            <w:rPr>
              <w:rStyle w:val="PlaceholderText"/>
            </w:rPr>
            <w:t>Click or tap here to enter text.</w:t>
          </w:r>
        </w:p>
      </w:docPartBody>
    </w:docPart>
    <w:docPart>
      <w:docPartPr>
        <w:name w:val="1D20033D78BE41ADA010022BE5BCF6A2"/>
        <w:category>
          <w:name w:val="General"/>
          <w:gallery w:val="placeholder"/>
        </w:category>
        <w:types>
          <w:type w:val="bbPlcHdr"/>
        </w:types>
        <w:behaviors>
          <w:behavior w:val="content"/>
        </w:behaviors>
        <w:guid w:val="{E2BB1555-0AC9-4561-BAE5-BC16710B77BA}"/>
      </w:docPartPr>
      <w:docPartBody>
        <w:p w:rsidR="000E714E" w:rsidRDefault="00D75611" w:rsidP="00D75611">
          <w:pPr>
            <w:pStyle w:val="1D20033D78BE41ADA010022BE5BCF6A2"/>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47EE70B942254212B5199CF7E7CD34D9"/>
        <w:category>
          <w:name w:val="General"/>
          <w:gallery w:val="placeholder"/>
        </w:category>
        <w:types>
          <w:type w:val="bbPlcHdr"/>
        </w:types>
        <w:behaviors>
          <w:behavior w:val="content"/>
        </w:behaviors>
        <w:guid w:val="{43BA0ECF-9744-46C3-91B4-BB68C85DCE16}"/>
      </w:docPartPr>
      <w:docPartBody>
        <w:p w:rsidR="000E714E" w:rsidRDefault="00D75611" w:rsidP="00D75611">
          <w:pPr>
            <w:pStyle w:val="47EE70B942254212B5199CF7E7CD34D92"/>
          </w:pPr>
          <w:r w:rsidRPr="00A02770">
            <w:rPr>
              <w:rStyle w:val="PlaceholderText"/>
            </w:rPr>
            <w:t>Click or tap here to enter text.</w:t>
          </w:r>
        </w:p>
      </w:docPartBody>
    </w:docPart>
    <w:docPart>
      <w:docPartPr>
        <w:name w:val="89C3A4E35C2C4F84BC76032AD5FE42AA"/>
        <w:category>
          <w:name w:val="General"/>
          <w:gallery w:val="placeholder"/>
        </w:category>
        <w:types>
          <w:type w:val="bbPlcHdr"/>
        </w:types>
        <w:behaviors>
          <w:behavior w:val="content"/>
        </w:behaviors>
        <w:guid w:val="{94D7464F-2FD9-41A5-8F7E-FC334A515930}"/>
      </w:docPartPr>
      <w:docPartBody>
        <w:p w:rsidR="000E714E" w:rsidRDefault="00D75611" w:rsidP="00D75611">
          <w:pPr>
            <w:pStyle w:val="89C3A4E35C2C4F84BC76032AD5FE42AA2"/>
          </w:pPr>
          <w:r w:rsidRPr="00A02770">
            <w:rPr>
              <w:rStyle w:val="PlaceholderText"/>
            </w:rPr>
            <w:t>Click or tap here to enter text.</w:t>
          </w:r>
        </w:p>
      </w:docPartBody>
    </w:docPart>
    <w:docPart>
      <w:docPartPr>
        <w:name w:val="31959A6F25544E5A9C38827D7B3F2860"/>
        <w:category>
          <w:name w:val="General"/>
          <w:gallery w:val="placeholder"/>
        </w:category>
        <w:types>
          <w:type w:val="bbPlcHdr"/>
        </w:types>
        <w:behaviors>
          <w:behavior w:val="content"/>
        </w:behaviors>
        <w:guid w:val="{B5BAD0A0-9DCC-4AF9-97E8-8ACCCBE2603F}"/>
      </w:docPartPr>
      <w:docPartBody>
        <w:p w:rsidR="000E714E" w:rsidRDefault="00D75611" w:rsidP="00D75611">
          <w:pPr>
            <w:pStyle w:val="31959A6F25544E5A9C38827D7B3F28602"/>
          </w:pPr>
          <w:r w:rsidRPr="00A02770">
            <w:rPr>
              <w:rStyle w:val="PlaceholderText"/>
            </w:rPr>
            <w:t>Click or tap here to enter text.</w:t>
          </w:r>
        </w:p>
      </w:docPartBody>
    </w:docPart>
    <w:docPart>
      <w:docPartPr>
        <w:name w:val="4827293384FA4EA8A1DF79AB746C4AD6"/>
        <w:category>
          <w:name w:val="General"/>
          <w:gallery w:val="placeholder"/>
        </w:category>
        <w:types>
          <w:type w:val="bbPlcHdr"/>
        </w:types>
        <w:behaviors>
          <w:behavior w:val="content"/>
        </w:behaviors>
        <w:guid w:val="{66610149-6E65-4B5F-88FC-6E63F9A7C5BE}"/>
      </w:docPartPr>
      <w:docPartBody>
        <w:p w:rsidR="000E714E" w:rsidRDefault="00D75611" w:rsidP="00D75611">
          <w:pPr>
            <w:pStyle w:val="4827293384FA4EA8A1DF79AB746C4AD62"/>
          </w:pPr>
          <w:r w:rsidRPr="00A02770">
            <w:rPr>
              <w:rStyle w:val="PlaceholderText"/>
            </w:rPr>
            <w:t>Click or tap here to enter text.</w:t>
          </w:r>
        </w:p>
      </w:docPartBody>
    </w:docPart>
    <w:docPart>
      <w:docPartPr>
        <w:name w:val="C02159E1AC8B40EDAD5608000E3BF80D"/>
        <w:category>
          <w:name w:val="General"/>
          <w:gallery w:val="placeholder"/>
        </w:category>
        <w:types>
          <w:type w:val="bbPlcHdr"/>
        </w:types>
        <w:behaviors>
          <w:behavior w:val="content"/>
        </w:behaviors>
        <w:guid w:val="{788582F2-572F-4E53-A266-409B7C1CD6F0}"/>
      </w:docPartPr>
      <w:docPartBody>
        <w:p w:rsidR="000E714E" w:rsidRDefault="00D75611" w:rsidP="00D75611">
          <w:pPr>
            <w:pStyle w:val="C02159E1AC8B40EDAD5608000E3BF80D"/>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5FCEFCA2AD6D47179470DB7E2D73A7B4"/>
        <w:category>
          <w:name w:val="General"/>
          <w:gallery w:val="placeholder"/>
        </w:category>
        <w:types>
          <w:type w:val="bbPlcHdr"/>
        </w:types>
        <w:behaviors>
          <w:behavior w:val="content"/>
        </w:behaviors>
        <w:guid w:val="{EBA081AB-6694-4B8B-8A4D-5AC1D12B82E6}"/>
      </w:docPartPr>
      <w:docPartBody>
        <w:p w:rsidR="000E714E" w:rsidRDefault="00D75611" w:rsidP="00D75611">
          <w:pPr>
            <w:pStyle w:val="5FCEFCA2AD6D47179470DB7E2D73A7B42"/>
          </w:pPr>
          <w:r w:rsidRPr="00A02770">
            <w:rPr>
              <w:rStyle w:val="PlaceholderText"/>
            </w:rPr>
            <w:t>Click or tap here to enter text.</w:t>
          </w:r>
        </w:p>
      </w:docPartBody>
    </w:docPart>
    <w:docPart>
      <w:docPartPr>
        <w:name w:val="4AE9BCA5612B4DA7A9896DD6D2430229"/>
        <w:category>
          <w:name w:val="General"/>
          <w:gallery w:val="placeholder"/>
        </w:category>
        <w:types>
          <w:type w:val="bbPlcHdr"/>
        </w:types>
        <w:behaviors>
          <w:behavior w:val="content"/>
        </w:behaviors>
        <w:guid w:val="{0310413A-EF9A-4262-85B7-EC9FA0C05F04}"/>
      </w:docPartPr>
      <w:docPartBody>
        <w:p w:rsidR="000E714E" w:rsidRDefault="00D75611" w:rsidP="00D75611">
          <w:pPr>
            <w:pStyle w:val="4AE9BCA5612B4DA7A9896DD6D24302292"/>
          </w:pPr>
          <w:r w:rsidRPr="00A02770">
            <w:rPr>
              <w:rStyle w:val="PlaceholderText"/>
            </w:rPr>
            <w:t>Click or tap here to enter text.</w:t>
          </w:r>
        </w:p>
      </w:docPartBody>
    </w:docPart>
    <w:docPart>
      <w:docPartPr>
        <w:name w:val="5BC85A486738442CBD725FCE52FBF194"/>
        <w:category>
          <w:name w:val="General"/>
          <w:gallery w:val="placeholder"/>
        </w:category>
        <w:types>
          <w:type w:val="bbPlcHdr"/>
        </w:types>
        <w:behaviors>
          <w:behavior w:val="content"/>
        </w:behaviors>
        <w:guid w:val="{B9B965CA-1E38-4FD3-8178-5033031E6C73}"/>
      </w:docPartPr>
      <w:docPartBody>
        <w:p w:rsidR="000E714E" w:rsidRDefault="00D75611" w:rsidP="00D75611">
          <w:pPr>
            <w:pStyle w:val="5BC85A486738442CBD725FCE52FBF1942"/>
          </w:pPr>
          <w:r w:rsidRPr="00A02770">
            <w:rPr>
              <w:rStyle w:val="PlaceholderText"/>
            </w:rPr>
            <w:t>Click or tap here to enter text.</w:t>
          </w:r>
        </w:p>
      </w:docPartBody>
    </w:docPart>
    <w:docPart>
      <w:docPartPr>
        <w:name w:val="BDF855119EF9457AA00392A1F77C4E31"/>
        <w:category>
          <w:name w:val="General"/>
          <w:gallery w:val="placeholder"/>
        </w:category>
        <w:types>
          <w:type w:val="bbPlcHdr"/>
        </w:types>
        <w:behaviors>
          <w:behavior w:val="content"/>
        </w:behaviors>
        <w:guid w:val="{4976229E-248D-41A1-B109-111528771413}"/>
      </w:docPartPr>
      <w:docPartBody>
        <w:p w:rsidR="000E714E" w:rsidRDefault="00D75611" w:rsidP="00D75611">
          <w:pPr>
            <w:pStyle w:val="BDF855119EF9457AA00392A1F77C4E312"/>
          </w:pPr>
          <w:r w:rsidRPr="00A02770">
            <w:rPr>
              <w:rStyle w:val="PlaceholderText"/>
            </w:rPr>
            <w:t>Click or tap here to enter text.</w:t>
          </w:r>
        </w:p>
      </w:docPartBody>
    </w:docPart>
    <w:docPart>
      <w:docPartPr>
        <w:name w:val="7DD0E444D7CC494DBD6856392E8525A1"/>
        <w:category>
          <w:name w:val="General"/>
          <w:gallery w:val="placeholder"/>
        </w:category>
        <w:types>
          <w:type w:val="bbPlcHdr"/>
        </w:types>
        <w:behaviors>
          <w:behavior w:val="content"/>
        </w:behaviors>
        <w:guid w:val="{E64E70C2-6F21-4D10-A6D5-4BFC798F8B0A}"/>
      </w:docPartPr>
      <w:docPartBody>
        <w:p w:rsidR="000E714E" w:rsidRDefault="00D75611" w:rsidP="00D75611">
          <w:pPr>
            <w:pStyle w:val="7DD0E444D7CC494DBD6856392E8525A1"/>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1005977AE0C74829948F18DAD2A3344E"/>
        <w:category>
          <w:name w:val="General"/>
          <w:gallery w:val="placeholder"/>
        </w:category>
        <w:types>
          <w:type w:val="bbPlcHdr"/>
        </w:types>
        <w:behaviors>
          <w:behavior w:val="content"/>
        </w:behaviors>
        <w:guid w:val="{434AB3D1-02A5-4FEB-8A12-9D2B4EF266ED}"/>
      </w:docPartPr>
      <w:docPartBody>
        <w:p w:rsidR="000E714E" w:rsidRDefault="00D75611" w:rsidP="00D75611">
          <w:pPr>
            <w:pStyle w:val="1005977AE0C74829948F18DAD2A3344E2"/>
          </w:pPr>
          <w:r w:rsidRPr="00A02770">
            <w:rPr>
              <w:rStyle w:val="PlaceholderText"/>
            </w:rPr>
            <w:t>Click or tap here to enter text.</w:t>
          </w:r>
        </w:p>
      </w:docPartBody>
    </w:docPart>
    <w:docPart>
      <w:docPartPr>
        <w:name w:val="AD696A80E08C4F4BAD86470C27E00F09"/>
        <w:category>
          <w:name w:val="General"/>
          <w:gallery w:val="placeholder"/>
        </w:category>
        <w:types>
          <w:type w:val="bbPlcHdr"/>
        </w:types>
        <w:behaviors>
          <w:behavior w:val="content"/>
        </w:behaviors>
        <w:guid w:val="{B1C35239-0CAB-4777-A9CA-F30C7DC76C3A}"/>
      </w:docPartPr>
      <w:docPartBody>
        <w:p w:rsidR="000E714E" w:rsidRDefault="00D75611" w:rsidP="00D75611">
          <w:pPr>
            <w:pStyle w:val="AD696A80E08C4F4BAD86470C27E00F092"/>
          </w:pPr>
          <w:r w:rsidRPr="00A02770">
            <w:rPr>
              <w:rStyle w:val="PlaceholderText"/>
            </w:rPr>
            <w:t>Click or tap here to enter text.</w:t>
          </w:r>
        </w:p>
      </w:docPartBody>
    </w:docPart>
    <w:docPart>
      <w:docPartPr>
        <w:name w:val="95656B96310A450E90D4F3927038C916"/>
        <w:category>
          <w:name w:val="General"/>
          <w:gallery w:val="placeholder"/>
        </w:category>
        <w:types>
          <w:type w:val="bbPlcHdr"/>
        </w:types>
        <w:behaviors>
          <w:behavior w:val="content"/>
        </w:behaviors>
        <w:guid w:val="{41E0B0E0-B3EC-4B62-BB4E-CB85931D49BA}"/>
      </w:docPartPr>
      <w:docPartBody>
        <w:p w:rsidR="000E714E" w:rsidRDefault="00D75611" w:rsidP="00D75611">
          <w:pPr>
            <w:pStyle w:val="95656B96310A450E90D4F3927038C9162"/>
          </w:pPr>
          <w:r w:rsidRPr="00A02770">
            <w:rPr>
              <w:rStyle w:val="PlaceholderText"/>
            </w:rPr>
            <w:t>Click or tap here to enter text.</w:t>
          </w:r>
        </w:p>
      </w:docPartBody>
    </w:docPart>
    <w:docPart>
      <w:docPartPr>
        <w:name w:val="A9B3CA430DAC44EA82AADA1B66616702"/>
        <w:category>
          <w:name w:val="General"/>
          <w:gallery w:val="placeholder"/>
        </w:category>
        <w:types>
          <w:type w:val="bbPlcHdr"/>
        </w:types>
        <w:behaviors>
          <w:behavior w:val="content"/>
        </w:behaviors>
        <w:guid w:val="{3FB66A60-0953-48F9-9EA8-86878D119825}"/>
      </w:docPartPr>
      <w:docPartBody>
        <w:p w:rsidR="000E714E" w:rsidRDefault="00D75611" w:rsidP="00D75611">
          <w:pPr>
            <w:pStyle w:val="A9B3CA430DAC44EA82AADA1B666167022"/>
          </w:pPr>
          <w:r w:rsidRPr="00A02770">
            <w:rPr>
              <w:rStyle w:val="PlaceholderText"/>
            </w:rPr>
            <w:t>Click or tap here to enter text.</w:t>
          </w:r>
        </w:p>
      </w:docPartBody>
    </w:docPart>
    <w:docPart>
      <w:docPartPr>
        <w:name w:val="261F92ED5F604F47999F4E84B7868F03"/>
        <w:category>
          <w:name w:val="General"/>
          <w:gallery w:val="placeholder"/>
        </w:category>
        <w:types>
          <w:type w:val="bbPlcHdr"/>
        </w:types>
        <w:behaviors>
          <w:behavior w:val="content"/>
        </w:behaviors>
        <w:guid w:val="{F56AFC43-9BD3-4325-B68B-834C0DEACC3E}"/>
      </w:docPartPr>
      <w:docPartBody>
        <w:p w:rsidR="000E714E" w:rsidRDefault="00D75611" w:rsidP="00D75611">
          <w:pPr>
            <w:pStyle w:val="261F92ED5F604F47999F4E84B7868F032"/>
          </w:pPr>
          <w:r w:rsidRPr="00A02770">
            <w:rPr>
              <w:rStyle w:val="PlaceholderText"/>
            </w:rPr>
            <w:t>Click or tap here to enter text.</w:t>
          </w:r>
        </w:p>
      </w:docPartBody>
    </w:docPart>
    <w:docPart>
      <w:docPartPr>
        <w:name w:val="A705320CF6DB44A693C37C782F066198"/>
        <w:category>
          <w:name w:val="General"/>
          <w:gallery w:val="placeholder"/>
        </w:category>
        <w:types>
          <w:type w:val="bbPlcHdr"/>
        </w:types>
        <w:behaviors>
          <w:behavior w:val="content"/>
        </w:behaviors>
        <w:guid w:val="{1841493F-F207-420C-B7B3-E7ECFD3DA7D0}"/>
      </w:docPartPr>
      <w:docPartBody>
        <w:p w:rsidR="000E714E" w:rsidRDefault="00D75611" w:rsidP="00D75611">
          <w:pPr>
            <w:pStyle w:val="A705320CF6DB44A693C37C782F0661982"/>
          </w:pPr>
          <w:r w:rsidRPr="00A02770">
            <w:rPr>
              <w:rStyle w:val="PlaceholderText"/>
            </w:rPr>
            <w:t>Click or tap here to enter text.</w:t>
          </w:r>
        </w:p>
      </w:docPartBody>
    </w:docPart>
    <w:docPart>
      <w:docPartPr>
        <w:name w:val="C0E961D4E63C4DD7AE555112E4CB55E1"/>
        <w:category>
          <w:name w:val="General"/>
          <w:gallery w:val="placeholder"/>
        </w:category>
        <w:types>
          <w:type w:val="bbPlcHdr"/>
        </w:types>
        <w:behaviors>
          <w:behavior w:val="content"/>
        </w:behaviors>
        <w:guid w:val="{7C0B8E21-33AD-4909-AAFC-B9825879DF45}"/>
      </w:docPartPr>
      <w:docPartBody>
        <w:p w:rsidR="000E714E" w:rsidRDefault="00D75611" w:rsidP="00D75611">
          <w:pPr>
            <w:pStyle w:val="C0E961D4E63C4DD7AE555112E4CB55E12"/>
          </w:pPr>
          <w:r w:rsidRPr="00A02770">
            <w:rPr>
              <w:rStyle w:val="PlaceholderText"/>
            </w:rPr>
            <w:t>Click or tap here to enter text.</w:t>
          </w:r>
        </w:p>
      </w:docPartBody>
    </w:docPart>
    <w:docPart>
      <w:docPartPr>
        <w:name w:val="1B9AC3246D8649579398809D970BC3AB"/>
        <w:category>
          <w:name w:val="General"/>
          <w:gallery w:val="placeholder"/>
        </w:category>
        <w:types>
          <w:type w:val="bbPlcHdr"/>
        </w:types>
        <w:behaviors>
          <w:behavior w:val="content"/>
        </w:behaviors>
        <w:guid w:val="{2707532A-27B8-4046-A808-C494BDE26C60}"/>
      </w:docPartPr>
      <w:docPartBody>
        <w:p w:rsidR="000E714E" w:rsidRDefault="00D75611" w:rsidP="00D75611">
          <w:pPr>
            <w:pStyle w:val="1B9AC3246D8649579398809D970BC3AB2"/>
          </w:pPr>
          <w:r w:rsidRPr="00A02770">
            <w:rPr>
              <w:rStyle w:val="PlaceholderText"/>
            </w:rPr>
            <w:t>Click or tap here to enter text.</w:t>
          </w:r>
        </w:p>
      </w:docPartBody>
    </w:docPart>
    <w:docPart>
      <w:docPartPr>
        <w:name w:val="5FB34BBBCE4E48A3BCE63AE3A8F276D1"/>
        <w:category>
          <w:name w:val="General"/>
          <w:gallery w:val="placeholder"/>
        </w:category>
        <w:types>
          <w:type w:val="bbPlcHdr"/>
        </w:types>
        <w:behaviors>
          <w:behavior w:val="content"/>
        </w:behaviors>
        <w:guid w:val="{CF2E4C73-69AC-4312-AB44-4583BDDCFABE}"/>
      </w:docPartPr>
      <w:docPartBody>
        <w:p w:rsidR="000E714E" w:rsidRDefault="00D75611" w:rsidP="00D75611">
          <w:pPr>
            <w:pStyle w:val="5FB34BBBCE4E48A3BCE63AE3A8F276D12"/>
          </w:pPr>
          <w:r w:rsidRPr="00A02770">
            <w:rPr>
              <w:rStyle w:val="PlaceholderText"/>
            </w:rPr>
            <w:t>Click or tap here to enter text.</w:t>
          </w:r>
        </w:p>
      </w:docPartBody>
    </w:docPart>
    <w:docPart>
      <w:docPartPr>
        <w:name w:val="62C49AB7888C492ABDB32B23B997671A"/>
        <w:category>
          <w:name w:val="General"/>
          <w:gallery w:val="placeholder"/>
        </w:category>
        <w:types>
          <w:type w:val="bbPlcHdr"/>
        </w:types>
        <w:behaviors>
          <w:behavior w:val="content"/>
        </w:behaviors>
        <w:guid w:val="{141E5A76-A626-46E4-B4C2-6B4A5E82B192}"/>
      </w:docPartPr>
      <w:docPartBody>
        <w:p w:rsidR="000E714E" w:rsidRDefault="00D75611" w:rsidP="00D75611">
          <w:pPr>
            <w:pStyle w:val="62C49AB7888C492ABDB32B23B997671A2"/>
          </w:pPr>
          <w:r w:rsidRPr="00503580">
            <w:rPr>
              <w:rStyle w:val="PlaceholderText"/>
              <w:color w:val="auto"/>
            </w:rPr>
            <w:t>Click or tap here to enter text.</w:t>
          </w:r>
        </w:p>
      </w:docPartBody>
    </w:docPart>
    <w:docPart>
      <w:docPartPr>
        <w:name w:val="4B99E7ACE6F34C68A95F5BD37192C77C"/>
        <w:category>
          <w:name w:val="General"/>
          <w:gallery w:val="placeholder"/>
        </w:category>
        <w:types>
          <w:type w:val="bbPlcHdr"/>
        </w:types>
        <w:behaviors>
          <w:behavior w:val="content"/>
        </w:behaviors>
        <w:guid w:val="{0216C114-5ACC-4BCA-8F45-E1804931631E}"/>
      </w:docPartPr>
      <w:docPartBody>
        <w:p w:rsidR="000E714E" w:rsidRDefault="00D75611" w:rsidP="00D75611">
          <w:pPr>
            <w:pStyle w:val="4B99E7ACE6F34C68A95F5BD37192C77C2"/>
          </w:pPr>
          <w:r w:rsidRPr="00503580">
            <w:rPr>
              <w:rStyle w:val="PlaceholderText"/>
              <w:color w:val="auto"/>
            </w:rPr>
            <w:t>Click or tap here to enter text.</w:t>
          </w:r>
        </w:p>
      </w:docPartBody>
    </w:docPart>
    <w:docPart>
      <w:docPartPr>
        <w:name w:val="0B66538218F0473F8A3B5F059B15358F"/>
        <w:category>
          <w:name w:val="General"/>
          <w:gallery w:val="placeholder"/>
        </w:category>
        <w:types>
          <w:type w:val="bbPlcHdr"/>
        </w:types>
        <w:behaviors>
          <w:behavior w:val="content"/>
        </w:behaviors>
        <w:guid w:val="{1E28DA0E-74AE-4B8F-8A69-793BBF47590F}"/>
      </w:docPartPr>
      <w:docPartBody>
        <w:p w:rsidR="000E714E" w:rsidRDefault="00D75611" w:rsidP="00D75611">
          <w:pPr>
            <w:pStyle w:val="0B66538218F0473F8A3B5F059B15358F2"/>
          </w:pPr>
          <w:r w:rsidRPr="00503580">
            <w:rPr>
              <w:rStyle w:val="PlaceholderText"/>
              <w:color w:val="auto"/>
            </w:rPr>
            <w:t>Click or tap here to enter text.</w:t>
          </w:r>
        </w:p>
      </w:docPartBody>
    </w:docPart>
    <w:docPart>
      <w:docPartPr>
        <w:name w:val="E661E8D20CA64E6ABF1517B9059FEABC"/>
        <w:category>
          <w:name w:val="General"/>
          <w:gallery w:val="placeholder"/>
        </w:category>
        <w:types>
          <w:type w:val="bbPlcHdr"/>
        </w:types>
        <w:behaviors>
          <w:behavior w:val="content"/>
        </w:behaviors>
        <w:guid w:val="{778DA96B-BD96-44FB-8B17-D161A4C7FD6C}"/>
      </w:docPartPr>
      <w:docPartBody>
        <w:p w:rsidR="000E714E" w:rsidRDefault="00D75611" w:rsidP="00D75611">
          <w:pPr>
            <w:pStyle w:val="E661E8D20CA64E6ABF1517B9059FEABC1"/>
          </w:pPr>
          <w:r w:rsidRPr="00503580">
            <w:rPr>
              <w:rStyle w:val="PlaceholderText"/>
              <w:color w:val="auto"/>
            </w:rPr>
            <w:t>Click or tap here to enter text.</w:t>
          </w:r>
        </w:p>
      </w:docPartBody>
    </w:docPart>
    <w:docPart>
      <w:docPartPr>
        <w:name w:val="7EEC3A7138BE40DA9570C072E2228FD6"/>
        <w:category>
          <w:name w:val="General"/>
          <w:gallery w:val="placeholder"/>
        </w:category>
        <w:types>
          <w:type w:val="bbPlcHdr"/>
        </w:types>
        <w:behaviors>
          <w:behavior w:val="content"/>
        </w:behaviors>
        <w:guid w:val="{51C9A5BA-5A9E-403A-8ADB-9F95755C0C5B}"/>
      </w:docPartPr>
      <w:docPartBody>
        <w:p w:rsidR="000E714E" w:rsidRDefault="00D75611" w:rsidP="00D75611">
          <w:pPr>
            <w:pStyle w:val="7EEC3A7138BE40DA9570C072E2228FD61"/>
          </w:pPr>
          <w:r w:rsidRPr="00503580">
            <w:rPr>
              <w:rStyle w:val="PlaceholderText"/>
              <w:color w:val="auto"/>
            </w:rPr>
            <w:t>Click or tap here to enter text.</w:t>
          </w:r>
        </w:p>
      </w:docPartBody>
    </w:docPart>
    <w:docPart>
      <w:docPartPr>
        <w:name w:val="887154606E7D4605B428EDBC884C7BC9"/>
        <w:category>
          <w:name w:val="General"/>
          <w:gallery w:val="placeholder"/>
        </w:category>
        <w:types>
          <w:type w:val="bbPlcHdr"/>
        </w:types>
        <w:behaviors>
          <w:behavior w:val="content"/>
        </w:behaviors>
        <w:guid w:val="{FA6D1DA4-4C02-48B2-B7CF-3A6CC6D36B70}"/>
      </w:docPartPr>
      <w:docPartBody>
        <w:p w:rsidR="000E714E" w:rsidRDefault="00D75611" w:rsidP="00D75611">
          <w:pPr>
            <w:pStyle w:val="887154606E7D4605B428EDBC884C7BC91"/>
          </w:pPr>
          <w:r w:rsidRPr="00503580">
            <w:rPr>
              <w:rStyle w:val="PlaceholderText"/>
              <w:color w:val="aut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31"/>
    <w:rsid w:val="000E714E"/>
    <w:rsid w:val="00126C9D"/>
    <w:rsid w:val="001A0516"/>
    <w:rsid w:val="00691425"/>
    <w:rsid w:val="00D75611"/>
    <w:rsid w:val="00DD4031"/>
    <w:rsid w:val="00EE36B9"/>
    <w:rsid w:val="00FB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11"/>
    <w:rPr>
      <w:color w:val="808080"/>
    </w:rPr>
  </w:style>
  <w:style w:type="paragraph" w:customStyle="1" w:styleId="5F7C38878AD44E7F9399B1B128A45935">
    <w:name w:val="5F7C38878AD44E7F9399B1B128A45935"/>
    <w:rsid w:val="00EE36B9"/>
  </w:style>
  <w:style w:type="paragraph" w:customStyle="1" w:styleId="C6C338495FCC437BAE6EDF03722FD7A0">
    <w:name w:val="C6C338495FCC437BAE6EDF03722FD7A0"/>
    <w:rsid w:val="00EE36B9"/>
  </w:style>
  <w:style w:type="paragraph" w:customStyle="1" w:styleId="21C833A086B94AE2A18DF2F1D5BBD074">
    <w:name w:val="21C833A086B94AE2A18DF2F1D5BBD074"/>
    <w:rsid w:val="00EE36B9"/>
  </w:style>
  <w:style w:type="paragraph" w:customStyle="1" w:styleId="A5D593A4771B438E8331FE2DD326B59A">
    <w:name w:val="A5D593A4771B438E8331FE2DD326B59A"/>
    <w:rsid w:val="00EE36B9"/>
  </w:style>
  <w:style w:type="paragraph" w:customStyle="1" w:styleId="8978C7A8A787408E84B1CDF39F0F2B4D">
    <w:name w:val="8978C7A8A787408E84B1CDF39F0F2B4D"/>
    <w:rsid w:val="00EE36B9"/>
  </w:style>
  <w:style w:type="paragraph" w:customStyle="1" w:styleId="73BDCBC9727D4F1098267CB603B01E54">
    <w:name w:val="73BDCBC9727D4F1098267CB603B01E54"/>
    <w:rsid w:val="00EE36B9"/>
  </w:style>
  <w:style w:type="paragraph" w:customStyle="1" w:styleId="3B111942B6EA4E0FA1FB10A51D4D2EBE">
    <w:name w:val="3B111942B6EA4E0FA1FB10A51D4D2EBE"/>
    <w:rsid w:val="00EE36B9"/>
  </w:style>
  <w:style w:type="paragraph" w:customStyle="1" w:styleId="D719901160E74433919E039B5A6716B8">
    <w:name w:val="D719901160E74433919E039B5A6716B8"/>
    <w:rsid w:val="00EE36B9"/>
  </w:style>
  <w:style w:type="paragraph" w:customStyle="1" w:styleId="052FB2795171415F8EAEF7FB6BC1B323">
    <w:name w:val="052FB2795171415F8EAEF7FB6BC1B323"/>
    <w:rsid w:val="001A0516"/>
  </w:style>
  <w:style w:type="paragraph" w:customStyle="1" w:styleId="A384CE3C183C4E5AB35DE1575E42E2A9">
    <w:name w:val="A384CE3C183C4E5AB35DE1575E42E2A9"/>
    <w:rsid w:val="00D75611"/>
  </w:style>
  <w:style w:type="paragraph" w:customStyle="1" w:styleId="46692BFADE694A448AA1ABBF119F7A63">
    <w:name w:val="46692BFADE694A448AA1ABBF119F7A63"/>
    <w:rsid w:val="00D75611"/>
  </w:style>
  <w:style w:type="paragraph" w:customStyle="1" w:styleId="1D20033D78BE41ADA010022BE5BCF6A2">
    <w:name w:val="1D20033D78BE41ADA010022BE5BCF6A2"/>
    <w:rsid w:val="00D75611"/>
  </w:style>
  <w:style w:type="paragraph" w:customStyle="1" w:styleId="C02159E1AC8B40EDAD5608000E3BF80D">
    <w:name w:val="C02159E1AC8B40EDAD5608000E3BF80D"/>
    <w:rsid w:val="00D75611"/>
  </w:style>
  <w:style w:type="paragraph" w:customStyle="1" w:styleId="7DD0E444D7CC494DBD6856392E8525A1">
    <w:name w:val="7DD0E444D7CC494DBD6856392E8525A1"/>
    <w:rsid w:val="00D75611"/>
  </w:style>
  <w:style w:type="paragraph" w:customStyle="1" w:styleId="14E4D6A5B1874C6CA35A6EA1A5C8229C2">
    <w:name w:val="14E4D6A5B1874C6CA35A6EA1A5C8229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DF5D5FB5C8C44BEABDC7FB5A1AA0C9E62">
    <w:name w:val="DF5D5FB5C8C44BEABDC7FB5A1AA0C9E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56BCCE9A4243E0A48235FD5D358C032">
    <w:name w:val="F756BCCE9A4243E0A48235FD5D358C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FC5B2D66B0B432DAD441DBE83A97FE12">
    <w:name w:val="CFC5B2D66B0B432DAD441DBE83A97FE1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D0EAA739D134B65B5F09F51B08BB1FE2">
    <w:name w:val="ED0EAA739D134B65B5F09F51B08BB1FE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7B8F789B0174D828497974B5B129D4D2">
    <w:name w:val="E7B8F789B0174D828497974B5B129D4D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04F1D06B49E5485DBB6714A04D0CCEE22">
    <w:name w:val="04F1D06B49E5485DBB6714A04D0CCEE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572F19C0FE746819011CF487A7EDED02">
    <w:name w:val="C572F19C0FE746819011CF487A7EDED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CA3E00B6253440E82E03E4E872B70922">
    <w:name w:val="ACA3E00B6253440E82E03E4E872B7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50B799DC5B141DDAEE9324F8A1E02D12">
    <w:name w:val="350B799DC5B141DDAEE9324F8A1E02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61B0C81216C4B5FA0CECF0FE2D85FFF2">
    <w:name w:val="661B0C81216C4B5FA0CECF0FE2D85FF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D2CA0B445C640578E375C0170A872392">
    <w:name w:val="ED2CA0B445C640578E375C0170A8723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AD9170EA7B743F29B6D283BCDB4F6A92">
    <w:name w:val="6AD9170EA7B743F29B6D283BCDB4F6A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F4F5CEA9414174B6B42B8CA1F58CDA2">
    <w:name w:val="02F4F5CEA9414174B6B42B8CA1F58CD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85B23F76BC14C87BC33352395B97D9A2">
    <w:name w:val="585B23F76BC14C87BC33352395B97D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590EDB1F28423FB5668B1AB098E8A62">
    <w:name w:val="02590EDB1F28423FB5668B1AB098E8A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884647786B942338F5F4D4B858E99312">
    <w:name w:val="B884647786B942338F5F4D4B858E99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5B007B312F84B19A7582440307D7F682">
    <w:name w:val="75B007B312F84B19A7582440307D7F6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B799DEE50064BC28DEA04FB14B933262">
    <w:name w:val="AB799DEE50064BC28DEA04FB14B9332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3084BB3F44452BA4679F19F78A70502">
    <w:name w:val="023084BB3F44452BA4679F19F78A705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6FDD611678C47BBB2FE0C69424460922">
    <w:name w:val="F6FDD611678C47BBB2FE0C6942446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461D2CCF3B04BA39536489CC8C021402">
    <w:name w:val="7461D2CCF3B04BA39536489CC8C0214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29596CE53064EE4A5E6EFAFB026F29B2">
    <w:name w:val="929596CE53064EE4A5E6EFAFB026F29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5185F1391044320A583E5604D00F79E2">
    <w:name w:val="F5185F1391044320A583E5604D00F79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7D0DDEFC9941A7AABE2AA6144008702">
    <w:name w:val="897D0DDEFC9941A7AABE2AA6144008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CB1B61B9AF3431783E91A037C52AA9A2">
    <w:name w:val="4CB1B61B9AF3431783E91A037C52AA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0ADE1EB01D54AF88A930B0BD3ED881D2">
    <w:name w:val="B0ADE1EB01D54AF88A930B0BD3ED881D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D68BCABD7D049A1B7C23C8BE4C69B412">
    <w:name w:val="5D68BCABD7D049A1B7C23C8BE4C69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FE1AE1374444CDBBDC35609666B919A2">
    <w:name w:val="BFE1AE1374444CDBBDC35609666B91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B34580D67FB462FABB2BD1024868FE92">
    <w:name w:val="2B34580D67FB462FABB2BD1024868FE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C9E73A9D97B4FB68838B838C8545D4F2">
    <w:name w:val="3C9E73A9D97B4FB68838B838C8545D4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A3BA498F4A4AC78A810AF4D663E6982">
    <w:name w:val="F7A3BA498F4A4AC78A810AF4D663E6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61F92ED5F604F47999F4E84B7868F032">
    <w:name w:val="261F92ED5F604F47999F4E84B7868F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705320CF6DB44A693C37C782F0661982">
    <w:name w:val="A705320CF6DB44A693C37C782F0661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0E961D4E63C4DD7AE555112E4CB55E12">
    <w:name w:val="C0E961D4E63C4DD7AE555112E4CB55E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B9AC3246D8649579398809D970BC3AB2">
    <w:name w:val="1B9AC3246D8649579398809D970BC3A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B34BBBCE4E48A3BCE63AE3A8F276D12">
    <w:name w:val="5FB34BBBCE4E48A3BCE63AE3A8F276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43639452FD04E7EB775E456346510852">
    <w:name w:val="A43639452FD04E7EB775E45634651085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E1F565169D1486BABCA6D4F427EC41B2">
    <w:name w:val="5E1F565169D1486BABCA6D4F427EC41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D7E913E8E7A4041BC6E3270A8022B412">
    <w:name w:val="0D7E913E8E7A4041BC6E3270A8022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C406EF422649B8B26A71B58DA8E4492">
    <w:name w:val="E6C406EF422649B8B26A71B58DA8E44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FD8B894A08F46B09DDA737C70B7172A2">
    <w:name w:val="1FD8B894A08F46B09DDA737C70B7172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C9CB19DACDB4EEBB9F0C3CF75BD7D612">
    <w:name w:val="8C9CB19DACDB4EEBB9F0C3CF75BD7D6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D770A71709A42B7957E5D48702449F92">
    <w:name w:val="CD770A71709A42B7957E5D48702449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B28C06167234779A81BD82312A71B462">
    <w:name w:val="FB28C06167234779A81BD82312A71B4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7EE70B942254212B5199CF7E7CD34D92">
    <w:name w:val="47EE70B942254212B5199CF7E7CD34D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C3A4E35C2C4F84BC76032AD5FE42AA2">
    <w:name w:val="89C3A4E35C2C4F84BC76032AD5FE42A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1959A6F25544E5A9C38827D7B3F28602">
    <w:name w:val="31959A6F25544E5A9C38827D7B3F286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827293384FA4EA8A1DF79AB746C4AD62">
    <w:name w:val="4827293384FA4EA8A1DF79AB746C4AD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CEFCA2AD6D47179470DB7E2D73A7B42">
    <w:name w:val="5FCEFCA2AD6D47179470DB7E2D73A7B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AE9BCA5612B4DA7A9896DD6D24302292">
    <w:name w:val="4AE9BCA5612B4DA7A9896DD6D243022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BC85A486738442CBD725FCE52FBF1942">
    <w:name w:val="5BC85A486738442CBD725FCE52FBF19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DF855119EF9457AA00392A1F77C4E312">
    <w:name w:val="BDF855119EF9457AA00392A1F77C4E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005977AE0C74829948F18DAD2A3344E2">
    <w:name w:val="1005977AE0C74829948F18DAD2A3344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D696A80E08C4F4BAD86470C27E00F092">
    <w:name w:val="AD696A80E08C4F4BAD86470C27E00F0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5656B96310A450E90D4F3927038C9162">
    <w:name w:val="95656B96310A450E90D4F3927038C91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9B3CA430DAC44EA82AADA1B666167022">
    <w:name w:val="A9B3CA430DAC44EA82AADA1B6661670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9AA218CA64E460089E6AFC6B54B9C4A3">
    <w:name w:val="69AA218CA64E460089E6AFC6B54B9C4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BDDC2E168004D8FB298612920BBD0153">
    <w:name w:val="3BDDC2E168004D8FB298612920BBD015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A9E3503371D4D26810C25FA12438D8D3">
    <w:name w:val="0A9E3503371D4D26810C25FA12438D8D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CEE3B5BB7F94FF4BCB0D979C9E80A983">
    <w:name w:val="CCEE3B5BB7F94FF4BCB0D979C9E80A98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765AFA45B5B46E1B2AA8A92EF41FED23">
    <w:name w:val="0765AFA45B5B46E1B2AA8A92EF41FED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508DB9DFF1646E8B6A5A40984CB749C3">
    <w:name w:val="1508DB9DFF1646E8B6A5A40984CB749C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AA20104FB9F4D0382F457D73C87E0613">
    <w:name w:val="7AA20104FB9F4D0382F457D73C87E061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27F26CDE78B494B8BD6E47A82F2BB7F3">
    <w:name w:val="327F26CDE78B494B8BD6E47A82F2BB7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93E6C3DC99C4356B9D1A2024EEBFCBE3">
    <w:name w:val="593E6C3DC99C4356B9D1A2024EEBFCBE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735006EB9984A77A80319B4988E41323">
    <w:name w:val="C735006EB9984A77A80319B4988E413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E519C35365A4CF29F7EADB4AD84FACF3">
    <w:name w:val="8E519C35365A4CF29F7EADB4AD84FAC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1994881CE474A6C972086C4068329623">
    <w:name w:val="21994881CE474A6C972086C40683296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F32FF72D7764D07A29B59131B07E5DA3">
    <w:name w:val="8F32FF72D7764D07A29B59131B07E5D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F8129EBD4B14767A173DDED8B36738B3">
    <w:name w:val="EF8129EBD4B14767A173DDED8B36738B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5077E3EB09E4C0BB6A8222A6CBC2A0A3">
    <w:name w:val="B5077E3EB09E4C0BB6A8222A6CBC2A0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61E8D20CA64E6ABF1517B9059FEABC1">
    <w:name w:val="E661E8D20CA64E6ABF1517B9059FEABC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EC3A7138BE40DA9570C072E2228FD61">
    <w:name w:val="7EEC3A7138BE40DA9570C072E2228FD6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7154606E7D4605B428EDBC884C7BC91">
    <w:name w:val="887154606E7D4605B428EDBC884C7BC9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2C49AB7888C492ABDB32B23B997671A2">
    <w:name w:val="62C49AB7888C492ABDB32B23B997671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B99E7ACE6F34C68A95F5BD37192C77C2">
    <w:name w:val="4B99E7ACE6F34C68A95F5BD37192C77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B66538218F0473F8A3B5F059B15358F2">
    <w:name w:val="0B66538218F0473F8A3B5F059B15358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C8F2AB534B4B72AB25DBC157C410362">
    <w:name w:val="88C8F2AB534B4B72AB25DBC157C4103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5887E8681414DEABC75CCA73B94C7702">
    <w:name w:val="85887E8681414DEABC75CCA73B94C7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23C317308E4172B516245129B63EF92">
    <w:name w:val="7E23C317308E4172B516245129B63E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0EDFA0B2E534712BDBD38B32116E2BF3">
    <w:name w:val="90EDFA0B2E534712BDBD38B32116E2BF3"/>
    <w:rsid w:val="00D75611"/>
    <w:pPr>
      <w:spacing w:after="240" w:line="360" w:lineRule="auto"/>
      <w:jc w:val="both"/>
    </w:pPr>
    <w:rPr>
      <w:rFonts w:ascii="Arial" w:eastAsia="Times New Roman" w:hAnsi="Arial" w:cs="Times New Roman"/>
      <w:kern w:val="0"/>
      <w:szCs w:val="20"/>
      <w:lang w:val="en-Z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2649F-51E7-4BAB-97E8-E589016BDBFC}">
  <ds:schemaRefs>
    <ds:schemaRef ds:uri="http://www.w3.org/XML/1998/namespace"/>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2691010-a272-48c5-adbb-48465b1412c0"/>
  </ds:schemaRefs>
</ds:datastoreItem>
</file>

<file path=customXml/itemProps2.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3.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12</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2024-07-10T10:13:00Z</dcterms:created>
  <dcterms:modified xsi:type="dcterms:W3CDTF">2024-07-10T10:13:00Z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